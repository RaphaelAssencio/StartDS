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41"/>
      </w:tblGrid>
      <w:tr w:rsidR="004B7E44" w:rsidRPr="00126D07" w14:paraId="1AEE7183" w14:textId="77777777" w:rsidTr="004B7E44">
        <w:trPr>
          <w:trHeight w:val="2536"/>
        </w:trPr>
        <w:tc>
          <w:tcPr>
            <w:tcW w:w="8541" w:type="dxa"/>
            <w:tcBorders>
              <w:top w:val="nil"/>
              <w:left w:val="nil"/>
              <w:bottom w:val="nil"/>
              <w:right w:val="nil"/>
            </w:tcBorders>
          </w:tcPr>
          <w:p w14:paraId="15971406" w14:textId="77777777" w:rsidR="004B7E44" w:rsidRPr="00126D07" w:rsidRDefault="004B7E44" w:rsidP="004B7E44">
            <w:r w:rsidRPr="00126D07">
              <w:rPr>
                <w:noProof/>
                <w:lang w:eastAsia="pt-BR"/>
              </w:rPr>
              <mc:AlternateContent>
                <mc:Choice Requires="wps">
                  <w:drawing>
                    <wp:inline distT="0" distB="0" distL="0" distR="0" wp14:anchorId="655FB173" wp14:editId="232783F6">
                      <wp:extent cx="5362575" cy="2676525"/>
                      <wp:effectExtent l="0" t="0" r="0" b="0"/>
                      <wp:docPr id="8" name="Caixa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362575" cy="26765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703CE1B" w14:textId="77777777" w:rsidR="004B7E44" w:rsidRPr="004B7E44" w:rsidRDefault="004B7E44" w:rsidP="004B7E44">
                                  <w:pPr>
                                    <w:pStyle w:val="Ttulo"/>
                                  </w:pPr>
                                  <w:r w:rsidRPr="004B7E44">
                                    <w:rPr>
                                      <w:lang w:bidi="pt-BR"/>
                                    </w:rPr>
                                    <w:t xml:space="preserve">PROPOSTA </w:t>
                                  </w:r>
                                  <w:r w:rsidR="00A724E0">
                                    <w:rPr>
                                      <w:lang w:bidi="pt-BR"/>
                                    </w:rPr>
                                    <w:t>Trabalho de conclusão de curso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655FB17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8" o:spid="_x0000_s1026" type="#_x0000_t202" style="width:422.25pt;height:21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" filled="f" stroked="f" strokeweight=".5pt">
                      <v:textbox>
                        <w:txbxContent>
                          <w:p w14:paraId="0703CE1B" w14:textId="77777777" w:rsidR="004B7E44" w:rsidRPr="004B7E44" w:rsidRDefault="004B7E44" w:rsidP="004B7E44">
                            <w:pPr>
                              <w:pStyle w:val="Ttulo"/>
                            </w:pPr>
                            <w:r w:rsidRPr="004B7E44">
                              <w:rPr>
                                <w:lang w:bidi="pt-BR"/>
                              </w:rPr>
                              <w:t xml:space="preserve">PROPOSTA </w:t>
                            </w:r>
                            <w:r w:rsidR="00A724E0">
                              <w:rPr>
                                <w:lang w:bidi="pt-BR"/>
                              </w:rPr>
                              <w:t>Trabalho de conclusão de curso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5FE7EE4A" w14:textId="07503ACE" w:rsidR="004B7E44" w:rsidRPr="00126D07" w:rsidRDefault="004B7E44" w:rsidP="004B7E44">
            <w:r w:rsidRPr="00126D07">
              <w:rPr>
                <w:noProof/>
                <w:lang w:eastAsia="pt-BR"/>
              </w:rPr>
              <mc:AlternateContent>
                <mc:Choice Requires="wps">
                  <w:drawing>
                    <wp:inline distT="0" distB="0" distL="0" distR="0" wp14:anchorId="3DFE3F85" wp14:editId="5DD7B246">
                      <wp:extent cx="785611" cy="0"/>
                      <wp:effectExtent l="0" t="38100" r="52705" b="38100"/>
                      <wp:docPr id="5" name="Conector re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5611" cy="0"/>
                              </a:xfrm>
                              <a:prstGeom prst="line">
                                <a:avLst/>
                              </a:prstGeom>
                              <a:ln w="762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857319F" id="Conector re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61.8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" strokecolor="white [3212]" strokeweight="6pt">
                      <w10:anchorlock/>
                    </v:line>
                  </w:pict>
                </mc:Fallback>
              </mc:AlternateContent>
            </w:r>
          </w:p>
          <w:p w14:paraId="5FAD6AFE" w14:textId="77777777" w:rsidR="004B7E44" w:rsidRPr="00126D07" w:rsidRDefault="004B7E44" w:rsidP="004B7E44">
            <w:r w:rsidRPr="00126D07">
              <w:rPr>
                <w:noProof/>
                <w:lang w:eastAsia="pt-BR"/>
              </w:rPr>
              <mc:AlternateContent>
                <mc:Choice Requires="wps">
                  <w:drawing>
                    <wp:inline distT="0" distB="0" distL="0" distR="0" wp14:anchorId="36DF02EB" wp14:editId="247FC2E5">
                      <wp:extent cx="5138670" cy="746975"/>
                      <wp:effectExtent l="0" t="0" r="0" b="0"/>
                      <wp:docPr id="3" name="Caixa de texto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138670" cy="7469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D1E9FC5" w14:textId="77777777" w:rsidR="004B7E44" w:rsidRPr="004B7E44" w:rsidRDefault="004B7E44" w:rsidP="004B7E44">
                                  <w:pPr>
                                    <w:pStyle w:val="Subttulo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6DF02EB" id="Caixa de texto 3" o:spid="_x0000_s1027" type="#_x0000_t202" style="width:404.6pt;height:5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" filled="f" stroked="f" strokeweight=".5pt">
                      <v:textbox>
                        <w:txbxContent>
                          <w:p w14:paraId="6D1E9FC5" w14:textId="77777777" w:rsidR="004B7E44" w:rsidRPr="004B7E44" w:rsidRDefault="004B7E44" w:rsidP="004B7E44">
                            <w:pPr>
                              <w:pStyle w:val="Subttulo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4B7E44" w:rsidRPr="00126D07" w14:paraId="06A98EC5" w14:textId="77777777" w:rsidTr="004B7E44">
        <w:trPr>
          <w:trHeight w:val="3814"/>
        </w:trPr>
        <w:tc>
          <w:tcPr>
            <w:tcW w:w="854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8855CE5" w14:textId="2BECB7A5" w:rsidR="004B7E44" w:rsidRPr="00126D07" w:rsidRDefault="008E478D" w:rsidP="004B7E44">
            <w:r>
              <w:rPr>
                <w:noProof/>
                <w:color w:val="auto"/>
                <w:lang w:eastAsia="pt-BR"/>
              </w:rPr>
              <w:drawing>
                <wp:anchor distT="0" distB="0" distL="114300" distR="114300" simplePos="0" relativeHeight="251692032" behindDoc="0" locked="0" layoutInCell="1" allowOverlap="1" wp14:anchorId="436D1996" wp14:editId="1BC13812">
                  <wp:simplePos x="0" y="0"/>
                  <wp:positionH relativeFrom="column">
                    <wp:posOffset>1002030</wp:posOffset>
                  </wp:positionH>
                  <wp:positionV relativeFrom="paragraph">
                    <wp:posOffset>-3075305</wp:posOffset>
                  </wp:positionV>
                  <wp:extent cx="3639820" cy="2858135"/>
                  <wp:effectExtent l="0" t="0" r="0" b="0"/>
                  <wp:wrapNone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ersonal Burguer LOGO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820" cy="2858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F49A0C5" w14:textId="77777777" w:rsidR="004B7E44" w:rsidRPr="00126D07" w:rsidRDefault="004B7E44" w:rsidP="004B7E44"/>
        </w:tc>
      </w:tr>
    </w:tbl>
    <w:p w14:paraId="31D6CFF1" w14:textId="77777777" w:rsidR="004B7E44" w:rsidRPr="00126D07" w:rsidRDefault="004B7E44" w:rsidP="004B7E44">
      <w:r w:rsidRPr="00126D07">
        <w:rPr>
          <w:noProof/>
          <w:lang w:eastAsia="pt-BR"/>
        </w:rPr>
        <w:drawing>
          <wp:anchor distT="0" distB="0" distL="114300" distR="114300" simplePos="0" relativeHeight="251658240" behindDoc="1" locked="0" layoutInCell="1" allowOverlap="1" wp14:anchorId="7AD99D25" wp14:editId="096E8DD4">
            <wp:simplePos x="0" y="0"/>
            <wp:positionH relativeFrom="column">
              <wp:posOffset>-721995</wp:posOffset>
            </wp:positionH>
            <wp:positionV relativeFrom="page">
              <wp:posOffset>9525</wp:posOffset>
            </wp:positionV>
            <wp:extent cx="7740015" cy="10668000"/>
            <wp:effectExtent l="0" t="0" r="0" b="0"/>
            <wp:wrapNone/>
            <wp:docPr id="1" name="Imagem 1" descr="detalhes dos prédios da cidade em preto e bran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-08-13.jpg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artisticPencilGrayscale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015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6D07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143BB61" wp14:editId="4E786F60">
                <wp:simplePos x="0" y="0"/>
                <wp:positionH relativeFrom="column">
                  <wp:posOffset>-731520</wp:posOffset>
                </wp:positionH>
                <wp:positionV relativeFrom="page">
                  <wp:posOffset>2059940</wp:posOffset>
                </wp:positionV>
                <wp:extent cx="6748145" cy="5984875"/>
                <wp:effectExtent l="0" t="0" r="0" b="0"/>
                <wp:wrapNone/>
                <wp:docPr id="2" name="Retângulo 2" descr="Retângulo colori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8145" cy="598487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AD02EA" id="Retângulo 2" o:spid="_x0000_s1026" alt="Retângulo colorido" style="position:absolute;margin-left:-57.6pt;margin-top:162.2pt;width:531.35pt;height:471.2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" fillcolor="black" stroked="f" strokeweight="2pt">
                <w10:wrap anchory="page"/>
              </v:rect>
            </w:pict>
          </mc:Fallback>
        </mc:AlternateContent>
      </w:r>
    </w:p>
    <w:p w14:paraId="18F4291E" w14:textId="77777777" w:rsidR="004B7E44" w:rsidRPr="00126D07" w:rsidRDefault="004B7E44">
      <w:pPr>
        <w:spacing w:after="200"/>
      </w:pPr>
      <w:r w:rsidRPr="00126D07">
        <w:rPr>
          <w:lang w:bidi="pt-BR"/>
        </w:rPr>
        <w:br w:type="page"/>
      </w:r>
    </w:p>
    <w:p w14:paraId="69DA3232" w14:textId="77777777" w:rsidR="004B7E44" w:rsidRPr="00126D07" w:rsidRDefault="00A724E0" w:rsidP="004B7E44">
      <w:pPr>
        <w:pStyle w:val="Ttulo2"/>
        <w:spacing w:after="500"/>
      </w:pPr>
      <w:r>
        <w:lastRenderedPageBreak/>
        <w:t>Proposta Trabalho de Conclusão de Curso</w:t>
      </w:r>
    </w:p>
    <w:p w14:paraId="72C4A13F" w14:textId="77777777" w:rsidR="004B7E44" w:rsidRPr="00126D07" w:rsidRDefault="00A724E0" w:rsidP="004B7E44">
      <w:pPr>
        <w:pStyle w:val="Ttulo3"/>
        <w:rPr>
          <w:b/>
          <w:i w:val="0"/>
          <w:sz w:val="44"/>
        </w:rPr>
      </w:pPr>
      <w:r>
        <w:rPr>
          <w:b/>
          <w:i w:val="0"/>
          <w:sz w:val="44"/>
        </w:rPr>
        <w:t>Empresa</w:t>
      </w:r>
    </w:p>
    <w:p w14:paraId="7C6ADC1A" w14:textId="74106E19" w:rsidR="004B7E44" w:rsidRDefault="004B7E44" w:rsidP="004B7E44">
      <w:pPr>
        <w:rPr>
          <w:rFonts w:eastAsia="Times New Roman"/>
        </w:rPr>
      </w:pPr>
    </w:p>
    <w:p w14:paraId="355CABC5" w14:textId="26FE4014" w:rsidR="00821BEA" w:rsidRDefault="00821BEA" w:rsidP="00821BEA">
      <w:pPr>
        <w:pStyle w:val="Ttulo4"/>
      </w:pPr>
      <w:r>
        <w:t>mISSÃO</w:t>
      </w:r>
    </w:p>
    <w:p w14:paraId="02ED0447" w14:textId="77777777" w:rsidR="00821BEA" w:rsidRPr="00126D07" w:rsidRDefault="00821BEA" w:rsidP="00821BEA">
      <w:pPr>
        <w:pStyle w:val="Ttulo4"/>
      </w:pPr>
    </w:p>
    <w:p w14:paraId="2A8AD924" w14:textId="5FD8612E" w:rsidR="00E8357B" w:rsidRPr="00F067ED" w:rsidRDefault="00FB14CC" w:rsidP="00A724E0">
      <w:pPr>
        <w:rPr>
          <w:color w:val="auto"/>
          <w:sz w:val="24"/>
          <w:szCs w:val="20"/>
        </w:rPr>
      </w:pPr>
      <w:r w:rsidRPr="00F067ED">
        <w:rPr>
          <w:color w:val="auto"/>
          <w:sz w:val="24"/>
          <w:szCs w:val="20"/>
        </w:rPr>
        <w:t xml:space="preserve">A empresa </w:t>
      </w:r>
      <w:proofErr w:type="spellStart"/>
      <w:r w:rsidR="008E478D" w:rsidRPr="00F067ED">
        <w:rPr>
          <w:color w:val="auto"/>
          <w:sz w:val="24"/>
          <w:szCs w:val="20"/>
        </w:rPr>
        <w:t>Personal</w:t>
      </w:r>
      <w:proofErr w:type="spellEnd"/>
      <w:r w:rsidR="008E478D" w:rsidRPr="00F067ED">
        <w:rPr>
          <w:color w:val="auto"/>
          <w:sz w:val="24"/>
          <w:szCs w:val="20"/>
        </w:rPr>
        <w:t xml:space="preserve"> Burgers</w:t>
      </w:r>
      <w:r w:rsidRPr="00F067ED">
        <w:rPr>
          <w:color w:val="auto"/>
          <w:sz w:val="24"/>
          <w:szCs w:val="20"/>
        </w:rPr>
        <w:t xml:space="preserve"> é um</w:t>
      </w:r>
      <w:r w:rsidR="00A724E0" w:rsidRPr="00F067ED">
        <w:rPr>
          <w:color w:val="auto"/>
          <w:sz w:val="24"/>
          <w:szCs w:val="20"/>
        </w:rPr>
        <w:t>a empresa</w:t>
      </w:r>
      <w:r w:rsidRPr="00F067ED">
        <w:rPr>
          <w:color w:val="auto"/>
          <w:sz w:val="24"/>
          <w:szCs w:val="20"/>
        </w:rPr>
        <w:t xml:space="preserve"> especializada em </w:t>
      </w:r>
      <w:r w:rsidR="008E478D" w:rsidRPr="00F067ED">
        <w:rPr>
          <w:color w:val="auto"/>
          <w:sz w:val="24"/>
          <w:szCs w:val="20"/>
        </w:rPr>
        <w:t>hamburgueres artesanais assados na brasa</w:t>
      </w:r>
      <w:r w:rsidRPr="00F067ED">
        <w:rPr>
          <w:color w:val="auto"/>
          <w:sz w:val="24"/>
          <w:szCs w:val="20"/>
        </w:rPr>
        <w:t xml:space="preserve">. </w:t>
      </w:r>
      <w:r w:rsidR="008E478D" w:rsidRPr="00F067ED">
        <w:rPr>
          <w:color w:val="auto"/>
          <w:sz w:val="24"/>
          <w:szCs w:val="20"/>
        </w:rPr>
        <w:t>Acreditamos que servir com carinho e oferecer produtos de qualidade são atos que podem mudar vidas e levar felicidade às pessoas.</w:t>
      </w:r>
    </w:p>
    <w:p w14:paraId="395D20B5" w14:textId="77777777" w:rsidR="00573796" w:rsidRPr="008E478D" w:rsidRDefault="00573796" w:rsidP="00A724E0">
      <w:pPr>
        <w:rPr>
          <w:color w:val="auto"/>
        </w:rPr>
      </w:pPr>
    </w:p>
    <w:p w14:paraId="2BB9121F" w14:textId="77777777" w:rsidR="004B7E44" w:rsidRPr="008E478D" w:rsidRDefault="004B7E44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sz w:val="28"/>
        </w:rPr>
      </w:pPr>
    </w:p>
    <w:p w14:paraId="75F8F325" w14:textId="7462FACE" w:rsidR="00A65772" w:rsidRPr="008E478D" w:rsidRDefault="00821BEA" w:rsidP="00A65772">
      <w:pPr>
        <w:pStyle w:val="Ttulo4"/>
        <w:rPr>
          <w:color w:val="auto"/>
        </w:rPr>
      </w:pPr>
      <w:r w:rsidRPr="008E478D">
        <w:rPr>
          <w:color w:val="auto"/>
        </w:rPr>
        <w:t>VISÃO</w:t>
      </w:r>
    </w:p>
    <w:p w14:paraId="6A94C202" w14:textId="77777777" w:rsidR="00176A25" w:rsidRDefault="00176A25" w:rsidP="00A65772">
      <w:pPr>
        <w:pStyle w:val="Ttulo4"/>
        <w:rPr>
          <w:color w:val="auto"/>
        </w:rPr>
      </w:pPr>
    </w:p>
    <w:p w14:paraId="1BBE1DB4" w14:textId="4D6545C1" w:rsidR="00A65772" w:rsidRDefault="00271877" w:rsidP="008E478D">
      <w:pPr>
        <w:rPr>
          <w:color w:val="auto"/>
          <w:sz w:val="24"/>
          <w:szCs w:val="20"/>
        </w:rPr>
      </w:pPr>
      <w:r w:rsidRPr="00F067ED">
        <w:rPr>
          <w:color w:val="auto"/>
          <w:sz w:val="24"/>
          <w:szCs w:val="20"/>
        </w:rPr>
        <w:t>S</w:t>
      </w:r>
      <w:r w:rsidR="00FB14CC" w:rsidRPr="00F067ED">
        <w:rPr>
          <w:color w:val="auto"/>
          <w:sz w:val="24"/>
          <w:szCs w:val="20"/>
        </w:rPr>
        <w:t>er uma empresa sólida</w:t>
      </w:r>
      <w:r w:rsidR="008E478D" w:rsidRPr="00F067ED">
        <w:rPr>
          <w:color w:val="auto"/>
          <w:sz w:val="24"/>
          <w:szCs w:val="20"/>
        </w:rPr>
        <w:t xml:space="preserve"> e</w:t>
      </w:r>
      <w:r w:rsidR="00FB14CC" w:rsidRPr="00F067ED">
        <w:rPr>
          <w:color w:val="auto"/>
          <w:sz w:val="24"/>
          <w:szCs w:val="20"/>
        </w:rPr>
        <w:t xml:space="preserve"> competitiva, que se antecipa as </w:t>
      </w:r>
      <w:r w:rsidR="00BE24AF" w:rsidRPr="00F067ED">
        <w:rPr>
          <w:color w:val="auto"/>
          <w:sz w:val="24"/>
          <w:szCs w:val="20"/>
        </w:rPr>
        <w:t>tendências</w:t>
      </w:r>
      <w:r w:rsidR="00FB14CC" w:rsidRPr="00F067ED">
        <w:rPr>
          <w:color w:val="auto"/>
          <w:sz w:val="24"/>
          <w:szCs w:val="20"/>
        </w:rPr>
        <w:t xml:space="preserve"> do mercado e que se utiliza d</w:t>
      </w:r>
      <w:r w:rsidR="008E478D" w:rsidRPr="00F067ED">
        <w:rPr>
          <w:color w:val="auto"/>
          <w:sz w:val="24"/>
          <w:szCs w:val="20"/>
        </w:rPr>
        <w:t>os melhores produtos para proporcionar uma incrível explosão de sabores.</w:t>
      </w:r>
    </w:p>
    <w:p w14:paraId="38587967" w14:textId="35363AA9" w:rsidR="004D7720" w:rsidRDefault="004D7720" w:rsidP="008E478D">
      <w:pPr>
        <w:rPr>
          <w:color w:val="auto"/>
          <w:sz w:val="24"/>
          <w:szCs w:val="20"/>
        </w:rPr>
      </w:pPr>
    </w:p>
    <w:p w14:paraId="7C7541DA" w14:textId="77777777" w:rsidR="004D7720" w:rsidRPr="00F067ED" w:rsidRDefault="004D7720" w:rsidP="008E478D">
      <w:pPr>
        <w:rPr>
          <w:color w:val="auto"/>
          <w:sz w:val="24"/>
          <w:szCs w:val="20"/>
        </w:rPr>
      </w:pPr>
    </w:p>
    <w:p w14:paraId="678636B0" w14:textId="77777777" w:rsidR="00A65772" w:rsidRDefault="00A65772" w:rsidP="00A65772">
      <w:pPr>
        <w:pStyle w:val="Ttulo4"/>
        <w:rPr>
          <w:color w:val="auto"/>
        </w:rPr>
      </w:pPr>
      <w:r>
        <w:rPr>
          <w:color w:val="auto"/>
        </w:rPr>
        <w:t>VALORES</w:t>
      </w:r>
    </w:p>
    <w:p w14:paraId="22ECF5E6" w14:textId="77777777" w:rsidR="00176A25" w:rsidRDefault="00176A25" w:rsidP="00A65772">
      <w:pPr>
        <w:pStyle w:val="Ttulo4"/>
        <w:rPr>
          <w:color w:val="auto"/>
        </w:rPr>
      </w:pPr>
    </w:p>
    <w:p w14:paraId="77A24AF9" w14:textId="531D10BA" w:rsidR="00FB14CC" w:rsidRPr="001612F4" w:rsidRDefault="00271877" w:rsidP="00271877">
      <w:pPr>
        <w:rPr>
          <w:color w:val="auto"/>
          <w:sz w:val="24"/>
          <w:szCs w:val="20"/>
        </w:rPr>
      </w:pPr>
      <w:r w:rsidRPr="001612F4">
        <w:rPr>
          <w:color w:val="auto"/>
          <w:sz w:val="24"/>
          <w:szCs w:val="20"/>
        </w:rPr>
        <w:t>T</w:t>
      </w:r>
      <w:r w:rsidR="00FB14CC" w:rsidRPr="001612F4">
        <w:rPr>
          <w:color w:val="auto"/>
          <w:sz w:val="24"/>
          <w:szCs w:val="20"/>
        </w:rPr>
        <w:t>er conduta sempre ética e respeitosa, priorizar a satisfação dos clientes, valorizar seus colaboradores através de ações de reconhecimento e de oportunidades de desenvo</w:t>
      </w:r>
      <w:r w:rsidR="001612F4" w:rsidRPr="001612F4">
        <w:rPr>
          <w:color w:val="auto"/>
          <w:sz w:val="24"/>
          <w:szCs w:val="20"/>
        </w:rPr>
        <w:t>l</w:t>
      </w:r>
      <w:r w:rsidR="00FB14CC" w:rsidRPr="001612F4">
        <w:rPr>
          <w:color w:val="auto"/>
          <w:sz w:val="24"/>
          <w:szCs w:val="20"/>
        </w:rPr>
        <w:t>vimento e contribuir para as práticas de cidad</w:t>
      </w:r>
      <w:r w:rsidRPr="001612F4">
        <w:rPr>
          <w:color w:val="auto"/>
          <w:sz w:val="24"/>
          <w:szCs w:val="20"/>
        </w:rPr>
        <w:t>ania nos ambientes em que atua.</w:t>
      </w:r>
      <w:r w:rsidR="00FB14CC" w:rsidRPr="001612F4">
        <w:rPr>
          <w:color w:val="auto"/>
          <w:sz w:val="24"/>
          <w:szCs w:val="20"/>
        </w:rPr>
        <w:t xml:space="preserve"> </w:t>
      </w:r>
    </w:p>
    <w:p w14:paraId="28232B2B" w14:textId="3ADA0652" w:rsidR="00A65772" w:rsidRDefault="00A65772" w:rsidP="00A65772">
      <w:pPr>
        <w:pStyle w:val="Ttulo4"/>
        <w:rPr>
          <w:color w:val="auto"/>
        </w:rPr>
      </w:pPr>
    </w:p>
    <w:p w14:paraId="593150A7" w14:textId="77777777" w:rsidR="00573796" w:rsidRPr="00126D07" w:rsidRDefault="00573796" w:rsidP="00A65772">
      <w:pPr>
        <w:pStyle w:val="Ttulo4"/>
        <w:rPr>
          <w:color w:val="auto"/>
        </w:rPr>
      </w:pPr>
    </w:p>
    <w:p w14:paraId="683BDC12" w14:textId="77777777" w:rsidR="00A65772" w:rsidRDefault="00A65772" w:rsidP="00A65772">
      <w:pPr>
        <w:pStyle w:val="Ttulo4"/>
        <w:rPr>
          <w:color w:val="auto"/>
        </w:rPr>
      </w:pPr>
      <w:r>
        <w:rPr>
          <w:color w:val="auto"/>
        </w:rPr>
        <w:t>RAMO DE ATUAÇÃO</w:t>
      </w:r>
    </w:p>
    <w:p w14:paraId="5B769B5E" w14:textId="77777777" w:rsidR="00A65772" w:rsidRDefault="00A65772" w:rsidP="00A65772">
      <w:pPr>
        <w:pStyle w:val="Ttulo4"/>
        <w:rPr>
          <w:color w:val="auto"/>
        </w:rPr>
      </w:pPr>
    </w:p>
    <w:p w14:paraId="1EF81C0A" w14:textId="3F3F7F2E" w:rsidR="008E478D" w:rsidRDefault="008E478D" w:rsidP="00830BBF">
      <w:pPr>
        <w:pStyle w:val="PargrafodaLista"/>
        <w:numPr>
          <w:ilvl w:val="0"/>
          <w:numId w:val="9"/>
        </w:numPr>
        <w:rPr>
          <w:color w:val="auto"/>
          <w:sz w:val="24"/>
          <w:szCs w:val="20"/>
        </w:rPr>
      </w:pPr>
      <w:r w:rsidRPr="00830BBF">
        <w:rPr>
          <w:color w:val="auto"/>
          <w:sz w:val="24"/>
          <w:szCs w:val="20"/>
        </w:rPr>
        <w:t xml:space="preserve">O </w:t>
      </w:r>
      <w:proofErr w:type="spellStart"/>
      <w:r w:rsidRPr="00830BBF">
        <w:rPr>
          <w:color w:val="auto"/>
          <w:sz w:val="24"/>
          <w:szCs w:val="20"/>
        </w:rPr>
        <w:t>Personal</w:t>
      </w:r>
      <w:proofErr w:type="spellEnd"/>
      <w:r w:rsidRPr="00830BBF">
        <w:rPr>
          <w:color w:val="auto"/>
          <w:sz w:val="24"/>
          <w:szCs w:val="20"/>
        </w:rPr>
        <w:t xml:space="preserve"> Burger</w:t>
      </w:r>
      <w:r w:rsidR="008E4BCE">
        <w:rPr>
          <w:color w:val="auto"/>
          <w:sz w:val="24"/>
          <w:szCs w:val="20"/>
        </w:rPr>
        <w:t>s</w:t>
      </w:r>
      <w:r w:rsidRPr="00830BBF">
        <w:rPr>
          <w:color w:val="auto"/>
          <w:sz w:val="24"/>
          <w:szCs w:val="20"/>
        </w:rPr>
        <w:t xml:space="preserve"> promove, rodízios de hambúrgueres artesanais em domicílio.</w:t>
      </w:r>
    </w:p>
    <w:p w14:paraId="2BD96D18" w14:textId="77777777" w:rsidR="00830BBF" w:rsidRPr="00830BBF" w:rsidRDefault="00830BBF" w:rsidP="00830BBF">
      <w:pPr>
        <w:pStyle w:val="PargrafodaLista"/>
        <w:rPr>
          <w:color w:val="auto"/>
          <w:sz w:val="24"/>
          <w:szCs w:val="20"/>
        </w:rPr>
      </w:pPr>
    </w:p>
    <w:p w14:paraId="70A3B489" w14:textId="609473F5" w:rsidR="008E478D" w:rsidRPr="00830BBF" w:rsidRDefault="008E478D" w:rsidP="00830BBF">
      <w:pPr>
        <w:pStyle w:val="PargrafodaLista"/>
        <w:numPr>
          <w:ilvl w:val="0"/>
          <w:numId w:val="9"/>
        </w:numPr>
        <w:rPr>
          <w:color w:val="auto"/>
          <w:sz w:val="24"/>
          <w:szCs w:val="20"/>
        </w:rPr>
      </w:pPr>
      <w:r w:rsidRPr="00830BBF">
        <w:rPr>
          <w:color w:val="auto"/>
          <w:sz w:val="24"/>
          <w:szCs w:val="20"/>
        </w:rPr>
        <w:t>Atendemos a partir de 20 pessoas podendo ser no máximo até 100 pessoas.</w:t>
      </w:r>
    </w:p>
    <w:p w14:paraId="75B2AC2F" w14:textId="64A39E9B" w:rsidR="00D03147" w:rsidRDefault="00D03147" w:rsidP="00D03147">
      <w:pPr>
        <w:rPr>
          <w:color w:val="auto"/>
        </w:rPr>
      </w:pPr>
    </w:p>
    <w:p w14:paraId="740880BD" w14:textId="585AA7B0" w:rsidR="00BE24AF" w:rsidRDefault="00BE24AF" w:rsidP="00D03147">
      <w:pPr>
        <w:rPr>
          <w:color w:val="auto"/>
        </w:rPr>
      </w:pPr>
    </w:p>
    <w:p w14:paraId="28DFED9F" w14:textId="17ECD766" w:rsidR="00F067ED" w:rsidRDefault="00F067ED" w:rsidP="00D03147">
      <w:pPr>
        <w:rPr>
          <w:color w:val="auto"/>
        </w:rPr>
      </w:pPr>
    </w:p>
    <w:p w14:paraId="74100FE3" w14:textId="273E5B45" w:rsidR="00830BBF" w:rsidRDefault="00830BBF" w:rsidP="00D03147">
      <w:pPr>
        <w:rPr>
          <w:color w:val="auto"/>
        </w:rPr>
      </w:pPr>
    </w:p>
    <w:p w14:paraId="1E403DCF" w14:textId="77777777" w:rsidR="00830BBF" w:rsidRDefault="00830BBF" w:rsidP="00D03147">
      <w:pPr>
        <w:rPr>
          <w:color w:val="auto"/>
        </w:rPr>
      </w:pPr>
    </w:p>
    <w:p w14:paraId="2173E738" w14:textId="77777777" w:rsidR="00F067ED" w:rsidRDefault="00F067ED" w:rsidP="00D03147">
      <w:pPr>
        <w:rPr>
          <w:color w:val="auto"/>
        </w:rPr>
      </w:pPr>
    </w:p>
    <w:p w14:paraId="0FED9010" w14:textId="77777777" w:rsidR="00A65772" w:rsidRDefault="00A65772" w:rsidP="00A65772">
      <w:pPr>
        <w:pStyle w:val="Ttulo4"/>
        <w:rPr>
          <w:color w:val="auto"/>
        </w:rPr>
      </w:pPr>
      <w:r>
        <w:rPr>
          <w:color w:val="auto"/>
        </w:rPr>
        <w:lastRenderedPageBreak/>
        <w:t>SERVIÇOS E PRODUTOS PRESTADOS</w:t>
      </w:r>
    </w:p>
    <w:p w14:paraId="46AD6BB4" w14:textId="77777777" w:rsidR="00F067ED" w:rsidRDefault="00F067ED" w:rsidP="00A65772">
      <w:pPr>
        <w:rPr>
          <w:color w:val="auto"/>
          <w:sz w:val="24"/>
          <w:szCs w:val="20"/>
        </w:rPr>
      </w:pPr>
    </w:p>
    <w:p w14:paraId="0279298D" w14:textId="79B938B0" w:rsidR="00A65772" w:rsidRDefault="00176A25" w:rsidP="00A65772">
      <w:pPr>
        <w:rPr>
          <w:color w:val="auto"/>
          <w:sz w:val="24"/>
          <w:szCs w:val="20"/>
        </w:rPr>
      </w:pPr>
      <w:r w:rsidRPr="001612F4">
        <w:rPr>
          <w:color w:val="auto"/>
          <w:sz w:val="24"/>
          <w:szCs w:val="20"/>
        </w:rPr>
        <w:t xml:space="preserve">- </w:t>
      </w:r>
      <w:proofErr w:type="gramStart"/>
      <w:r w:rsidR="00C2034F">
        <w:rPr>
          <w:color w:val="auto"/>
          <w:sz w:val="24"/>
          <w:szCs w:val="20"/>
        </w:rPr>
        <w:t>Mini</w:t>
      </w:r>
      <w:r w:rsidR="000700E2">
        <w:rPr>
          <w:color w:val="auto"/>
          <w:sz w:val="24"/>
          <w:szCs w:val="20"/>
        </w:rPr>
        <w:t xml:space="preserve"> </w:t>
      </w:r>
      <w:r w:rsidR="00C2034F">
        <w:rPr>
          <w:color w:val="auto"/>
          <w:sz w:val="24"/>
          <w:szCs w:val="20"/>
        </w:rPr>
        <w:t>Lanche</w:t>
      </w:r>
      <w:proofErr w:type="gramEnd"/>
      <w:r w:rsidR="00C2034F">
        <w:rPr>
          <w:color w:val="auto"/>
          <w:sz w:val="24"/>
          <w:szCs w:val="20"/>
        </w:rPr>
        <w:t xml:space="preserve"> Hambúrguer Bovino</w:t>
      </w:r>
    </w:p>
    <w:p w14:paraId="7B190D94" w14:textId="77777777" w:rsidR="00C2034F" w:rsidRDefault="00C2034F" w:rsidP="00A65772">
      <w:pPr>
        <w:rPr>
          <w:color w:val="auto"/>
          <w:sz w:val="24"/>
          <w:szCs w:val="20"/>
        </w:rPr>
      </w:pPr>
    </w:p>
    <w:p w14:paraId="31FA3BAD" w14:textId="5AE709EE" w:rsidR="00C2034F" w:rsidRPr="001612F4" w:rsidRDefault="00C2034F" w:rsidP="00A65772">
      <w:pPr>
        <w:rPr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drawing>
          <wp:inline distT="0" distB="0" distL="0" distR="0" wp14:anchorId="1EC07B78" wp14:editId="7A234557">
            <wp:extent cx="2612018" cy="2592977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692" cy="264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AC95" w14:textId="3A4C19D7" w:rsidR="00176A25" w:rsidRDefault="00C2034F" w:rsidP="00C2034F">
      <w:pPr>
        <w:pStyle w:val="PargrafodaLista"/>
        <w:numPr>
          <w:ilvl w:val="0"/>
          <w:numId w:val="6"/>
        </w:numPr>
        <w:rPr>
          <w:color w:val="auto"/>
          <w:sz w:val="24"/>
          <w:szCs w:val="20"/>
        </w:rPr>
      </w:pPr>
      <w:r w:rsidRPr="00C2034F">
        <w:rPr>
          <w:color w:val="auto"/>
          <w:sz w:val="24"/>
          <w:szCs w:val="20"/>
        </w:rPr>
        <w:t>Pão de Leite</w:t>
      </w:r>
    </w:p>
    <w:p w14:paraId="148827B2" w14:textId="475CD339" w:rsidR="00C2034F" w:rsidRDefault="00C2034F" w:rsidP="00C2034F">
      <w:pPr>
        <w:pStyle w:val="PargrafodaLista"/>
        <w:numPr>
          <w:ilvl w:val="0"/>
          <w:numId w:val="6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Maionese de Alho</w:t>
      </w:r>
    </w:p>
    <w:p w14:paraId="4F201DFA" w14:textId="14CA1F62" w:rsidR="00C2034F" w:rsidRDefault="00C2034F" w:rsidP="00C2034F">
      <w:pPr>
        <w:pStyle w:val="PargrafodaLista"/>
        <w:numPr>
          <w:ilvl w:val="0"/>
          <w:numId w:val="6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Alface</w:t>
      </w:r>
    </w:p>
    <w:p w14:paraId="2922A87A" w14:textId="53B0B4A4" w:rsidR="00C2034F" w:rsidRDefault="00C2034F" w:rsidP="00C2034F">
      <w:pPr>
        <w:pStyle w:val="PargrafodaLista"/>
        <w:numPr>
          <w:ilvl w:val="0"/>
          <w:numId w:val="6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Tomate</w:t>
      </w:r>
    </w:p>
    <w:p w14:paraId="3D0EDCBB" w14:textId="0595B5A4" w:rsidR="00C2034F" w:rsidRDefault="00C2034F" w:rsidP="00C2034F">
      <w:pPr>
        <w:pStyle w:val="PargrafodaLista"/>
        <w:numPr>
          <w:ilvl w:val="0"/>
          <w:numId w:val="6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Queijo Prato</w:t>
      </w:r>
    </w:p>
    <w:p w14:paraId="5B661816" w14:textId="640209D5" w:rsidR="00C2034F" w:rsidRPr="00C2034F" w:rsidRDefault="00C2034F" w:rsidP="00C2034F">
      <w:pPr>
        <w:pStyle w:val="PargrafodaLista"/>
        <w:numPr>
          <w:ilvl w:val="0"/>
          <w:numId w:val="6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Bacon</w:t>
      </w:r>
    </w:p>
    <w:p w14:paraId="7558D055" w14:textId="0A840415" w:rsidR="00D03147" w:rsidRDefault="00D03147" w:rsidP="00A65772">
      <w:pPr>
        <w:rPr>
          <w:color w:val="auto"/>
          <w:sz w:val="24"/>
          <w:szCs w:val="20"/>
        </w:rPr>
      </w:pPr>
    </w:p>
    <w:p w14:paraId="44565A6E" w14:textId="4E627708" w:rsidR="00C2034F" w:rsidRDefault="00C2034F" w:rsidP="00C2034F">
      <w:pPr>
        <w:rPr>
          <w:color w:val="auto"/>
          <w:sz w:val="24"/>
          <w:szCs w:val="20"/>
        </w:rPr>
      </w:pPr>
      <w:r w:rsidRPr="001612F4">
        <w:rPr>
          <w:color w:val="auto"/>
          <w:sz w:val="24"/>
          <w:szCs w:val="20"/>
        </w:rPr>
        <w:t xml:space="preserve">- </w:t>
      </w:r>
      <w:proofErr w:type="gramStart"/>
      <w:r>
        <w:rPr>
          <w:color w:val="auto"/>
          <w:sz w:val="24"/>
          <w:szCs w:val="20"/>
        </w:rPr>
        <w:t>Mini Lanche</w:t>
      </w:r>
      <w:proofErr w:type="gramEnd"/>
      <w:r>
        <w:rPr>
          <w:color w:val="auto"/>
          <w:sz w:val="24"/>
          <w:szCs w:val="20"/>
        </w:rPr>
        <w:t xml:space="preserve"> Hambúrguer de Pernil</w:t>
      </w:r>
    </w:p>
    <w:p w14:paraId="327D431A" w14:textId="77777777" w:rsidR="00C2034F" w:rsidRDefault="00C2034F" w:rsidP="00C2034F">
      <w:pPr>
        <w:rPr>
          <w:color w:val="auto"/>
          <w:sz w:val="24"/>
          <w:szCs w:val="20"/>
        </w:rPr>
      </w:pPr>
    </w:p>
    <w:p w14:paraId="3FD806D4" w14:textId="674DC40B" w:rsidR="00C2034F" w:rsidRPr="001612F4" w:rsidRDefault="00C2034F" w:rsidP="00C2034F">
      <w:pPr>
        <w:rPr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drawing>
          <wp:inline distT="0" distB="0" distL="0" distR="0" wp14:anchorId="2D66D076" wp14:editId="4BD272E0">
            <wp:extent cx="2656591" cy="2637223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240" cy="268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B6D3" w14:textId="77777777" w:rsidR="00C2034F" w:rsidRDefault="00C2034F" w:rsidP="00C2034F">
      <w:pPr>
        <w:pStyle w:val="PargrafodaLista"/>
        <w:numPr>
          <w:ilvl w:val="0"/>
          <w:numId w:val="6"/>
        </w:numPr>
        <w:rPr>
          <w:color w:val="auto"/>
          <w:sz w:val="24"/>
          <w:szCs w:val="20"/>
        </w:rPr>
      </w:pPr>
      <w:r w:rsidRPr="00C2034F">
        <w:rPr>
          <w:color w:val="auto"/>
          <w:sz w:val="24"/>
          <w:szCs w:val="20"/>
        </w:rPr>
        <w:t>Pão de Leite</w:t>
      </w:r>
    </w:p>
    <w:p w14:paraId="2D94A541" w14:textId="02D56546" w:rsidR="00C2034F" w:rsidRDefault="00C2034F" w:rsidP="00C2034F">
      <w:pPr>
        <w:pStyle w:val="PargrafodaLista"/>
        <w:numPr>
          <w:ilvl w:val="0"/>
          <w:numId w:val="6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Rúcula</w:t>
      </w:r>
    </w:p>
    <w:p w14:paraId="3A9477F8" w14:textId="6EB83B97" w:rsidR="00C2034F" w:rsidRDefault="00C2034F" w:rsidP="00C2034F">
      <w:pPr>
        <w:pStyle w:val="PargrafodaLista"/>
        <w:numPr>
          <w:ilvl w:val="0"/>
          <w:numId w:val="6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Vinagrete</w:t>
      </w:r>
    </w:p>
    <w:p w14:paraId="6CCB3843" w14:textId="638DD7C2" w:rsidR="00C2034F" w:rsidRDefault="00C2034F" w:rsidP="00C2034F">
      <w:pPr>
        <w:pStyle w:val="PargrafodaLista"/>
        <w:numPr>
          <w:ilvl w:val="0"/>
          <w:numId w:val="6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Queijo Provolone</w:t>
      </w:r>
    </w:p>
    <w:p w14:paraId="539B2C41" w14:textId="62B1E5E0" w:rsidR="00F067ED" w:rsidRDefault="00F067ED" w:rsidP="005B52FE">
      <w:pPr>
        <w:pStyle w:val="PargrafodaLista"/>
        <w:ind w:left="1440"/>
        <w:rPr>
          <w:color w:val="auto"/>
          <w:sz w:val="24"/>
          <w:szCs w:val="20"/>
        </w:rPr>
      </w:pPr>
    </w:p>
    <w:p w14:paraId="5DCCB4CA" w14:textId="77777777" w:rsidR="005B52FE" w:rsidRDefault="005B52FE" w:rsidP="005B52FE">
      <w:pPr>
        <w:pStyle w:val="PargrafodaLista"/>
        <w:ind w:left="1440"/>
        <w:rPr>
          <w:color w:val="auto"/>
          <w:sz w:val="24"/>
          <w:szCs w:val="20"/>
        </w:rPr>
      </w:pPr>
    </w:p>
    <w:p w14:paraId="39960F1B" w14:textId="7C9E6DC1" w:rsidR="00176A25" w:rsidRDefault="00D03147" w:rsidP="00A65772">
      <w:pPr>
        <w:rPr>
          <w:color w:val="auto"/>
          <w:sz w:val="24"/>
          <w:szCs w:val="20"/>
        </w:rPr>
      </w:pPr>
      <w:r w:rsidRPr="001612F4">
        <w:rPr>
          <w:color w:val="auto"/>
          <w:sz w:val="24"/>
          <w:szCs w:val="20"/>
        </w:rPr>
        <w:lastRenderedPageBreak/>
        <w:t xml:space="preserve">- </w:t>
      </w:r>
      <w:proofErr w:type="gramStart"/>
      <w:r w:rsidR="00C2034F">
        <w:rPr>
          <w:color w:val="auto"/>
          <w:sz w:val="24"/>
          <w:szCs w:val="20"/>
        </w:rPr>
        <w:t>Mini Lanche</w:t>
      </w:r>
      <w:proofErr w:type="gramEnd"/>
      <w:r w:rsidR="00C2034F">
        <w:rPr>
          <w:color w:val="auto"/>
          <w:sz w:val="24"/>
          <w:szCs w:val="20"/>
        </w:rPr>
        <w:t xml:space="preserve"> Hambúrguer de Frango</w:t>
      </w:r>
    </w:p>
    <w:p w14:paraId="64E591C0" w14:textId="77777777" w:rsidR="00C2034F" w:rsidRPr="001612F4" w:rsidRDefault="00C2034F" w:rsidP="00A65772">
      <w:pPr>
        <w:rPr>
          <w:color w:val="auto"/>
          <w:sz w:val="24"/>
          <w:szCs w:val="20"/>
        </w:rPr>
      </w:pPr>
    </w:p>
    <w:p w14:paraId="1F7CD466" w14:textId="6D6634A6" w:rsidR="00D03147" w:rsidRDefault="00C2034F" w:rsidP="00A65772">
      <w:pPr>
        <w:rPr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drawing>
          <wp:inline distT="0" distB="0" distL="0" distR="0" wp14:anchorId="04FEBBD2" wp14:editId="6975CD2B">
            <wp:extent cx="2477313" cy="2462349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546" cy="248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CB62" w14:textId="77777777" w:rsidR="00C2034F" w:rsidRDefault="00C2034F" w:rsidP="00C2034F">
      <w:pPr>
        <w:pStyle w:val="PargrafodaLista"/>
        <w:numPr>
          <w:ilvl w:val="0"/>
          <w:numId w:val="6"/>
        </w:numPr>
        <w:rPr>
          <w:color w:val="auto"/>
          <w:sz w:val="24"/>
          <w:szCs w:val="20"/>
        </w:rPr>
      </w:pPr>
      <w:r w:rsidRPr="00C2034F">
        <w:rPr>
          <w:color w:val="auto"/>
          <w:sz w:val="24"/>
          <w:szCs w:val="20"/>
        </w:rPr>
        <w:t>Pão de Leite</w:t>
      </w:r>
    </w:p>
    <w:p w14:paraId="6D101B8E" w14:textId="038CFA72" w:rsidR="00C2034F" w:rsidRDefault="00C2034F" w:rsidP="00C2034F">
      <w:pPr>
        <w:pStyle w:val="PargrafodaLista"/>
        <w:numPr>
          <w:ilvl w:val="0"/>
          <w:numId w:val="6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Cebola Roxa Caramelizada no Vinho</w:t>
      </w:r>
    </w:p>
    <w:p w14:paraId="1DFE1631" w14:textId="36F340CD" w:rsidR="00C2034F" w:rsidRDefault="00C2034F" w:rsidP="00C2034F">
      <w:pPr>
        <w:pStyle w:val="PargrafodaLista"/>
        <w:numPr>
          <w:ilvl w:val="0"/>
          <w:numId w:val="6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Catupiry</w:t>
      </w:r>
    </w:p>
    <w:p w14:paraId="6A9FFF9B" w14:textId="561570B4" w:rsidR="00C2034F" w:rsidRDefault="00C2034F" w:rsidP="00A65772">
      <w:pPr>
        <w:rPr>
          <w:color w:val="auto"/>
          <w:sz w:val="24"/>
          <w:szCs w:val="20"/>
        </w:rPr>
      </w:pPr>
    </w:p>
    <w:p w14:paraId="092EA9AC" w14:textId="5E5589BB" w:rsidR="00C2034F" w:rsidRDefault="00C2034F" w:rsidP="00C2034F">
      <w:pPr>
        <w:rPr>
          <w:color w:val="auto"/>
          <w:sz w:val="24"/>
          <w:szCs w:val="20"/>
        </w:rPr>
      </w:pPr>
      <w:r w:rsidRPr="001612F4">
        <w:rPr>
          <w:color w:val="auto"/>
          <w:sz w:val="24"/>
          <w:szCs w:val="20"/>
        </w:rPr>
        <w:t xml:space="preserve">- </w:t>
      </w:r>
      <w:proofErr w:type="gramStart"/>
      <w:r>
        <w:rPr>
          <w:color w:val="auto"/>
          <w:sz w:val="24"/>
          <w:szCs w:val="20"/>
        </w:rPr>
        <w:t>Mini Lanche</w:t>
      </w:r>
      <w:proofErr w:type="gramEnd"/>
      <w:r>
        <w:rPr>
          <w:color w:val="auto"/>
          <w:sz w:val="24"/>
          <w:szCs w:val="20"/>
        </w:rPr>
        <w:t xml:space="preserve"> Hambúrguer de Frango</w:t>
      </w:r>
    </w:p>
    <w:p w14:paraId="1291B449" w14:textId="77777777" w:rsidR="00C2034F" w:rsidRPr="001612F4" w:rsidRDefault="00C2034F" w:rsidP="00C2034F">
      <w:pPr>
        <w:rPr>
          <w:color w:val="auto"/>
          <w:sz w:val="24"/>
          <w:szCs w:val="20"/>
        </w:rPr>
      </w:pPr>
    </w:p>
    <w:p w14:paraId="5E2FD358" w14:textId="583B968E" w:rsidR="00C2034F" w:rsidRDefault="00C2034F" w:rsidP="00C2034F">
      <w:pPr>
        <w:rPr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drawing>
          <wp:inline distT="0" distB="0" distL="0" distR="0" wp14:anchorId="010BB6CF" wp14:editId="13DDC9D9">
            <wp:extent cx="2606040" cy="2606040"/>
            <wp:effectExtent l="0" t="0" r="3810" b="381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3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852" cy="262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C915" w14:textId="77777777" w:rsidR="00C2034F" w:rsidRDefault="00C2034F" w:rsidP="00C2034F">
      <w:pPr>
        <w:pStyle w:val="PargrafodaLista"/>
        <w:numPr>
          <w:ilvl w:val="0"/>
          <w:numId w:val="6"/>
        </w:numPr>
        <w:rPr>
          <w:color w:val="auto"/>
          <w:sz w:val="24"/>
          <w:szCs w:val="20"/>
        </w:rPr>
      </w:pPr>
      <w:r w:rsidRPr="00C2034F">
        <w:rPr>
          <w:color w:val="auto"/>
          <w:sz w:val="24"/>
          <w:szCs w:val="20"/>
        </w:rPr>
        <w:t>Pão de Leite</w:t>
      </w:r>
    </w:p>
    <w:p w14:paraId="03EE1CF9" w14:textId="5C832E0C" w:rsidR="00C2034F" w:rsidRDefault="00C2034F" w:rsidP="00C2034F">
      <w:pPr>
        <w:pStyle w:val="PargrafodaLista"/>
        <w:numPr>
          <w:ilvl w:val="0"/>
          <w:numId w:val="6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>Maionese de Hortelã</w:t>
      </w:r>
    </w:p>
    <w:p w14:paraId="60DA3720" w14:textId="4F920ED4" w:rsidR="00C2034F" w:rsidRDefault="00C2034F" w:rsidP="00C2034F">
      <w:pPr>
        <w:pStyle w:val="PargrafodaLista"/>
        <w:numPr>
          <w:ilvl w:val="0"/>
          <w:numId w:val="6"/>
        </w:numPr>
        <w:rPr>
          <w:color w:val="auto"/>
          <w:sz w:val="24"/>
          <w:szCs w:val="20"/>
        </w:rPr>
      </w:pPr>
      <w:r>
        <w:rPr>
          <w:color w:val="auto"/>
          <w:sz w:val="24"/>
          <w:szCs w:val="20"/>
        </w:rPr>
        <w:t xml:space="preserve">Queijo </w:t>
      </w:r>
      <w:proofErr w:type="spellStart"/>
      <w:r>
        <w:rPr>
          <w:color w:val="auto"/>
          <w:sz w:val="24"/>
          <w:szCs w:val="20"/>
        </w:rPr>
        <w:t>Muzarela</w:t>
      </w:r>
      <w:proofErr w:type="spellEnd"/>
    </w:p>
    <w:p w14:paraId="0A1C83FA" w14:textId="02FFD395" w:rsidR="00BE24AF" w:rsidRDefault="00BE24AF" w:rsidP="00BE24AF">
      <w:pPr>
        <w:rPr>
          <w:color w:val="auto"/>
          <w:sz w:val="24"/>
          <w:szCs w:val="20"/>
        </w:rPr>
      </w:pPr>
    </w:p>
    <w:p w14:paraId="47C77677" w14:textId="3E9537C3" w:rsidR="00F067ED" w:rsidRDefault="00F067ED" w:rsidP="00BE24AF">
      <w:pPr>
        <w:rPr>
          <w:color w:val="auto"/>
        </w:rPr>
      </w:pPr>
      <w:r>
        <w:rPr>
          <w:color w:val="auto"/>
        </w:rPr>
        <w:t>- Acompanha ketchup, cinco tipos de maioneses e cinco</w:t>
      </w:r>
      <w:r w:rsidRPr="00971649">
        <w:rPr>
          <w:color w:val="auto"/>
        </w:rPr>
        <w:t xml:space="preserve"> molhos de pimentas </w:t>
      </w:r>
      <w:r>
        <w:rPr>
          <w:color w:val="auto"/>
        </w:rPr>
        <w:t xml:space="preserve">do fabricante </w:t>
      </w:r>
      <w:r w:rsidRPr="00971649">
        <w:rPr>
          <w:color w:val="auto"/>
        </w:rPr>
        <w:t xml:space="preserve">De </w:t>
      </w:r>
      <w:proofErr w:type="spellStart"/>
      <w:r w:rsidRPr="00971649">
        <w:rPr>
          <w:color w:val="auto"/>
        </w:rPr>
        <w:t>Cabron</w:t>
      </w:r>
      <w:proofErr w:type="spellEnd"/>
      <w:r w:rsidRPr="00971649">
        <w:rPr>
          <w:color w:val="auto"/>
        </w:rPr>
        <w:t xml:space="preserve">. </w:t>
      </w:r>
    </w:p>
    <w:p w14:paraId="7D891AF0" w14:textId="77777777" w:rsidR="00F067ED" w:rsidRDefault="00F067ED" w:rsidP="00BE24AF">
      <w:pPr>
        <w:rPr>
          <w:color w:val="auto"/>
        </w:rPr>
      </w:pPr>
    </w:p>
    <w:p w14:paraId="2B64B2BA" w14:textId="43B45584" w:rsidR="00BE24AF" w:rsidRDefault="00F067ED" w:rsidP="00BE24AF">
      <w:pPr>
        <w:rPr>
          <w:color w:val="auto"/>
        </w:rPr>
      </w:pPr>
      <w:r>
        <w:rPr>
          <w:color w:val="auto"/>
        </w:rPr>
        <w:t>-Fornecido</w:t>
      </w:r>
      <w:r w:rsidRPr="00971649">
        <w:rPr>
          <w:color w:val="auto"/>
        </w:rPr>
        <w:t xml:space="preserve"> </w:t>
      </w:r>
      <w:r>
        <w:rPr>
          <w:color w:val="auto"/>
        </w:rPr>
        <w:t>ao contratante</w:t>
      </w:r>
      <w:r w:rsidRPr="00971649">
        <w:rPr>
          <w:color w:val="auto"/>
        </w:rPr>
        <w:t xml:space="preserve"> toda</w:t>
      </w:r>
      <w:r>
        <w:rPr>
          <w:color w:val="auto"/>
        </w:rPr>
        <w:t xml:space="preserve"> </w:t>
      </w:r>
      <w:r w:rsidRPr="00971649">
        <w:rPr>
          <w:color w:val="auto"/>
        </w:rPr>
        <w:t>a infraestrutura, que vai desde guardanapos até a churrasqueira.</w:t>
      </w:r>
    </w:p>
    <w:p w14:paraId="7841888F" w14:textId="0520CD77" w:rsidR="000700E2" w:rsidRDefault="000700E2" w:rsidP="00BE24AF">
      <w:pPr>
        <w:rPr>
          <w:color w:val="auto"/>
        </w:rPr>
      </w:pPr>
    </w:p>
    <w:p w14:paraId="5676F6EA" w14:textId="2CEB610D" w:rsidR="000700E2" w:rsidRDefault="000700E2" w:rsidP="00BE24AF">
      <w:pPr>
        <w:rPr>
          <w:color w:val="auto"/>
        </w:rPr>
      </w:pPr>
    </w:p>
    <w:p w14:paraId="09178EF1" w14:textId="77777777" w:rsidR="000700E2" w:rsidRPr="00126D07" w:rsidRDefault="000700E2" w:rsidP="000700E2">
      <w:pPr>
        <w:pStyle w:val="Ttulo4"/>
        <w:rPr>
          <w:color w:val="auto"/>
        </w:rPr>
      </w:pPr>
      <w:r>
        <w:rPr>
          <w:color w:val="auto"/>
        </w:rPr>
        <w:lastRenderedPageBreak/>
        <w:t>DINÂMICA DO SERVIÇO ATUAL</w:t>
      </w:r>
    </w:p>
    <w:p w14:paraId="67D36154" w14:textId="77777777" w:rsidR="000700E2" w:rsidRDefault="000700E2" w:rsidP="000700E2"/>
    <w:p w14:paraId="3349D30B" w14:textId="77777777" w:rsidR="000700E2" w:rsidRPr="00C80B44" w:rsidRDefault="000700E2" w:rsidP="000700E2">
      <w:pPr>
        <w:pStyle w:val="PargrafodaLista"/>
        <w:numPr>
          <w:ilvl w:val="0"/>
          <w:numId w:val="7"/>
        </w:numPr>
        <w:rPr>
          <w:color w:val="auto"/>
        </w:rPr>
      </w:pPr>
      <w:r w:rsidRPr="00C80B44">
        <w:rPr>
          <w:color w:val="auto"/>
        </w:rPr>
        <w:t>Serviço dos hambúrgueres dividido em 5 rodadas:</w:t>
      </w:r>
    </w:p>
    <w:p w14:paraId="32322CAE" w14:textId="77777777" w:rsidR="000700E2" w:rsidRDefault="000700E2" w:rsidP="000700E2">
      <w:pPr>
        <w:rPr>
          <w:color w:val="auto"/>
        </w:rPr>
      </w:pPr>
    </w:p>
    <w:p w14:paraId="49E8E754" w14:textId="2FCE6065" w:rsidR="000700E2" w:rsidRDefault="000700E2" w:rsidP="000700E2">
      <w:pPr>
        <w:rPr>
          <w:color w:val="auto"/>
        </w:rPr>
      </w:pPr>
      <w:r>
        <w:rPr>
          <w:color w:val="auto"/>
        </w:rPr>
        <w:tab/>
      </w:r>
      <w:r w:rsidRPr="000700E2">
        <w:rPr>
          <w:b/>
          <w:bCs/>
          <w:color w:val="auto"/>
        </w:rPr>
        <w:t>1º</w:t>
      </w:r>
      <w:r>
        <w:rPr>
          <w:color w:val="auto"/>
        </w:rPr>
        <w:t xml:space="preserve"> Retiradas de pedidos de hambúrguer bovino</w:t>
      </w:r>
    </w:p>
    <w:p w14:paraId="1B54BF29" w14:textId="77777777" w:rsidR="000700E2" w:rsidRDefault="000700E2" w:rsidP="000700E2">
      <w:pPr>
        <w:rPr>
          <w:color w:val="auto"/>
        </w:rPr>
      </w:pPr>
    </w:p>
    <w:p w14:paraId="06FF4C5F" w14:textId="1D3651C7" w:rsidR="000700E2" w:rsidRDefault="000700E2" w:rsidP="000700E2">
      <w:pPr>
        <w:ind w:firstLine="720"/>
        <w:rPr>
          <w:color w:val="auto"/>
        </w:rPr>
      </w:pPr>
      <w:r w:rsidRPr="000700E2">
        <w:rPr>
          <w:b/>
          <w:bCs/>
          <w:color w:val="auto"/>
        </w:rPr>
        <w:t>2º</w:t>
      </w:r>
      <w:r>
        <w:rPr>
          <w:color w:val="auto"/>
        </w:rPr>
        <w:t xml:space="preserve"> Retiradas de pedidos de hambúrguer de pernil</w:t>
      </w:r>
    </w:p>
    <w:p w14:paraId="47EBF684" w14:textId="77777777" w:rsidR="000700E2" w:rsidRDefault="000700E2" w:rsidP="000700E2">
      <w:pPr>
        <w:ind w:firstLine="720"/>
        <w:rPr>
          <w:color w:val="auto"/>
        </w:rPr>
      </w:pPr>
    </w:p>
    <w:p w14:paraId="0B219D99" w14:textId="425CFAC6" w:rsidR="000700E2" w:rsidRDefault="000700E2" w:rsidP="000700E2">
      <w:pPr>
        <w:ind w:firstLine="720"/>
        <w:rPr>
          <w:color w:val="auto"/>
        </w:rPr>
      </w:pPr>
      <w:r w:rsidRPr="000700E2">
        <w:rPr>
          <w:b/>
          <w:bCs/>
          <w:color w:val="auto"/>
        </w:rPr>
        <w:t>3º</w:t>
      </w:r>
      <w:r>
        <w:rPr>
          <w:color w:val="auto"/>
        </w:rPr>
        <w:t xml:space="preserve"> Retiradas de pedidos de hambúrguer de frango</w:t>
      </w:r>
    </w:p>
    <w:p w14:paraId="040D4916" w14:textId="77777777" w:rsidR="000700E2" w:rsidRDefault="000700E2" w:rsidP="000700E2">
      <w:pPr>
        <w:ind w:firstLine="720"/>
        <w:rPr>
          <w:color w:val="auto"/>
        </w:rPr>
      </w:pPr>
    </w:p>
    <w:p w14:paraId="23A7BC31" w14:textId="0CB98B97" w:rsidR="000700E2" w:rsidRDefault="000700E2" w:rsidP="000700E2">
      <w:pPr>
        <w:ind w:firstLine="720"/>
        <w:rPr>
          <w:color w:val="auto"/>
        </w:rPr>
      </w:pPr>
      <w:r w:rsidRPr="000700E2">
        <w:rPr>
          <w:b/>
          <w:bCs/>
          <w:color w:val="auto"/>
        </w:rPr>
        <w:t>4º</w:t>
      </w:r>
      <w:r>
        <w:rPr>
          <w:color w:val="auto"/>
        </w:rPr>
        <w:t xml:space="preserve"> Retiradas de pedidos de hambúrguer de cordeiro</w:t>
      </w:r>
    </w:p>
    <w:p w14:paraId="452CD4FB" w14:textId="77777777" w:rsidR="000700E2" w:rsidRDefault="000700E2" w:rsidP="000700E2">
      <w:pPr>
        <w:ind w:firstLine="720"/>
        <w:rPr>
          <w:color w:val="auto"/>
        </w:rPr>
      </w:pPr>
    </w:p>
    <w:p w14:paraId="74EB73D2" w14:textId="77777777" w:rsidR="000700E2" w:rsidRDefault="000700E2" w:rsidP="000700E2">
      <w:pPr>
        <w:ind w:firstLine="720"/>
        <w:rPr>
          <w:color w:val="auto"/>
        </w:rPr>
      </w:pPr>
      <w:r w:rsidRPr="000700E2">
        <w:rPr>
          <w:b/>
          <w:bCs/>
          <w:color w:val="auto"/>
        </w:rPr>
        <w:t>5º</w:t>
      </w:r>
      <w:r>
        <w:rPr>
          <w:color w:val="auto"/>
        </w:rPr>
        <w:t xml:space="preserve"> Retiradas de pedidos de hambúrguer variado</w:t>
      </w:r>
    </w:p>
    <w:p w14:paraId="07C73F32" w14:textId="0C13E04C" w:rsidR="000700E2" w:rsidRDefault="000700E2" w:rsidP="000700E2">
      <w:pPr>
        <w:ind w:firstLine="720"/>
        <w:rPr>
          <w:color w:val="auto"/>
        </w:rPr>
      </w:pPr>
    </w:p>
    <w:p w14:paraId="719088B1" w14:textId="63F372B4" w:rsidR="000700E2" w:rsidRDefault="000700E2" w:rsidP="000700E2">
      <w:pPr>
        <w:ind w:firstLine="720"/>
        <w:rPr>
          <w:color w:val="auto"/>
        </w:rPr>
      </w:pPr>
    </w:p>
    <w:p w14:paraId="0D845536" w14:textId="28C5A8B9" w:rsidR="000700E2" w:rsidRDefault="000700E2" w:rsidP="000700E2">
      <w:pPr>
        <w:ind w:firstLine="720"/>
        <w:rPr>
          <w:color w:val="auto"/>
        </w:rPr>
      </w:pPr>
    </w:p>
    <w:p w14:paraId="01D0170B" w14:textId="50D8DA46" w:rsidR="000700E2" w:rsidRDefault="000700E2" w:rsidP="000700E2">
      <w:pPr>
        <w:pStyle w:val="PargrafodaLista"/>
        <w:numPr>
          <w:ilvl w:val="0"/>
          <w:numId w:val="7"/>
        </w:numPr>
        <w:rPr>
          <w:color w:val="auto"/>
        </w:rPr>
      </w:pPr>
      <w:r w:rsidRPr="00C80B44">
        <w:rPr>
          <w:color w:val="auto"/>
        </w:rPr>
        <w:t>Os pedidos são anotados em uma caderneta e posteriormente passado para o churrasqueiro.</w:t>
      </w:r>
    </w:p>
    <w:p w14:paraId="2A3A7F88" w14:textId="77777777" w:rsidR="000700E2" w:rsidRPr="00C80B44" w:rsidRDefault="000700E2" w:rsidP="000700E2">
      <w:pPr>
        <w:pStyle w:val="PargrafodaLista"/>
        <w:rPr>
          <w:color w:val="auto"/>
        </w:rPr>
      </w:pPr>
    </w:p>
    <w:p w14:paraId="2710A51D" w14:textId="213B3E8E" w:rsidR="000700E2" w:rsidRDefault="000700E2" w:rsidP="000700E2">
      <w:pPr>
        <w:pStyle w:val="PargrafodaLista"/>
        <w:numPr>
          <w:ilvl w:val="0"/>
          <w:numId w:val="7"/>
        </w:numPr>
        <w:rPr>
          <w:color w:val="auto"/>
        </w:rPr>
      </w:pPr>
      <w:r w:rsidRPr="00C80B44">
        <w:rPr>
          <w:color w:val="auto"/>
        </w:rPr>
        <w:t>A contabilidade é feita manualmente e anotada em planilhas eletrônicas.</w:t>
      </w:r>
    </w:p>
    <w:p w14:paraId="78DB7F43" w14:textId="77777777" w:rsidR="000700E2" w:rsidRPr="000700E2" w:rsidRDefault="000700E2" w:rsidP="000700E2">
      <w:pPr>
        <w:rPr>
          <w:color w:val="auto"/>
        </w:rPr>
      </w:pPr>
    </w:p>
    <w:p w14:paraId="449B1225" w14:textId="77777777" w:rsidR="000700E2" w:rsidRPr="00C80B44" w:rsidRDefault="000700E2" w:rsidP="000700E2">
      <w:pPr>
        <w:pStyle w:val="PargrafodaLista"/>
        <w:numPr>
          <w:ilvl w:val="0"/>
          <w:numId w:val="7"/>
        </w:numPr>
        <w:rPr>
          <w:color w:val="auto"/>
        </w:rPr>
      </w:pPr>
      <w:r w:rsidRPr="00C80B44">
        <w:rPr>
          <w:color w:val="auto"/>
        </w:rPr>
        <w:t>Divulgação feita boca a boca e nas redes sociais Facebook e Instagram.</w:t>
      </w:r>
    </w:p>
    <w:p w14:paraId="5CF6F4BB" w14:textId="77777777" w:rsidR="000700E2" w:rsidRPr="00126D07" w:rsidRDefault="000700E2" w:rsidP="00BE24AF">
      <w:pPr>
        <w:rPr>
          <w:color w:val="auto"/>
        </w:rPr>
      </w:pPr>
    </w:p>
    <w:p w14:paraId="77A85DCB" w14:textId="1D179E3E" w:rsidR="00A65772" w:rsidRDefault="00A65772" w:rsidP="00A65772">
      <w:pPr>
        <w:pStyle w:val="Ttulo4"/>
        <w:rPr>
          <w:color w:val="auto"/>
        </w:rPr>
      </w:pPr>
      <w:r>
        <w:rPr>
          <w:color w:val="auto"/>
        </w:rPr>
        <w:lastRenderedPageBreak/>
        <w:t>LOGO</w:t>
      </w:r>
    </w:p>
    <w:p w14:paraId="2E1E6EDD" w14:textId="027857C1" w:rsidR="001612F4" w:rsidRDefault="001612F4" w:rsidP="00A65772">
      <w:pPr>
        <w:pStyle w:val="Ttulo4"/>
        <w:rPr>
          <w:color w:val="auto"/>
        </w:rPr>
      </w:pPr>
    </w:p>
    <w:p w14:paraId="49D25FB5" w14:textId="4BDCCA65" w:rsidR="001612F4" w:rsidRPr="001612F4" w:rsidRDefault="001612F4" w:rsidP="001612F4">
      <w:pPr>
        <w:pStyle w:val="Ttulo4"/>
        <w:rPr>
          <w:b w:val="0"/>
          <w:bCs/>
          <w:color w:val="auto"/>
        </w:rPr>
      </w:pPr>
      <w:r w:rsidRPr="001612F4">
        <w:rPr>
          <w:b w:val="0"/>
          <w:bCs/>
          <w:color w:val="auto"/>
        </w:rPr>
        <w:t>Logo principal</w:t>
      </w:r>
    </w:p>
    <w:p w14:paraId="5DA57388" w14:textId="61FFA6C9" w:rsidR="001612F4" w:rsidRDefault="00C2034F" w:rsidP="00C2034F">
      <w:pPr>
        <w:pStyle w:val="Ttulo4"/>
        <w:jc w:val="center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27AE553F" wp14:editId="34C31CA2">
            <wp:extent cx="4245429" cy="3333609"/>
            <wp:effectExtent l="0" t="0" r="3175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ersonal Burguer 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933" cy="334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1E40" w14:textId="76CDAFC3" w:rsidR="00A65772" w:rsidRPr="001612F4" w:rsidRDefault="001612F4" w:rsidP="001612F4">
      <w:pPr>
        <w:pStyle w:val="Ttulo4"/>
        <w:rPr>
          <w:b w:val="0"/>
          <w:bCs/>
          <w:color w:val="auto"/>
        </w:rPr>
      </w:pPr>
      <w:r w:rsidRPr="001612F4">
        <w:rPr>
          <w:b w:val="0"/>
          <w:bCs/>
          <w:color w:val="auto"/>
        </w:rPr>
        <w:t xml:space="preserve">Logo </w:t>
      </w:r>
      <w:r w:rsidR="00C2034F">
        <w:rPr>
          <w:b w:val="0"/>
          <w:bCs/>
          <w:color w:val="auto"/>
        </w:rPr>
        <w:t>NEGATIVO</w:t>
      </w:r>
    </w:p>
    <w:p w14:paraId="5D8BE585" w14:textId="33388A87" w:rsidR="00F96A10" w:rsidRPr="00126D07" w:rsidRDefault="00C2034F" w:rsidP="00D03147">
      <w:pPr>
        <w:pStyle w:val="Ttulo4"/>
        <w:jc w:val="center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1B272B1F" wp14:editId="21F41C0D">
            <wp:extent cx="4436226" cy="3483428"/>
            <wp:effectExtent l="0" t="0" r="254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ersonal Burguer LOGO NEGATIV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346" cy="351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2723" w14:textId="77777777" w:rsidR="00A65772" w:rsidRDefault="00A65772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sz w:val="28"/>
        </w:rPr>
      </w:pPr>
    </w:p>
    <w:p w14:paraId="5B3C7161" w14:textId="6C5036C8" w:rsidR="00F067ED" w:rsidRDefault="00A65772" w:rsidP="00A65772">
      <w:pPr>
        <w:pStyle w:val="Ttulo4"/>
        <w:rPr>
          <w:color w:val="auto"/>
        </w:rPr>
      </w:pPr>
      <w:r>
        <w:rPr>
          <w:color w:val="auto"/>
        </w:rPr>
        <w:lastRenderedPageBreak/>
        <w:t>PALETA DE CORES</w:t>
      </w:r>
    </w:p>
    <w:p w14:paraId="4E312EE8" w14:textId="7D8A537D" w:rsidR="00A65772" w:rsidRDefault="00F067ED" w:rsidP="00F067ED">
      <w:pPr>
        <w:pStyle w:val="Ttulo4"/>
        <w:jc w:val="center"/>
        <w:rPr>
          <w:color w:val="aut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FE70668" wp14:editId="41EE7ED2">
                <wp:simplePos x="0" y="0"/>
                <wp:positionH relativeFrom="column">
                  <wp:posOffset>4020820</wp:posOffset>
                </wp:positionH>
                <wp:positionV relativeFrom="paragraph">
                  <wp:posOffset>1977843</wp:posOffset>
                </wp:positionV>
                <wp:extent cx="1828800" cy="457200"/>
                <wp:effectExtent l="0" t="0" r="0" b="0"/>
                <wp:wrapNone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5F09" w14:textId="3D6D80E8" w:rsidR="00E00727" w:rsidRPr="00F96A10" w:rsidRDefault="00E00727" w:rsidP="00E00727">
                            <w:pPr>
                              <w:pStyle w:val="Ttulo4"/>
                              <w:jc w:val="center"/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668" id="Caixa de Texto 23" o:spid="_x0000_s1028" type="#_x0000_t202" style="position:absolute;left:0;text-align:left;margin-left:316.6pt;margin-top:155.75pt;width:2in;height:36pt;z-index:25167769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" filled="f" stroked="f">
                <v:textbox>
                  <w:txbxContent>
                    <w:p w14:paraId="28B85F09" w14:textId="3D6D80E8" w:rsidR="00E00727" w:rsidRPr="00F96A10" w:rsidRDefault="00E00727" w:rsidP="00E00727">
                      <w:pPr>
                        <w:pStyle w:val="Ttulo4"/>
                        <w:jc w:val="center"/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6B1151" wp14:editId="11F1E067">
                <wp:simplePos x="0" y="0"/>
                <wp:positionH relativeFrom="column">
                  <wp:posOffset>4396014</wp:posOffset>
                </wp:positionH>
                <wp:positionV relativeFrom="paragraph">
                  <wp:posOffset>597353</wp:posOffset>
                </wp:positionV>
                <wp:extent cx="1828800" cy="457200"/>
                <wp:effectExtent l="0" t="0" r="0" b="0"/>
                <wp:wrapNone/>
                <wp:docPr id="22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C4963" w14:textId="0D6748F2" w:rsidR="00E00727" w:rsidRPr="00F96A10" w:rsidRDefault="00E00727" w:rsidP="00E00727">
                            <w:pPr>
                              <w:pStyle w:val="Ttulo4"/>
                              <w:jc w:val="center"/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1151" id="Caixa de Texto 22" o:spid="_x0000_s1029" type="#_x0000_t202" style="position:absolute;left:0;text-align:left;margin-left:346.15pt;margin-top:47.05pt;width:2in;height:36pt;z-index:25167564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" filled="f" stroked="f">
                <v:textbox>
                  <w:txbxContent>
                    <w:p w14:paraId="741C4963" w14:textId="0D6748F2" w:rsidR="00E00727" w:rsidRPr="00F96A10" w:rsidRDefault="00E00727" w:rsidP="00E00727">
                      <w:pPr>
                        <w:pStyle w:val="Ttulo4"/>
                        <w:jc w:val="center"/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E234692" wp14:editId="05E2CBB5">
                <wp:simplePos x="0" y="0"/>
                <wp:positionH relativeFrom="column">
                  <wp:posOffset>3716020</wp:posOffset>
                </wp:positionH>
                <wp:positionV relativeFrom="paragraph">
                  <wp:posOffset>143147</wp:posOffset>
                </wp:positionV>
                <wp:extent cx="1828800" cy="457200"/>
                <wp:effectExtent l="0" t="0" r="0" b="0"/>
                <wp:wrapNone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07ABF" w14:textId="66E63ED0" w:rsidR="00E00727" w:rsidRPr="00F96A10" w:rsidRDefault="00E00727" w:rsidP="00E00727">
                            <w:pPr>
                              <w:pStyle w:val="Ttulo4"/>
                              <w:jc w:val="center"/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34692" id="Caixa de Texto 21" o:spid="_x0000_s1030" type="#_x0000_t202" style="position:absolute;left:0;text-align:left;margin-left:292.6pt;margin-top:11.25pt;width:2in;height:36pt;z-index:25167360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" filled="f" stroked="f">
                <v:textbox>
                  <w:txbxContent>
                    <w:p w14:paraId="77C07ABF" w14:textId="66E63ED0" w:rsidR="00E00727" w:rsidRPr="00F96A10" w:rsidRDefault="00E00727" w:rsidP="00E00727">
                      <w:pPr>
                        <w:pStyle w:val="Ttulo4"/>
                        <w:jc w:val="center"/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8984487" wp14:editId="3F4E7ABF">
                <wp:simplePos x="0" y="0"/>
                <wp:positionH relativeFrom="column">
                  <wp:posOffset>1526449</wp:posOffset>
                </wp:positionH>
                <wp:positionV relativeFrom="paragraph">
                  <wp:posOffset>571047</wp:posOffset>
                </wp:positionV>
                <wp:extent cx="1828800" cy="404949"/>
                <wp:effectExtent l="0" t="0" r="0" b="0"/>
                <wp:wrapNone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049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07EAD" w14:textId="5DBF190E" w:rsidR="00F96A10" w:rsidRPr="00F96A10" w:rsidRDefault="00F96A10" w:rsidP="00F96A10">
                            <w:pPr>
                              <w:pStyle w:val="Ttulo4"/>
                              <w:jc w:val="center"/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96A10"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84487" id="Caixa de Texto 20" o:spid="_x0000_s1031" type="#_x0000_t202" style="position:absolute;left:0;text-align:left;margin-left:120.2pt;margin-top:44.95pt;width:2in;height:31.9pt;z-index:2516715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" filled="f" stroked="f">
                <v:textbox>
                  <w:txbxContent>
                    <w:p w14:paraId="20207EAD" w14:textId="5DBF190E" w:rsidR="00F96A10" w:rsidRPr="00F96A10" w:rsidRDefault="00F96A10" w:rsidP="00F96A10">
                      <w:pPr>
                        <w:pStyle w:val="Ttulo4"/>
                        <w:jc w:val="center"/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96A10"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EastAsia" w:cstheme="minorBidi"/>
          <w:i/>
          <w:noProof/>
          <w:sz w:val="28"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9C5C7D" wp14:editId="1286EA1E">
                <wp:simplePos x="0" y="0"/>
                <wp:positionH relativeFrom="column">
                  <wp:posOffset>3715295</wp:posOffset>
                </wp:positionH>
                <wp:positionV relativeFrom="paragraph">
                  <wp:posOffset>2145483</wp:posOffset>
                </wp:positionV>
                <wp:extent cx="353786" cy="111306"/>
                <wp:effectExtent l="38100" t="38100" r="65405" b="79375"/>
                <wp:wrapNone/>
                <wp:docPr id="16" name="Conector re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786" cy="11130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81AF91" id="Conector reto 16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2.55pt,168.95pt" to="320.4pt,17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" strokecolor="#161718 [3200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eastAsiaTheme="minorEastAsia" w:cstheme="minorBidi"/>
          <w:i/>
          <w:noProof/>
          <w:sz w:val="28"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56D83D4" wp14:editId="074A559E">
                <wp:simplePos x="0" y="0"/>
                <wp:positionH relativeFrom="column">
                  <wp:posOffset>1794510</wp:posOffset>
                </wp:positionH>
                <wp:positionV relativeFrom="paragraph">
                  <wp:posOffset>839833</wp:posOffset>
                </wp:positionV>
                <wp:extent cx="511084" cy="38826"/>
                <wp:effectExtent l="38100" t="38100" r="60960" b="94615"/>
                <wp:wrapNone/>
                <wp:docPr id="19" name="Conector re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1084" cy="3882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FEA5AF" id="Conector reto 1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1.3pt,66.15pt" to="181.55pt,6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" strokecolor="#161718 [3200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eastAsiaTheme="minorEastAsia" w:cstheme="minorBidi"/>
          <w:i/>
          <w:noProof/>
          <w:sz w:val="28"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857059F" wp14:editId="2C6F2649">
                <wp:simplePos x="0" y="0"/>
                <wp:positionH relativeFrom="column">
                  <wp:posOffset>1756500</wp:posOffset>
                </wp:positionH>
                <wp:positionV relativeFrom="paragraph">
                  <wp:posOffset>978081</wp:posOffset>
                </wp:positionV>
                <wp:extent cx="377371" cy="442141"/>
                <wp:effectExtent l="38100" t="19050" r="60960" b="91440"/>
                <wp:wrapNone/>
                <wp:docPr id="13" name="Conector re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7371" cy="44214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1EEC0F" id="Conector reto 13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.3pt,77pt" to="168pt,11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" strokecolor="#161718 [3200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eastAsiaTheme="minorEastAsia" w:cstheme="minorBidi"/>
          <w:i/>
          <w:noProof/>
          <w:sz w:val="28"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90C92BA" wp14:editId="7B83F085">
                <wp:simplePos x="0" y="0"/>
                <wp:positionH relativeFrom="column">
                  <wp:posOffset>4168140</wp:posOffset>
                </wp:positionH>
                <wp:positionV relativeFrom="paragraph">
                  <wp:posOffset>941614</wp:posOffset>
                </wp:positionV>
                <wp:extent cx="273050" cy="355600"/>
                <wp:effectExtent l="38100" t="38100" r="69850" b="82550"/>
                <wp:wrapNone/>
                <wp:docPr id="12" name="Conector re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3050" cy="355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92E403" id="Conector reto 12" o:spid="_x0000_s1026" style="position:absolute;flip:y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28.2pt,74.15pt" to="349.7pt,10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" strokecolor="#161718 [3200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eastAsiaTheme="minorEastAsia" w:cstheme="minorBidi"/>
          <w:i/>
          <w:noProof/>
          <w:sz w:val="28"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A906F2C" wp14:editId="2487F3EF">
                <wp:simplePos x="0" y="0"/>
                <wp:positionH relativeFrom="column">
                  <wp:posOffset>3711666</wp:posOffset>
                </wp:positionH>
                <wp:positionV relativeFrom="paragraph">
                  <wp:posOffset>525780</wp:posOffset>
                </wp:positionV>
                <wp:extent cx="69850" cy="228600"/>
                <wp:effectExtent l="57150" t="38100" r="63500" b="76200"/>
                <wp:wrapNone/>
                <wp:docPr id="18" name="Conector re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85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68F315" id="Conector reto 18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2.25pt,41.4pt" to="297.75pt,5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" strokecolor="#161718 [3200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color w:val="auto"/>
        </w:rPr>
        <w:drawing>
          <wp:inline distT="0" distB="0" distL="0" distR="0" wp14:anchorId="17F7E586" wp14:editId="73BA13B0">
            <wp:extent cx="2930453" cy="230106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ersonal Burguer 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991" cy="230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352C" w14:textId="4E744DBC" w:rsidR="00A65772" w:rsidRDefault="00A65772" w:rsidP="00E00727">
      <w:pPr>
        <w:pStyle w:val="Ttulo4"/>
        <w:jc w:val="center"/>
        <w:rPr>
          <w:rFonts w:eastAsiaTheme="minorEastAsia" w:cstheme="minorBidi"/>
          <w:i/>
          <w:sz w:val="28"/>
        </w:rPr>
      </w:pPr>
    </w:p>
    <w:p w14:paraId="06DFEB42" w14:textId="6B2524BE" w:rsidR="00E00727" w:rsidRPr="00E00727" w:rsidRDefault="00E573E9" w:rsidP="00E00727">
      <w:pPr>
        <w:pStyle w:val="Ttulo4"/>
        <w:numPr>
          <w:ilvl w:val="0"/>
          <w:numId w:val="1"/>
        </w:numPr>
        <w:rPr>
          <w:color w:val="auto"/>
          <w:sz w:val="16"/>
          <w:szCs w:val="16"/>
        </w:rPr>
      </w:pPr>
      <w:r>
        <w:rPr>
          <w:noProof/>
          <w:color w:val="auto"/>
          <w:sz w:val="16"/>
          <w:szCs w:val="16"/>
        </w:rPr>
        <w:drawing>
          <wp:anchor distT="0" distB="0" distL="114300" distR="114300" simplePos="0" relativeHeight="251693056" behindDoc="0" locked="0" layoutInCell="1" allowOverlap="1" wp14:anchorId="0AFF7C4C" wp14:editId="340F3BB9">
            <wp:simplePos x="0" y="0"/>
            <wp:positionH relativeFrom="column">
              <wp:posOffset>627017</wp:posOffset>
            </wp:positionH>
            <wp:positionV relativeFrom="paragraph">
              <wp:posOffset>129358</wp:posOffset>
            </wp:positionV>
            <wp:extent cx="663822" cy="711925"/>
            <wp:effectExtent l="0" t="0" r="3175" b="0"/>
            <wp:wrapNone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39" cy="71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0727" w:rsidRPr="00E00727">
        <w:rPr>
          <w:color w:val="auto"/>
          <w:sz w:val="16"/>
          <w:szCs w:val="16"/>
        </w:rPr>
        <w:t>R:</w:t>
      </w:r>
      <w:r w:rsidR="00E00727">
        <w:rPr>
          <w:color w:val="auto"/>
          <w:sz w:val="16"/>
          <w:szCs w:val="16"/>
        </w:rPr>
        <w:t xml:space="preserve"> </w:t>
      </w:r>
      <w:r w:rsidR="00F067ED">
        <w:rPr>
          <w:b w:val="0"/>
          <w:bCs/>
          <w:color w:val="auto"/>
          <w:sz w:val="16"/>
          <w:szCs w:val="16"/>
        </w:rPr>
        <w:t>255</w:t>
      </w:r>
      <w:r w:rsidR="00E00727" w:rsidRPr="00E00727">
        <w:rPr>
          <w:color w:val="auto"/>
          <w:sz w:val="16"/>
          <w:szCs w:val="16"/>
        </w:rPr>
        <w:tab/>
      </w:r>
      <w:r w:rsidR="00E00727" w:rsidRPr="00E00727">
        <w:rPr>
          <w:color w:val="auto"/>
          <w:sz w:val="16"/>
          <w:szCs w:val="16"/>
        </w:rPr>
        <w:tab/>
        <w:t>C:</w:t>
      </w:r>
      <w:r w:rsidR="00E00727">
        <w:rPr>
          <w:color w:val="auto"/>
          <w:sz w:val="16"/>
          <w:szCs w:val="16"/>
        </w:rPr>
        <w:t xml:space="preserve"> </w:t>
      </w:r>
      <w:r w:rsidR="00F067ED">
        <w:rPr>
          <w:b w:val="0"/>
          <w:bCs/>
          <w:color w:val="auto"/>
          <w:sz w:val="16"/>
          <w:szCs w:val="16"/>
        </w:rPr>
        <w:t>0</w:t>
      </w:r>
      <w:r w:rsidR="00E00727" w:rsidRPr="00E00727">
        <w:rPr>
          <w:color w:val="auto"/>
          <w:sz w:val="16"/>
          <w:szCs w:val="16"/>
        </w:rPr>
        <w:tab/>
      </w:r>
      <w:r w:rsidR="00E00727" w:rsidRPr="00E00727">
        <w:rPr>
          <w:color w:val="auto"/>
          <w:sz w:val="16"/>
          <w:szCs w:val="16"/>
        </w:rPr>
        <w:tab/>
      </w:r>
      <w:r w:rsidR="00E00727" w:rsidRPr="00E00727">
        <w:rPr>
          <w:color w:val="auto"/>
          <w:sz w:val="16"/>
          <w:szCs w:val="16"/>
        </w:rPr>
        <w:tab/>
        <w:t>COD:</w:t>
      </w:r>
      <w:r w:rsidR="00E00727">
        <w:rPr>
          <w:color w:val="auto"/>
          <w:sz w:val="16"/>
          <w:szCs w:val="16"/>
        </w:rPr>
        <w:t xml:space="preserve"> </w:t>
      </w:r>
      <w:r w:rsidR="007879FE" w:rsidRPr="007879FE">
        <w:rPr>
          <w:b w:val="0"/>
          <w:bCs/>
          <w:color w:val="auto"/>
          <w:sz w:val="16"/>
          <w:szCs w:val="16"/>
        </w:rPr>
        <w:t>#</w:t>
      </w:r>
      <w:r w:rsidR="00F067ED">
        <w:rPr>
          <w:b w:val="0"/>
          <w:bCs/>
          <w:color w:val="auto"/>
          <w:sz w:val="16"/>
          <w:szCs w:val="16"/>
        </w:rPr>
        <w:t>FFC477</w:t>
      </w:r>
    </w:p>
    <w:p w14:paraId="1B86E1B8" w14:textId="1DA8FF9C" w:rsidR="00E00727" w:rsidRPr="00E00727" w:rsidRDefault="00E00727" w:rsidP="00E00727">
      <w:pPr>
        <w:pStyle w:val="Ttulo4"/>
        <w:ind w:left="2160" w:firstLine="360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>G:</w:t>
      </w:r>
      <w:r>
        <w:rPr>
          <w:color w:val="auto"/>
          <w:sz w:val="16"/>
          <w:szCs w:val="16"/>
        </w:rPr>
        <w:t xml:space="preserve"> </w:t>
      </w:r>
      <w:r w:rsidR="00F067ED">
        <w:rPr>
          <w:b w:val="0"/>
          <w:bCs/>
          <w:color w:val="auto"/>
          <w:sz w:val="16"/>
          <w:szCs w:val="16"/>
        </w:rPr>
        <w:t>196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M:</w:t>
      </w:r>
      <w:r>
        <w:rPr>
          <w:color w:val="auto"/>
          <w:sz w:val="16"/>
          <w:szCs w:val="16"/>
        </w:rPr>
        <w:t xml:space="preserve"> </w:t>
      </w:r>
      <w:r w:rsidR="00F067ED">
        <w:rPr>
          <w:b w:val="0"/>
          <w:bCs/>
          <w:color w:val="auto"/>
          <w:sz w:val="16"/>
          <w:szCs w:val="16"/>
        </w:rPr>
        <w:t>34</w:t>
      </w:r>
    </w:p>
    <w:p w14:paraId="7A4F8A54" w14:textId="4E52EEC0" w:rsidR="00E00727" w:rsidRPr="00E00727" w:rsidRDefault="00E00727" w:rsidP="00E00727">
      <w:pPr>
        <w:pStyle w:val="Ttulo4"/>
        <w:ind w:left="2160" w:firstLine="360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>B:</w:t>
      </w:r>
      <w:r>
        <w:rPr>
          <w:color w:val="auto"/>
          <w:sz w:val="16"/>
          <w:szCs w:val="16"/>
        </w:rPr>
        <w:t xml:space="preserve"> </w:t>
      </w:r>
      <w:r w:rsidRPr="00E00727">
        <w:rPr>
          <w:b w:val="0"/>
          <w:bCs/>
          <w:color w:val="auto"/>
          <w:sz w:val="16"/>
          <w:szCs w:val="16"/>
        </w:rPr>
        <w:t>1</w:t>
      </w:r>
      <w:r w:rsidR="00F067ED">
        <w:rPr>
          <w:b w:val="0"/>
          <w:bCs/>
          <w:color w:val="auto"/>
          <w:sz w:val="16"/>
          <w:szCs w:val="16"/>
        </w:rPr>
        <w:t>19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Y:</w:t>
      </w:r>
      <w:r>
        <w:rPr>
          <w:color w:val="auto"/>
          <w:sz w:val="16"/>
          <w:szCs w:val="16"/>
        </w:rPr>
        <w:t xml:space="preserve"> </w:t>
      </w:r>
      <w:r w:rsidR="00F067ED">
        <w:rPr>
          <w:b w:val="0"/>
          <w:bCs/>
          <w:color w:val="auto"/>
          <w:sz w:val="16"/>
          <w:szCs w:val="16"/>
        </w:rPr>
        <w:t>58</w:t>
      </w:r>
    </w:p>
    <w:p w14:paraId="61CA4F17" w14:textId="4DA70F05" w:rsidR="00E00727" w:rsidRDefault="00E00727" w:rsidP="00A65772">
      <w:pPr>
        <w:pStyle w:val="Ttulo4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 xml:space="preserve"> 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K:</w:t>
      </w:r>
      <w:r>
        <w:rPr>
          <w:color w:val="auto"/>
          <w:sz w:val="16"/>
          <w:szCs w:val="16"/>
        </w:rPr>
        <w:t xml:space="preserve"> </w:t>
      </w:r>
      <w:r w:rsidRPr="00E00727">
        <w:rPr>
          <w:b w:val="0"/>
          <w:bCs/>
          <w:color w:val="auto"/>
          <w:sz w:val="16"/>
          <w:szCs w:val="16"/>
        </w:rPr>
        <w:t>0</w:t>
      </w:r>
    </w:p>
    <w:p w14:paraId="001FF84C" w14:textId="163CC783" w:rsidR="00E00727" w:rsidRPr="00E00727" w:rsidRDefault="00E00727" w:rsidP="00A65772">
      <w:pPr>
        <w:pStyle w:val="Ttulo4"/>
        <w:rPr>
          <w:color w:val="auto"/>
          <w:sz w:val="16"/>
          <w:szCs w:val="16"/>
        </w:rPr>
      </w:pPr>
    </w:p>
    <w:p w14:paraId="13AEB6C8" w14:textId="0C1BE0A2" w:rsidR="00E00727" w:rsidRDefault="00E573E9" w:rsidP="00E573E9">
      <w:pPr>
        <w:pStyle w:val="Ttulo4"/>
        <w:numPr>
          <w:ilvl w:val="0"/>
          <w:numId w:val="1"/>
        </w:numPr>
        <w:rPr>
          <w:color w:val="auto"/>
          <w:sz w:val="16"/>
          <w:szCs w:val="16"/>
        </w:rPr>
      </w:pPr>
      <w:r>
        <w:rPr>
          <w:noProof/>
          <w:color w:val="auto"/>
          <w:sz w:val="16"/>
          <w:szCs w:val="16"/>
        </w:rPr>
        <w:drawing>
          <wp:anchor distT="0" distB="0" distL="114300" distR="114300" simplePos="0" relativeHeight="251694080" behindDoc="0" locked="0" layoutInCell="1" allowOverlap="1" wp14:anchorId="56DA540B" wp14:editId="2D223702">
            <wp:simplePos x="0" y="0"/>
            <wp:positionH relativeFrom="column">
              <wp:posOffset>627017</wp:posOffset>
            </wp:positionH>
            <wp:positionV relativeFrom="paragraph">
              <wp:posOffset>66312</wp:posOffset>
            </wp:positionV>
            <wp:extent cx="659674" cy="620870"/>
            <wp:effectExtent l="0" t="0" r="7620" b="8255"/>
            <wp:wrapNone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5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135" cy="642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auto"/>
          <w:sz w:val="16"/>
          <w:szCs w:val="16"/>
        </w:rPr>
        <w:t>TEXTURA</w:t>
      </w:r>
    </w:p>
    <w:p w14:paraId="24855C0D" w14:textId="2B293737" w:rsidR="00E573E9" w:rsidRDefault="00E573E9" w:rsidP="00E573E9">
      <w:pPr>
        <w:pStyle w:val="Ttulo4"/>
        <w:rPr>
          <w:color w:val="auto"/>
          <w:sz w:val="16"/>
          <w:szCs w:val="16"/>
        </w:rPr>
      </w:pPr>
    </w:p>
    <w:p w14:paraId="6738004F" w14:textId="4772E499" w:rsidR="00E573E9" w:rsidRDefault="00E573E9" w:rsidP="00E573E9">
      <w:pPr>
        <w:pStyle w:val="Ttulo4"/>
        <w:rPr>
          <w:color w:val="auto"/>
          <w:sz w:val="16"/>
          <w:szCs w:val="16"/>
        </w:rPr>
      </w:pPr>
    </w:p>
    <w:p w14:paraId="1DB8AADC" w14:textId="77777777" w:rsidR="00E573E9" w:rsidRPr="00E00727" w:rsidRDefault="00E573E9" w:rsidP="00E573E9">
      <w:pPr>
        <w:pStyle w:val="Ttulo4"/>
        <w:rPr>
          <w:color w:val="auto"/>
          <w:sz w:val="16"/>
          <w:szCs w:val="16"/>
        </w:rPr>
      </w:pPr>
    </w:p>
    <w:p w14:paraId="6BAD2278" w14:textId="093D6408" w:rsidR="00E00727" w:rsidRDefault="00E573E9" w:rsidP="00E573E9">
      <w:pPr>
        <w:pStyle w:val="Ttulo4"/>
        <w:numPr>
          <w:ilvl w:val="0"/>
          <w:numId w:val="1"/>
        </w:numPr>
        <w:rPr>
          <w:color w:val="auto"/>
          <w:sz w:val="16"/>
          <w:szCs w:val="16"/>
        </w:rPr>
      </w:pPr>
      <w:r>
        <w:rPr>
          <w:noProof/>
          <w:color w:val="auto"/>
          <w:sz w:val="16"/>
          <w:szCs w:val="16"/>
        </w:rPr>
        <w:drawing>
          <wp:anchor distT="0" distB="0" distL="114300" distR="114300" simplePos="0" relativeHeight="251695104" behindDoc="0" locked="0" layoutInCell="1" allowOverlap="1" wp14:anchorId="5B4D95C5" wp14:editId="016902EB">
            <wp:simplePos x="0" y="0"/>
            <wp:positionH relativeFrom="column">
              <wp:posOffset>627016</wp:posOffset>
            </wp:positionH>
            <wp:positionV relativeFrom="paragraph">
              <wp:posOffset>42000</wp:posOffset>
            </wp:positionV>
            <wp:extent cx="663575" cy="663575"/>
            <wp:effectExtent l="0" t="0" r="3175" b="3175"/>
            <wp:wrapNone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859" cy="6688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73E9">
        <w:rPr>
          <w:color w:val="auto"/>
          <w:sz w:val="16"/>
          <w:szCs w:val="16"/>
        </w:rPr>
        <w:t xml:space="preserve"> </w:t>
      </w:r>
      <w:r>
        <w:rPr>
          <w:color w:val="auto"/>
          <w:sz w:val="16"/>
          <w:szCs w:val="16"/>
        </w:rPr>
        <w:t>TEXTURA</w:t>
      </w:r>
    </w:p>
    <w:p w14:paraId="1333307F" w14:textId="2DD82459" w:rsidR="00E573E9" w:rsidRDefault="00E573E9" w:rsidP="00E573E9">
      <w:pPr>
        <w:pStyle w:val="Ttulo4"/>
        <w:rPr>
          <w:color w:val="auto"/>
          <w:sz w:val="16"/>
          <w:szCs w:val="16"/>
        </w:rPr>
      </w:pPr>
    </w:p>
    <w:p w14:paraId="57F72440" w14:textId="3F3694C0" w:rsidR="00E573E9" w:rsidRDefault="00E573E9" w:rsidP="00E573E9">
      <w:pPr>
        <w:pStyle w:val="Ttulo4"/>
        <w:rPr>
          <w:color w:val="auto"/>
          <w:sz w:val="16"/>
          <w:szCs w:val="16"/>
        </w:rPr>
      </w:pPr>
    </w:p>
    <w:p w14:paraId="2BF55A00" w14:textId="0C881B7E" w:rsidR="00E573E9" w:rsidRPr="00E00727" w:rsidRDefault="00E573E9" w:rsidP="00E573E9">
      <w:pPr>
        <w:pStyle w:val="Ttulo4"/>
        <w:rPr>
          <w:color w:val="auto"/>
          <w:sz w:val="16"/>
          <w:szCs w:val="16"/>
        </w:rPr>
      </w:pPr>
    </w:p>
    <w:p w14:paraId="2C26EE37" w14:textId="5C936466" w:rsidR="00E00727" w:rsidRPr="00E00727" w:rsidRDefault="00E573E9" w:rsidP="00E00727">
      <w:pPr>
        <w:pStyle w:val="Ttulo4"/>
        <w:numPr>
          <w:ilvl w:val="0"/>
          <w:numId w:val="1"/>
        </w:numPr>
        <w:rPr>
          <w:color w:val="auto"/>
          <w:sz w:val="16"/>
          <w:szCs w:val="16"/>
        </w:rPr>
      </w:pPr>
      <w:r>
        <w:rPr>
          <w:noProof/>
          <w:color w:val="auto"/>
          <w:sz w:val="16"/>
          <w:szCs w:val="16"/>
        </w:rPr>
        <w:drawing>
          <wp:anchor distT="0" distB="0" distL="114300" distR="114300" simplePos="0" relativeHeight="251696128" behindDoc="0" locked="0" layoutInCell="1" allowOverlap="1" wp14:anchorId="51CE397A" wp14:editId="607698EE">
            <wp:simplePos x="0" y="0"/>
            <wp:positionH relativeFrom="column">
              <wp:posOffset>627016</wp:posOffset>
            </wp:positionH>
            <wp:positionV relativeFrom="paragraph">
              <wp:posOffset>128089</wp:posOffset>
            </wp:positionV>
            <wp:extent cx="663575" cy="701494"/>
            <wp:effectExtent l="0" t="0" r="3175" b="3810"/>
            <wp:wrapNone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1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833" cy="7091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0727" w:rsidRPr="00E00727">
        <w:rPr>
          <w:color w:val="auto"/>
          <w:sz w:val="16"/>
          <w:szCs w:val="16"/>
        </w:rPr>
        <w:t>R:</w:t>
      </w:r>
      <w:r w:rsidR="007879FE">
        <w:rPr>
          <w:color w:val="auto"/>
          <w:sz w:val="16"/>
          <w:szCs w:val="16"/>
        </w:rPr>
        <w:t xml:space="preserve"> </w:t>
      </w:r>
      <w:r>
        <w:rPr>
          <w:b w:val="0"/>
          <w:bCs/>
          <w:color w:val="auto"/>
          <w:sz w:val="16"/>
          <w:szCs w:val="16"/>
        </w:rPr>
        <w:t>132</w:t>
      </w:r>
      <w:r w:rsidR="00E00727" w:rsidRPr="00E00727">
        <w:rPr>
          <w:color w:val="auto"/>
          <w:sz w:val="16"/>
          <w:szCs w:val="16"/>
        </w:rPr>
        <w:tab/>
      </w:r>
      <w:r w:rsidR="00E00727" w:rsidRPr="00E00727">
        <w:rPr>
          <w:color w:val="auto"/>
          <w:sz w:val="16"/>
          <w:szCs w:val="16"/>
        </w:rPr>
        <w:tab/>
        <w:t>C:</w:t>
      </w:r>
      <w:r w:rsidR="007879FE">
        <w:rPr>
          <w:color w:val="auto"/>
          <w:sz w:val="16"/>
          <w:szCs w:val="16"/>
        </w:rPr>
        <w:t xml:space="preserve"> </w:t>
      </w:r>
      <w:r>
        <w:rPr>
          <w:b w:val="0"/>
          <w:bCs/>
          <w:color w:val="auto"/>
          <w:sz w:val="16"/>
          <w:szCs w:val="16"/>
        </w:rPr>
        <w:t>38</w:t>
      </w:r>
      <w:r w:rsidR="00E00727" w:rsidRPr="00E00727">
        <w:rPr>
          <w:color w:val="auto"/>
          <w:sz w:val="16"/>
          <w:szCs w:val="16"/>
        </w:rPr>
        <w:tab/>
      </w:r>
      <w:r w:rsidR="00E00727" w:rsidRPr="00E00727">
        <w:rPr>
          <w:color w:val="auto"/>
          <w:sz w:val="16"/>
          <w:szCs w:val="16"/>
        </w:rPr>
        <w:tab/>
      </w:r>
      <w:r w:rsidR="00E00727" w:rsidRPr="00E00727">
        <w:rPr>
          <w:color w:val="auto"/>
          <w:sz w:val="16"/>
          <w:szCs w:val="16"/>
        </w:rPr>
        <w:tab/>
        <w:t>COD:</w:t>
      </w:r>
      <w:r w:rsidR="007879FE">
        <w:rPr>
          <w:color w:val="auto"/>
          <w:sz w:val="16"/>
          <w:szCs w:val="16"/>
        </w:rPr>
        <w:t xml:space="preserve"> </w:t>
      </w:r>
      <w:r w:rsidR="007879FE" w:rsidRPr="007879FE">
        <w:rPr>
          <w:b w:val="0"/>
          <w:bCs/>
          <w:color w:val="auto"/>
          <w:sz w:val="16"/>
          <w:szCs w:val="16"/>
        </w:rPr>
        <w:t>#</w:t>
      </w:r>
      <w:r>
        <w:rPr>
          <w:b w:val="0"/>
          <w:bCs/>
          <w:color w:val="auto"/>
          <w:sz w:val="16"/>
          <w:szCs w:val="16"/>
        </w:rPr>
        <w:t>840204</w:t>
      </w:r>
    </w:p>
    <w:p w14:paraId="6C8D88DF" w14:textId="69B184FD" w:rsidR="00E00727" w:rsidRPr="00E00727" w:rsidRDefault="00E00727" w:rsidP="00E00727">
      <w:pPr>
        <w:pStyle w:val="Ttulo4"/>
        <w:ind w:left="2160" w:firstLine="360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>G:</w:t>
      </w:r>
      <w:r w:rsidR="007879FE">
        <w:rPr>
          <w:color w:val="auto"/>
          <w:sz w:val="16"/>
          <w:szCs w:val="16"/>
        </w:rPr>
        <w:t xml:space="preserve"> </w:t>
      </w:r>
      <w:r w:rsidR="00E573E9">
        <w:rPr>
          <w:b w:val="0"/>
          <w:bCs/>
          <w:color w:val="auto"/>
          <w:sz w:val="16"/>
          <w:szCs w:val="16"/>
        </w:rPr>
        <w:t>2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M:</w:t>
      </w:r>
      <w:r w:rsidR="007879FE">
        <w:rPr>
          <w:color w:val="auto"/>
          <w:sz w:val="16"/>
          <w:szCs w:val="16"/>
        </w:rPr>
        <w:t xml:space="preserve"> </w:t>
      </w:r>
      <w:r w:rsidR="00E573E9">
        <w:rPr>
          <w:b w:val="0"/>
          <w:bCs/>
          <w:color w:val="auto"/>
          <w:sz w:val="16"/>
          <w:szCs w:val="16"/>
        </w:rPr>
        <w:t>100</w:t>
      </w:r>
    </w:p>
    <w:p w14:paraId="0CC8CB80" w14:textId="28175302" w:rsidR="00E00727" w:rsidRPr="00E00727" w:rsidRDefault="00E00727" w:rsidP="00E00727">
      <w:pPr>
        <w:pStyle w:val="Ttulo4"/>
        <w:ind w:left="2160" w:firstLine="360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>B:</w:t>
      </w:r>
      <w:r w:rsidR="007879FE">
        <w:rPr>
          <w:color w:val="auto"/>
          <w:sz w:val="16"/>
          <w:szCs w:val="16"/>
        </w:rPr>
        <w:t xml:space="preserve"> </w:t>
      </w:r>
      <w:r w:rsidR="00E573E9">
        <w:rPr>
          <w:b w:val="0"/>
          <w:bCs/>
          <w:color w:val="auto"/>
          <w:sz w:val="16"/>
          <w:szCs w:val="16"/>
        </w:rPr>
        <w:t>4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Y:</w:t>
      </w:r>
      <w:r w:rsidR="007879FE">
        <w:rPr>
          <w:color w:val="auto"/>
          <w:sz w:val="16"/>
          <w:szCs w:val="16"/>
        </w:rPr>
        <w:t xml:space="preserve"> </w:t>
      </w:r>
      <w:r w:rsidR="00E573E9">
        <w:rPr>
          <w:b w:val="0"/>
          <w:bCs/>
          <w:color w:val="auto"/>
          <w:sz w:val="16"/>
          <w:szCs w:val="16"/>
        </w:rPr>
        <w:t>100</w:t>
      </w:r>
    </w:p>
    <w:p w14:paraId="0E33A3FA" w14:textId="5A47CC34" w:rsidR="00E00727" w:rsidRPr="00E00727" w:rsidRDefault="00E00727" w:rsidP="00E00727">
      <w:pPr>
        <w:pStyle w:val="Ttulo4"/>
        <w:rPr>
          <w:b w:val="0"/>
          <w:bCs/>
          <w:color w:val="auto"/>
          <w:sz w:val="16"/>
          <w:szCs w:val="16"/>
        </w:rPr>
      </w:pPr>
      <w:r w:rsidRPr="00E00727">
        <w:rPr>
          <w:b w:val="0"/>
          <w:bCs/>
          <w:color w:val="auto"/>
          <w:sz w:val="16"/>
          <w:szCs w:val="16"/>
        </w:rPr>
        <w:t xml:space="preserve"> </w:t>
      </w:r>
      <w:r w:rsidRPr="00E00727">
        <w:rPr>
          <w:b w:val="0"/>
          <w:bCs/>
          <w:color w:val="auto"/>
          <w:sz w:val="16"/>
          <w:szCs w:val="16"/>
        </w:rPr>
        <w:tab/>
      </w:r>
      <w:r w:rsidRPr="00E00727">
        <w:rPr>
          <w:b w:val="0"/>
          <w:bCs/>
          <w:color w:val="auto"/>
          <w:sz w:val="16"/>
          <w:szCs w:val="16"/>
        </w:rPr>
        <w:tab/>
      </w:r>
      <w:r w:rsidRPr="00E00727">
        <w:rPr>
          <w:b w:val="0"/>
          <w:bCs/>
          <w:color w:val="auto"/>
          <w:sz w:val="16"/>
          <w:szCs w:val="16"/>
        </w:rPr>
        <w:tab/>
      </w:r>
      <w:r w:rsidRPr="00E00727">
        <w:rPr>
          <w:b w:val="0"/>
          <w:bCs/>
          <w:color w:val="auto"/>
          <w:sz w:val="16"/>
          <w:szCs w:val="16"/>
        </w:rPr>
        <w:tab/>
      </w:r>
      <w:r w:rsidRPr="00E00727">
        <w:rPr>
          <w:b w:val="0"/>
          <w:bCs/>
          <w:color w:val="auto"/>
          <w:sz w:val="16"/>
          <w:szCs w:val="16"/>
        </w:rPr>
        <w:tab/>
      </w:r>
      <w:r w:rsidRPr="00E00727">
        <w:rPr>
          <w:b w:val="0"/>
          <w:bCs/>
          <w:color w:val="auto"/>
          <w:sz w:val="16"/>
          <w:szCs w:val="16"/>
        </w:rPr>
        <w:tab/>
      </w:r>
      <w:r w:rsidRPr="007879FE">
        <w:rPr>
          <w:color w:val="auto"/>
          <w:sz w:val="16"/>
          <w:szCs w:val="16"/>
        </w:rPr>
        <w:t>K:</w:t>
      </w:r>
      <w:r w:rsidR="007879FE" w:rsidRPr="007879FE">
        <w:rPr>
          <w:color w:val="auto"/>
          <w:sz w:val="16"/>
          <w:szCs w:val="16"/>
        </w:rPr>
        <w:t xml:space="preserve"> </w:t>
      </w:r>
      <w:r w:rsidR="00E573E9">
        <w:rPr>
          <w:b w:val="0"/>
          <w:bCs/>
          <w:color w:val="auto"/>
          <w:sz w:val="16"/>
          <w:szCs w:val="16"/>
        </w:rPr>
        <w:t>14</w:t>
      </w:r>
    </w:p>
    <w:p w14:paraId="318ED365" w14:textId="029E36DB" w:rsidR="00E00727" w:rsidRPr="00E00727" w:rsidRDefault="00E00727" w:rsidP="00A65772">
      <w:pPr>
        <w:pStyle w:val="Ttulo4"/>
        <w:rPr>
          <w:color w:val="auto"/>
          <w:sz w:val="16"/>
          <w:szCs w:val="16"/>
        </w:rPr>
      </w:pPr>
    </w:p>
    <w:p w14:paraId="3AED6435" w14:textId="7E16573E" w:rsidR="00E00727" w:rsidRPr="00E00727" w:rsidRDefault="00E00727" w:rsidP="00E00727">
      <w:pPr>
        <w:pStyle w:val="Ttulo4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</w:p>
    <w:p w14:paraId="3BB7E07C" w14:textId="5CED38AB" w:rsidR="00E00727" w:rsidRDefault="00E00727" w:rsidP="00A65772">
      <w:pPr>
        <w:pStyle w:val="Ttulo4"/>
        <w:rPr>
          <w:color w:val="auto"/>
        </w:rPr>
      </w:pPr>
    </w:p>
    <w:p w14:paraId="4B90142F" w14:textId="40D5D840" w:rsidR="00E00727" w:rsidRDefault="00E00727" w:rsidP="00A65772">
      <w:pPr>
        <w:pStyle w:val="Ttulo4"/>
        <w:rPr>
          <w:color w:val="auto"/>
        </w:rPr>
      </w:pPr>
    </w:p>
    <w:p w14:paraId="66D5D767" w14:textId="77777777" w:rsidR="00E573E9" w:rsidRDefault="00E573E9" w:rsidP="00A65772">
      <w:pPr>
        <w:pStyle w:val="Ttulo4"/>
        <w:rPr>
          <w:color w:val="auto"/>
        </w:rPr>
      </w:pPr>
    </w:p>
    <w:p w14:paraId="2C1CD6A4" w14:textId="29490604" w:rsidR="00A65772" w:rsidRDefault="00A65772" w:rsidP="00A65772">
      <w:pPr>
        <w:pStyle w:val="Ttulo4"/>
        <w:rPr>
          <w:color w:val="auto"/>
        </w:rPr>
      </w:pPr>
      <w:r>
        <w:rPr>
          <w:color w:val="auto"/>
        </w:rPr>
        <w:lastRenderedPageBreak/>
        <w:t>TIPOGRAFIA</w:t>
      </w:r>
    </w:p>
    <w:p w14:paraId="69631C94" w14:textId="77777777" w:rsidR="00A65772" w:rsidRPr="00E573E9" w:rsidRDefault="00A65772" w:rsidP="00E573E9">
      <w:pPr>
        <w:pStyle w:val="Ttulo4"/>
        <w:jc w:val="center"/>
        <w:rPr>
          <w:color w:val="auto"/>
          <w:sz w:val="22"/>
          <w:szCs w:val="20"/>
        </w:rPr>
      </w:pPr>
    </w:p>
    <w:p w14:paraId="567C286D" w14:textId="01FED74A" w:rsidR="007879FE" w:rsidRPr="00E573E9" w:rsidRDefault="00E573E9" w:rsidP="00E573E9">
      <w:pPr>
        <w:jc w:val="center"/>
        <w:rPr>
          <w:rFonts w:ascii="Ultra" w:hAnsi="Ultra"/>
          <w:noProof/>
          <w:color w:val="auto"/>
          <w:sz w:val="24"/>
          <w:szCs w:val="20"/>
        </w:rPr>
      </w:pPr>
      <w:r w:rsidRPr="00E573E9">
        <w:rPr>
          <w:rFonts w:ascii="Ultra" w:hAnsi="Ultra"/>
          <w:color w:val="auto"/>
          <w:sz w:val="56"/>
          <w:szCs w:val="56"/>
          <w:shd w:val="clear" w:color="auto" w:fill="FFFFFF"/>
        </w:rPr>
        <w:t>PERSONAL BURGERS</w:t>
      </w:r>
    </w:p>
    <w:p w14:paraId="79EB5709" w14:textId="77777777" w:rsidR="00E573E9" w:rsidRDefault="00E573E9" w:rsidP="00A65772">
      <w:pPr>
        <w:rPr>
          <w:noProof/>
          <w:color w:val="auto"/>
        </w:rPr>
      </w:pPr>
    </w:p>
    <w:p w14:paraId="3198822A" w14:textId="6A24E939" w:rsidR="007879FE" w:rsidRPr="001612F4" w:rsidRDefault="00E573E9" w:rsidP="00A65772">
      <w:pPr>
        <w:rPr>
          <w:noProof/>
          <w:color w:val="auto"/>
          <w:sz w:val="24"/>
          <w:szCs w:val="20"/>
        </w:rPr>
      </w:pPr>
      <w:r>
        <w:rPr>
          <w:noProof/>
          <w:color w:val="auto"/>
          <w:sz w:val="24"/>
          <w:szCs w:val="20"/>
        </w:rPr>
        <w:t>Fonte: Ultra</w:t>
      </w:r>
      <w:r w:rsidR="001612F4" w:rsidRPr="001612F4">
        <w:rPr>
          <w:noProof/>
          <w:color w:val="auto"/>
          <w:sz w:val="24"/>
          <w:szCs w:val="20"/>
        </w:rPr>
        <w:tab/>
      </w:r>
    </w:p>
    <w:p w14:paraId="2CC692B2" w14:textId="77777777" w:rsidR="001612F4" w:rsidRDefault="001612F4" w:rsidP="00A65772">
      <w:pPr>
        <w:rPr>
          <w:noProof/>
          <w:color w:val="auto"/>
        </w:rPr>
      </w:pPr>
    </w:p>
    <w:p w14:paraId="7D1EBC88" w14:textId="7013239C" w:rsidR="00A65772" w:rsidRDefault="00E573E9" w:rsidP="00A65772">
      <w:pPr>
        <w:pStyle w:val="Ttulo4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08D21648" wp14:editId="0F0D81F9">
            <wp:extent cx="5505994" cy="400089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467" cy="42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</w:rPr>
        <w:drawing>
          <wp:inline distT="0" distB="0" distL="0" distR="0" wp14:anchorId="61845F82" wp14:editId="77F1F90B">
            <wp:extent cx="6077868" cy="326572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815" cy="34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</w:rPr>
        <w:drawing>
          <wp:inline distT="0" distB="0" distL="0" distR="0" wp14:anchorId="294A11CF" wp14:editId="7F216816">
            <wp:extent cx="3619500" cy="28956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3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C7F7" w14:textId="77777777" w:rsidR="00E573E9" w:rsidRPr="00126D07" w:rsidRDefault="00E573E9" w:rsidP="00A65772">
      <w:pPr>
        <w:pStyle w:val="Ttulo4"/>
        <w:rPr>
          <w:color w:val="auto"/>
        </w:rPr>
      </w:pPr>
    </w:p>
    <w:p w14:paraId="741C23F0" w14:textId="396C4DF1" w:rsidR="00821BEA" w:rsidRDefault="00821BEA" w:rsidP="0008721B">
      <w:pPr>
        <w:pStyle w:val="Ttulo4"/>
        <w:rPr>
          <w:rFonts w:eastAsiaTheme="minorEastAsia"/>
        </w:rPr>
      </w:pPr>
      <w:r>
        <w:rPr>
          <w:rFonts w:eastAsiaTheme="minorEastAsia"/>
        </w:rPr>
        <w:t>CARTÃO DE VISITA</w:t>
      </w:r>
    </w:p>
    <w:p w14:paraId="0AF6F93C" w14:textId="77777777" w:rsidR="004D7720" w:rsidRDefault="004D7720" w:rsidP="0008721B">
      <w:pPr>
        <w:pStyle w:val="Ttulo4"/>
        <w:rPr>
          <w:rFonts w:eastAsiaTheme="minorEastAsia"/>
        </w:rPr>
      </w:pPr>
    </w:p>
    <w:p w14:paraId="7F6EB80F" w14:textId="52661BAB" w:rsidR="0008721B" w:rsidRDefault="00103E8A" w:rsidP="0008721B">
      <w:pPr>
        <w:pStyle w:val="Ttulo4"/>
        <w:rPr>
          <w:rFonts w:eastAsiaTheme="minorEastAsia" w:cstheme="minorBidi"/>
          <w:i/>
          <w:sz w:val="28"/>
        </w:rPr>
      </w:pPr>
      <w:r>
        <w:rPr>
          <w:rFonts w:eastAsiaTheme="minorEastAsia" w:cstheme="minorBidi"/>
          <w:i/>
          <w:noProof/>
          <w:sz w:val="28"/>
        </w:rPr>
        <w:drawing>
          <wp:anchor distT="0" distB="0" distL="114300" distR="114300" simplePos="0" relativeHeight="251691008" behindDoc="0" locked="0" layoutInCell="1" allowOverlap="1" wp14:anchorId="1596BECB" wp14:editId="1E783B8A">
            <wp:simplePos x="0" y="0"/>
            <wp:positionH relativeFrom="column">
              <wp:posOffset>3535838</wp:posOffset>
            </wp:positionH>
            <wp:positionV relativeFrom="paragraph">
              <wp:posOffset>134832</wp:posOffset>
            </wp:positionV>
            <wp:extent cx="2448878" cy="1469051"/>
            <wp:effectExtent l="152400" t="152400" r="370840" b="360045"/>
            <wp:wrapNone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tavio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878" cy="14690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20F88E" w14:textId="687FA5F8" w:rsidR="0008721B" w:rsidRDefault="0008721B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25C62A48" w14:textId="7336DD8E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1873ED34" w14:textId="5B611D11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  <w:r>
        <w:rPr>
          <w:rFonts w:asciiTheme="minorHAnsi" w:eastAsiaTheme="minorEastAsia" w:hAnsiTheme="minorHAnsi" w:cstheme="minorBidi"/>
          <w:i w:val="0"/>
          <w:noProof/>
          <w:sz w:val="28"/>
        </w:rPr>
        <w:drawing>
          <wp:anchor distT="0" distB="0" distL="114300" distR="114300" simplePos="0" relativeHeight="251686912" behindDoc="0" locked="0" layoutInCell="1" allowOverlap="1" wp14:anchorId="58B10E96" wp14:editId="7781554E">
            <wp:simplePos x="0" y="0"/>
            <wp:positionH relativeFrom="column">
              <wp:posOffset>-3387</wp:posOffset>
            </wp:positionH>
            <wp:positionV relativeFrom="paragraph">
              <wp:posOffset>38947</wp:posOffset>
            </wp:positionV>
            <wp:extent cx="2721940" cy="1632856"/>
            <wp:effectExtent l="152400" t="152400" r="364490" b="367665"/>
            <wp:wrapNone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ack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940" cy="16328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A8F287" w14:textId="73B2E8BF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4A5619FC" w14:textId="2B17F7D6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153D18B5" w14:textId="11F8A994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1249FFB4" w14:textId="6FDFE1A3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1A8468EF" w14:textId="7AE02B03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  <w:r>
        <w:rPr>
          <w:rFonts w:asciiTheme="minorHAnsi" w:eastAsiaTheme="minorEastAsia" w:hAnsiTheme="minorHAnsi" w:cstheme="minorBidi"/>
          <w:i w:val="0"/>
          <w:noProof/>
          <w:sz w:val="28"/>
        </w:rPr>
        <w:drawing>
          <wp:anchor distT="0" distB="0" distL="114300" distR="114300" simplePos="0" relativeHeight="251689984" behindDoc="0" locked="0" layoutInCell="1" allowOverlap="1" wp14:anchorId="4E848EBC" wp14:editId="3CD895EE">
            <wp:simplePos x="0" y="0"/>
            <wp:positionH relativeFrom="column">
              <wp:posOffset>3536126</wp:posOffset>
            </wp:positionH>
            <wp:positionV relativeFrom="paragraph">
              <wp:posOffset>57573</wp:posOffset>
            </wp:positionV>
            <wp:extent cx="2448302" cy="1468705"/>
            <wp:effectExtent l="152400" t="152400" r="352425" b="360680"/>
            <wp:wrapNone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aulo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302" cy="14687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E22B8B" w14:textId="4696D122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3D8AB63F" w14:textId="6DCF0D56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476A4363" w14:textId="51BD1D8E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12258981" w14:textId="3E7164BE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  <w:r>
        <w:rPr>
          <w:rFonts w:asciiTheme="minorHAnsi" w:eastAsiaTheme="minorEastAsia" w:hAnsiTheme="minorHAnsi" w:cstheme="minorBidi"/>
          <w:i w:val="0"/>
          <w:noProof/>
          <w:sz w:val="28"/>
        </w:rPr>
        <w:drawing>
          <wp:anchor distT="0" distB="0" distL="114300" distR="114300" simplePos="0" relativeHeight="251688960" behindDoc="0" locked="0" layoutInCell="1" allowOverlap="1" wp14:anchorId="727205C8" wp14:editId="0162B653">
            <wp:simplePos x="0" y="0"/>
            <wp:positionH relativeFrom="column">
              <wp:posOffset>-70654</wp:posOffset>
            </wp:positionH>
            <wp:positionV relativeFrom="paragraph">
              <wp:posOffset>209127</wp:posOffset>
            </wp:positionV>
            <wp:extent cx="2818468" cy="1690763"/>
            <wp:effectExtent l="152400" t="152400" r="344170" b="367030"/>
            <wp:wrapNone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aphael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8468" cy="16907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39AC63" w14:textId="36282DCA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2BF952AB" w14:textId="06F1F6C8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749DE3D6" w14:textId="62BC30D3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29931301" w14:textId="7824242C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  <w:r>
        <w:rPr>
          <w:rFonts w:asciiTheme="minorHAnsi" w:eastAsiaTheme="minorEastAsia" w:hAnsiTheme="minorHAnsi" w:cstheme="minorBidi"/>
          <w:i w:val="0"/>
          <w:noProof/>
          <w:sz w:val="28"/>
        </w:rPr>
        <w:drawing>
          <wp:anchor distT="0" distB="0" distL="114300" distR="114300" simplePos="0" relativeHeight="251687936" behindDoc="0" locked="0" layoutInCell="1" allowOverlap="1" wp14:anchorId="346E4B39" wp14:editId="31F2DF17">
            <wp:simplePos x="0" y="0"/>
            <wp:positionH relativeFrom="column">
              <wp:posOffset>3536126</wp:posOffset>
            </wp:positionH>
            <wp:positionV relativeFrom="paragraph">
              <wp:posOffset>115147</wp:posOffset>
            </wp:positionV>
            <wp:extent cx="2448302" cy="1468705"/>
            <wp:effectExtent l="152400" t="152400" r="352425" b="360680"/>
            <wp:wrapNone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ua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302" cy="14687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0FCCF0" w14:textId="2B5C3C92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6503D504" w14:textId="7DA1D5A2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7E3EA82E" w14:textId="6C46F5B4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1EE5F9E6" w14:textId="479CCD87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4E0C43AC" w14:textId="478D0077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noProof/>
          <w:sz w:val="28"/>
        </w:rPr>
      </w:pPr>
    </w:p>
    <w:p w14:paraId="0757AD0D" w14:textId="77777777" w:rsidR="00103E8A" w:rsidRDefault="00103E8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sz w:val="28"/>
        </w:rPr>
      </w:pPr>
    </w:p>
    <w:p w14:paraId="492B55F1" w14:textId="75C1126C" w:rsidR="00821BEA" w:rsidRDefault="00821BEA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sz w:val="28"/>
        </w:rPr>
      </w:pPr>
    </w:p>
    <w:p w14:paraId="52857EA2" w14:textId="77777777" w:rsidR="00832605" w:rsidRDefault="00832605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sz w:val="28"/>
        </w:rPr>
        <w:sectPr w:rsidR="00832605" w:rsidSect="0029136D">
          <w:headerReference w:type="default" r:id="rId28"/>
          <w:footerReference w:type="default" r:id="rId29"/>
          <w:footerReference w:type="first" r:id="rId30"/>
          <w:pgSz w:w="11906" w:h="16838" w:code="9"/>
          <w:pgMar w:top="720" w:right="1152" w:bottom="720" w:left="1152" w:header="0" w:footer="0" w:gutter="0"/>
          <w:pgNumType w:start="1"/>
          <w:cols w:space="720"/>
          <w:titlePg/>
          <w:docGrid w:linePitch="381"/>
        </w:sectPr>
      </w:pPr>
    </w:p>
    <w:p w14:paraId="70B5BB54" w14:textId="3F39DE01" w:rsidR="004B7E44" w:rsidRPr="00126D07" w:rsidRDefault="000E2C06" w:rsidP="004B7E44">
      <w:pPr>
        <w:pStyle w:val="Ttulo4"/>
        <w:rPr>
          <w:color w:val="auto"/>
        </w:rPr>
      </w:pPr>
      <w:r>
        <w:rPr>
          <w:noProof/>
          <w:color w:val="auto"/>
          <w:lang w:eastAsia="pt-BR"/>
        </w:rPr>
        <w:lastRenderedPageBreak/>
        <w:drawing>
          <wp:anchor distT="0" distB="0" distL="114300" distR="114300" simplePos="0" relativeHeight="251697152" behindDoc="0" locked="0" layoutInCell="1" allowOverlap="1" wp14:anchorId="5B3DC934" wp14:editId="71CEAFAC">
            <wp:simplePos x="0" y="0"/>
            <wp:positionH relativeFrom="column">
              <wp:posOffset>-101600</wp:posOffset>
            </wp:positionH>
            <wp:positionV relativeFrom="paragraph">
              <wp:posOffset>456565</wp:posOffset>
            </wp:positionV>
            <wp:extent cx="9907905" cy="5160645"/>
            <wp:effectExtent l="0" t="0" r="0" b="0"/>
            <wp:wrapSquare wrapText="bothSides"/>
            <wp:docPr id="14" name="Diagrama 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1" r:lo="rId32" r:qs="rId33" r:cs="rId3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24E0">
        <w:rPr>
          <w:color w:val="auto"/>
        </w:rPr>
        <w:t>Organograma</w:t>
      </w:r>
    </w:p>
    <w:p w14:paraId="02803C93" w14:textId="77777777" w:rsidR="000E2C06" w:rsidRDefault="000E2C06" w:rsidP="004B7E44">
      <w:pPr>
        <w:sectPr w:rsidR="000E2C06" w:rsidSect="00832605">
          <w:pgSz w:w="16838" w:h="11906" w:orient="landscape" w:code="9"/>
          <w:pgMar w:top="1151" w:right="720" w:bottom="1151" w:left="720" w:header="0" w:footer="0" w:gutter="0"/>
          <w:pgNumType w:start="1"/>
          <w:cols w:space="720"/>
          <w:titlePg/>
          <w:docGrid w:linePitch="381"/>
        </w:sectPr>
      </w:pPr>
      <w:bookmarkStart w:id="1" w:name="_GoBack"/>
      <w:bookmarkEnd w:id="1"/>
    </w:p>
    <w:p w14:paraId="19DABD2B" w14:textId="449DC6A3" w:rsidR="00A724E0" w:rsidRDefault="00C80B44" w:rsidP="00A724E0">
      <w:pPr>
        <w:pStyle w:val="Ttulo4"/>
        <w:rPr>
          <w:color w:val="auto"/>
        </w:rPr>
      </w:pPr>
      <w:r>
        <w:rPr>
          <w:color w:val="auto"/>
        </w:rPr>
        <w:lastRenderedPageBreak/>
        <w:t>PROPOSTA SETOR DE TI</w:t>
      </w:r>
    </w:p>
    <w:p w14:paraId="73DA3EF1" w14:textId="16AD9AB1" w:rsidR="000700E2" w:rsidRDefault="000700E2" w:rsidP="00A724E0">
      <w:pPr>
        <w:pStyle w:val="Ttulo4"/>
        <w:rPr>
          <w:color w:val="auto"/>
        </w:rPr>
      </w:pPr>
    </w:p>
    <w:p w14:paraId="1D142496" w14:textId="28CC4F62" w:rsidR="000700E2" w:rsidRDefault="000700E2" w:rsidP="00A724E0">
      <w:pPr>
        <w:pStyle w:val="Ttulo4"/>
        <w:rPr>
          <w:color w:val="auto"/>
        </w:rPr>
      </w:pPr>
    </w:p>
    <w:p w14:paraId="7AB7C4CC" w14:textId="2C1EB7C7" w:rsidR="00C80B44" w:rsidRDefault="00C80B44" w:rsidP="00A724E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3B653DB" wp14:editId="543D4816">
                <wp:simplePos x="0" y="0"/>
                <wp:positionH relativeFrom="column">
                  <wp:posOffset>5212715</wp:posOffset>
                </wp:positionH>
                <wp:positionV relativeFrom="paragraph">
                  <wp:posOffset>214630</wp:posOffset>
                </wp:positionV>
                <wp:extent cx="1828800" cy="1828800"/>
                <wp:effectExtent l="0" t="0" r="0" b="0"/>
                <wp:wrapNone/>
                <wp:docPr id="62" name="Caixa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9CD5C6" w14:textId="5CBE343D" w:rsidR="00C80B44" w:rsidRPr="00C80B44" w:rsidRDefault="00C80B44" w:rsidP="00C80B44">
                            <w:pPr>
                              <w:jc w:val="center"/>
                              <w:rPr>
                                <w:color w:val="0070C0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70C0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PROPRIETÁRIO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B653DB" id="Caixa de Texto 62" o:spid="_x0000_s1032" type="#_x0000_t202" style="position:absolute;margin-left:410.45pt;margin-top:16.9pt;width:2in;height:2in;z-index:2517022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" filled="f" stroked="f">
                <v:textbox style="mso-fit-shape-to-text:t">
                  <w:txbxContent>
                    <w:p w14:paraId="3B9CD5C6" w14:textId="5CBE343D" w:rsidR="00C80B44" w:rsidRPr="00C80B44" w:rsidRDefault="00C80B44" w:rsidP="00C80B44">
                      <w:pPr>
                        <w:jc w:val="center"/>
                        <w:rPr>
                          <w:color w:val="0070C0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70C0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PROPRIETÁRIO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F78AC9A" wp14:editId="541B7E26">
                <wp:simplePos x="0" y="0"/>
                <wp:positionH relativeFrom="column">
                  <wp:posOffset>-42545</wp:posOffset>
                </wp:positionH>
                <wp:positionV relativeFrom="paragraph">
                  <wp:posOffset>219499</wp:posOffset>
                </wp:positionV>
                <wp:extent cx="1828800" cy="1828800"/>
                <wp:effectExtent l="0" t="0" r="0" b="0"/>
                <wp:wrapNone/>
                <wp:docPr id="61" name="Caixa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E00568" w14:textId="3669879C" w:rsidR="00C80B44" w:rsidRPr="00C80B44" w:rsidRDefault="00C80B44" w:rsidP="00C80B44">
                            <w:pPr>
                              <w:jc w:val="center"/>
                              <w:rPr>
                                <w:color w:val="0070C0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80B44">
                              <w:rPr>
                                <w:color w:val="0070C0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CLIENTE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78AC9A" id="Caixa de Texto 61" o:spid="_x0000_s1033" type="#_x0000_t202" style="position:absolute;margin-left:-3.35pt;margin-top:17.3pt;width:2in;height:2in;z-index:25170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" filled="f" stroked="f">
                <v:textbox style="mso-fit-shape-to-text:t">
                  <w:txbxContent>
                    <w:p w14:paraId="77E00568" w14:textId="3669879C" w:rsidR="00C80B44" w:rsidRPr="00C80B44" w:rsidRDefault="00C80B44" w:rsidP="00C80B44">
                      <w:pPr>
                        <w:jc w:val="center"/>
                        <w:rPr>
                          <w:color w:val="0070C0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80B44">
                        <w:rPr>
                          <w:color w:val="0070C0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CLIENTE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37474A21" wp14:editId="00039CC4">
            <wp:simplePos x="0" y="0"/>
            <wp:positionH relativeFrom="column">
              <wp:posOffset>784225</wp:posOffset>
            </wp:positionH>
            <wp:positionV relativeFrom="paragraph">
              <wp:posOffset>78951</wp:posOffset>
            </wp:positionV>
            <wp:extent cx="4721574" cy="3312583"/>
            <wp:effectExtent l="0" t="0" r="3175" b="2540"/>
            <wp:wrapNone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apturar.JP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4"/>
                    <a:stretch/>
                  </pic:blipFill>
                  <pic:spPr bwMode="auto">
                    <a:xfrm>
                      <a:off x="0" y="0"/>
                      <a:ext cx="4721574" cy="3312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97D9C8" w14:textId="61FF68B8" w:rsidR="00A724E0" w:rsidRDefault="004E4F73" w:rsidP="00A724E0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D09158B" wp14:editId="14FD8EEB">
                <wp:simplePos x="0" y="0"/>
                <wp:positionH relativeFrom="column">
                  <wp:posOffset>1538817</wp:posOffset>
                </wp:positionH>
                <wp:positionV relativeFrom="paragraph">
                  <wp:posOffset>149225</wp:posOffset>
                </wp:positionV>
                <wp:extent cx="1828800" cy="1828800"/>
                <wp:effectExtent l="0" t="0" r="0" b="0"/>
                <wp:wrapNone/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E8C272" w14:textId="190A4CE6" w:rsidR="00C80B44" w:rsidRPr="00C80B44" w:rsidRDefault="00C80B44" w:rsidP="00C80B44">
                            <w:pPr>
                              <w:jc w:val="center"/>
                              <w:rPr>
                                <w:color w:val="00B050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80B44">
                              <w:rPr>
                                <w:color w:val="00B050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Site Divulgação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09158B" id="Caixa de Texto 65" o:spid="_x0000_s1034" type="#_x0000_t202" style="position:absolute;margin-left:121.15pt;margin-top:11.75pt;width:2in;height:2in;z-index:2517084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" filled="f" stroked="f">
                <v:textbox style="mso-fit-shape-to-text:t">
                  <w:txbxContent>
                    <w:p w14:paraId="1BE8C272" w14:textId="190A4CE6" w:rsidR="00C80B44" w:rsidRPr="00C80B44" w:rsidRDefault="00C80B44" w:rsidP="00C80B44">
                      <w:pPr>
                        <w:jc w:val="center"/>
                        <w:rPr>
                          <w:color w:val="00B050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80B44">
                        <w:rPr>
                          <w:color w:val="00B050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Site Divulgação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E42AC57" wp14:editId="1A14D226">
                <wp:simplePos x="0" y="0"/>
                <wp:positionH relativeFrom="column">
                  <wp:posOffset>3205904</wp:posOffset>
                </wp:positionH>
                <wp:positionV relativeFrom="paragraph">
                  <wp:posOffset>169333</wp:posOffset>
                </wp:positionV>
                <wp:extent cx="1828800" cy="1828800"/>
                <wp:effectExtent l="0" t="0" r="0" b="0"/>
                <wp:wrapNone/>
                <wp:docPr id="66" name="Caixa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FB6791" w14:textId="132D2F0D" w:rsidR="004E4F73" w:rsidRPr="00C80B44" w:rsidRDefault="004E4F73" w:rsidP="004E4F73">
                            <w:pPr>
                              <w:jc w:val="center"/>
                              <w:rPr>
                                <w:color w:val="00B050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80B44">
                              <w:rPr>
                                <w:color w:val="00B050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Site </w:t>
                            </w:r>
                            <w:r>
                              <w:rPr>
                                <w:color w:val="00B050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ERP / CRM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42AC57" id="Caixa de Texto 66" o:spid="_x0000_s1035" type="#_x0000_t202" style="position:absolute;margin-left:252.45pt;margin-top:13.35pt;width:2in;height:2in;z-index:2517104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" filled="f" stroked="f">
                <v:textbox style="mso-fit-shape-to-text:t">
                  <w:txbxContent>
                    <w:p w14:paraId="47FB6791" w14:textId="132D2F0D" w:rsidR="004E4F73" w:rsidRPr="00C80B44" w:rsidRDefault="004E4F73" w:rsidP="004E4F73">
                      <w:pPr>
                        <w:jc w:val="center"/>
                        <w:rPr>
                          <w:color w:val="00B050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80B44">
                        <w:rPr>
                          <w:color w:val="00B050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Site </w:t>
                      </w:r>
                      <w:r>
                        <w:rPr>
                          <w:color w:val="00B050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ERP / CRM</w:t>
                      </w:r>
                    </w:p>
                  </w:txbxContent>
                </v:textbox>
              </v:shape>
            </w:pict>
          </mc:Fallback>
        </mc:AlternateContent>
      </w:r>
    </w:p>
    <w:p w14:paraId="3E2306FC" w14:textId="78B8114E" w:rsidR="00C80B44" w:rsidRDefault="00C80B44" w:rsidP="00C80B44">
      <w:pPr>
        <w:jc w:val="center"/>
      </w:pPr>
    </w:p>
    <w:p w14:paraId="1B730C67" w14:textId="383EA434" w:rsidR="00C80B44" w:rsidRDefault="00C80B44" w:rsidP="00C80B44">
      <w:pPr>
        <w:jc w:val="center"/>
      </w:pPr>
    </w:p>
    <w:p w14:paraId="14AF1154" w14:textId="1623694C" w:rsidR="00C80B44" w:rsidRDefault="00BF5084" w:rsidP="00C80B4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0301714" wp14:editId="3D397E76">
                <wp:simplePos x="0" y="0"/>
                <wp:positionH relativeFrom="column">
                  <wp:posOffset>2358601</wp:posOffset>
                </wp:positionH>
                <wp:positionV relativeFrom="paragraph">
                  <wp:posOffset>22225</wp:posOffset>
                </wp:positionV>
                <wp:extent cx="1828800" cy="1828800"/>
                <wp:effectExtent l="0" t="0" r="0" b="0"/>
                <wp:wrapNone/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B77C0E" w14:textId="13173028" w:rsidR="00BF5084" w:rsidRPr="00BF5084" w:rsidRDefault="00BF5084" w:rsidP="00BF5084">
                            <w:pPr>
                              <w:jc w:val="center"/>
                              <w:rPr>
                                <w:color w:val="00B05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F5084">
                              <w:rPr>
                                <w:color w:val="00B05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Banco de Dados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301714" id="Caixa de Texto 68" o:spid="_x0000_s1036" type="#_x0000_t202" style="position:absolute;left:0;text-align:left;margin-left:185.7pt;margin-top:1.75pt;width:2in;height:2in;z-index:2517145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" filled="f" stroked="f">
                <v:textbox style="mso-fit-shape-to-text:t">
                  <w:txbxContent>
                    <w:p w14:paraId="7AB77C0E" w14:textId="13173028" w:rsidR="00BF5084" w:rsidRPr="00BF5084" w:rsidRDefault="00BF5084" w:rsidP="00BF5084">
                      <w:pPr>
                        <w:jc w:val="center"/>
                        <w:rPr>
                          <w:color w:val="00B05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F5084">
                        <w:rPr>
                          <w:color w:val="00B05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Banco de Dados</w:t>
                      </w:r>
                    </w:p>
                  </w:txbxContent>
                </v:textbox>
              </v:shape>
            </w:pict>
          </mc:Fallback>
        </mc:AlternateContent>
      </w:r>
    </w:p>
    <w:p w14:paraId="62BDA2F9" w14:textId="2658485E" w:rsidR="00C80B44" w:rsidRDefault="00C80B44" w:rsidP="00C80B44">
      <w:pPr>
        <w:jc w:val="center"/>
      </w:pPr>
    </w:p>
    <w:p w14:paraId="595E2BFB" w14:textId="3A8B896A" w:rsidR="00C80B44" w:rsidRDefault="00C80B44" w:rsidP="00C80B44">
      <w:pPr>
        <w:jc w:val="center"/>
      </w:pPr>
    </w:p>
    <w:p w14:paraId="40233132" w14:textId="29DDC1A0" w:rsidR="00C80B44" w:rsidRDefault="00C80B44" w:rsidP="00C80B44">
      <w:pPr>
        <w:jc w:val="center"/>
      </w:pPr>
    </w:p>
    <w:p w14:paraId="1FBC1BC7" w14:textId="4ACDFB4E" w:rsidR="00C80B44" w:rsidRDefault="004E4F73" w:rsidP="00C80B4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9174E4E" wp14:editId="5E7DD833">
                <wp:simplePos x="0" y="0"/>
                <wp:positionH relativeFrom="column">
                  <wp:posOffset>3120602</wp:posOffset>
                </wp:positionH>
                <wp:positionV relativeFrom="paragraph">
                  <wp:posOffset>106892</wp:posOffset>
                </wp:positionV>
                <wp:extent cx="1828800" cy="1828800"/>
                <wp:effectExtent l="0" t="0" r="0" b="0"/>
                <wp:wrapNone/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F18217" w14:textId="574C1984" w:rsidR="004E4F73" w:rsidRPr="00C80B44" w:rsidRDefault="004E4F73" w:rsidP="004E4F73">
                            <w:pPr>
                              <w:jc w:val="center"/>
                              <w:rPr>
                                <w:color w:val="00B050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B050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Aplicativo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174E4E" id="Caixa de Texto 67" o:spid="_x0000_s1037" type="#_x0000_t202" style="position:absolute;left:0;text-align:left;margin-left:245.7pt;margin-top:8.4pt;width:2in;height:2in;z-index:251712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" filled="f" stroked="f">
                <v:textbox style="mso-fit-shape-to-text:t">
                  <w:txbxContent>
                    <w:p w14:paraId="5CF18217" w14:textId="574C1984" w:rsidR="004E4F73" w:rsidRPr="00C80B44" w:rsidRDefault="004E4F73" w:rsidP="004E4F73">
                      <w:pPr>
                        <w:jc w:val="center"/>
                        <w:rPr>
                          <w:color w:val="00B050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B050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Aplicativo</w:t>
                      </w:r>
                    </w:p>
                  </w:txbxContent>
                </v:textbox>
              </v:shape>
            </w:pict>
          </mc:Fallback>
        </mc:AlternateContent>
      </w:r>
    </w:p>
    <w:p w14:paraId="0A119544" w14:textId="4880C34D" w:rsidR="00C80B44" w:rsidRDefault="00C80B44" w:rsidP="00C80B44">
      <w:pPr>
        <w:jc w:val="center"/>
      </w:pPr>
    </w:p>
    <w:p w14:paraId="55045C83" w14:textId="68EEFFB7" w:rsidR="00C80B44" w:rsidRDefault="00C80B44" w:rsidP="00C80B44">
      <w:pPr>
        <w:jc w:val="center"/>
      </w:pPr>
    </w:p>
    <w:p w14:paraId="689D696D" w14:textId="067BC0B0" w:rsidR="00C80B44" w:rsidRDefault="00C80B44" w:rsidP="00C80B44">
      <w:pPr>
        <w:jc w:val="center"/>
      </w:pPr>
    </w:p>
    <w:p w14:paraId="7F490AC1" w14:textId="0BBB7C6B" w:rsidR="00C80B44" w:rsidRDefault="00C80B44" w:rsidP="00C80B4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51DF429" wp14:editId="1AF3F41D">
                <wp:simplePos x="0" y="0"/>
                <wp:positionH relativeFrom="column">
                  <wp:posOffset>420582</wp:posOffset>
                </wp:positionH>
                <wp:positionV relativeFrom="paragraph">
                  <wp:posOffset>86995</wp:posOffset>
                </wp:positionV>
                <wp:extent cx="1828800" cy="1828800"/>
                <wp:effectExtent l="0" t="0" r="0" b="0"/>
                <wp:wrapNone/>
                <wp:docPr id="64" name="Caixa de 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A930E4" w14:textId="43F93D79" w:rsidR="00C80B44" w:rsidRPr="00C80B44" w:rsidRDefault="00C80B44" w:rsidP="00C80B44">
                            <w:pPr>
                              <w:jc w:val="center"/>
                              <w:rPr>
                                <w:color w:val="0070C0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70C0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ATENDENTE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1DF429" id="Caixa de Texto 64" o:spid="_x0000_s1038" type="#_x0000_t202" style="position:absolute;left:0;text-align:left;margin-left:33.1pt;margin-top:6.85pt;width:2in;height:2in;z-index:2517063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" filled="f" stroked="f">
                <v:textbox style="mso-fit-shape-to-text:t">
                  <w:txbxContent>
                    <w:p w14:paraId="27A930E4" w14:textId="43F93D79" w:rsidR="00C80B44" w:rsidRPr="00C80B44" w:rsidRDefault="00C80B44" w:rsidP="00C80B44">
                      <w:pPr>
                        <w:jc w:val="center"/>
                        <w:rPr>
                          <w:color w:val="0070C0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70C0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ATENDENTE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349C925" wp14:editId="169645E0">
                <wp:simplePos x="0" y="0"/>
                <wp:positionH relativeFrom="column">
                  <wp:posOffset>4323715</wp:posOffset>
                </wp:positionH>
                <wp:positionV relativeFrom="paragraph">
                  <wp:posOffset>45508</wp:posOffset>
                </wp:positionV>
                <wp:extent cx="1828800" cy="1828800"/>
                <wp:effectExtent l="0" t="0" r="0" b="0"/>
                <wp:wrapNone/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C04626" w14:textId="512ECA2D" w:rsidR="00C80B44" w:rsidRPr="00C80B44" w:rsidRDefault="00C80B44" w:rsidP="00C80B44">
                            <w:pPr>
                              <w:jc w:val="center"/>
                              <w:rPr>
                                <w:color w:val="0070C0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70C0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CHURRASQUEIRO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49C925" id="Caixa de Texto 63" o:spid="_x0000_s1039" type="#_x0000_t202" style="position:absolute;left:0;text-align:left;margin-left:340.45pt;margin-top:3.6pt;width:2in;height:2in;z-index:2517043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" filled="f" stroked="f">
                <v:textbox style="mso-fit-shape-to-text:t">
                  <w:txbxContent>
                    <w:p w14:paraId="45C04626" w14:textId="512ECA2D" w:rsidR="00C80B44" w:rsidRPr="00C80B44" w:rsidRDefault="00C80B44" w:rsidP="00C80B44">
                      <w:pPr>
                        <w:jc w:val="center"/>
                        <w:rPr>
                          <w:color w:val="0070C0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70C0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CHURRASQUEIRO</w:t>
                      </w:r>
                    </w:p>
                  </w:txbxContent>
                </v:textbox>
              </v:shape>
            </w:pict>
          </mc:Fallback>
        </mc:AlternateContent>
      </w:r>
    </w:p>
    <w:p w14:paraId="06FB6276" w14:textId="1D2E13D4" w:rsidR="00C80B44" w:rsidRDefault="00C80B44" w:rsidP="00C80B44">
      <w:pPr>
        <w:jc w:val="center"/>
      </w:pPr>
    </w:p>
    <w:p w14:paraId="3D78A782" w14:textId="562C7B05" w:rsidR="00C80B44" w:rsidRDefault="00C80B44" w:rsidP="00A724E0"/>
    <w:p w14:paraId="037859BE" w14:textId="3B178938" w:rsidR="000700E2" w:rsidRDefault="000700E2" w:rsidP="00A724E0"/>
    <w:p w14:paraId="10F7EFDB" w14:textId="4082636A" w:rsidR="000700E2" w:rsidRDefault="000700E2" w:rsidP="00A724E0"/>
    <w:p w14:paraId="652CB2BF" w14:textId="77777777" w:rsidR="000700E2" w:rsidRPr="00126D07" w:rsidRDefault="000700E2" w:rsidP="00A724E0"/>
    <w:p w14:paraId="178AD295" w14:textId="12B9551D" w:rsidR="00A724E0" w:rsidRDefault="00F637A1" w:rsidP="00C80B44">
      <w:pPr>
        <w:pStyle w:val="PargrafodaLista"/>
        <w:numPr>
          <w:ilvl w:val="0"/>
          <w:numId w:val="8"/>
        </w:numPr>
        <w:rPr>
          <w:color w:val="auto"/>
        </w:rPr>
      </w:pPr>
      <w:r w:rsidRPr="00C80B44">
        <w:rPr>
          <w:color w:val="auto"/>
        </w:rPr>
        <w:t>Para agilizar o processo de retirada de pedidos será desenvolvido um aplicativo mobile eliminando o uso de papel.</w:t>
      </w:r>
    </w:p>
    <w:p w14:paraId="6B0307FC" w14:textId="0E58BF33" w:rsidR="000700E2" w:rsidRDefault="000700E2" w:rsidP="000700E2">
      <w:pPr>
        <w:pStyle w:val="PargrafodaLista"/>
        <w:rPr>
          <w:color w:val="auto"/>
        </w:rPr>
      </w:pPr>
    </w:p>
    <w:p w14:paraId="7DABBD19" w14:textId="77777777" w:rsidR="000700E2" w:rsidRPr="00C80B44" w:rsidRDefault="000700E2" w:rsidP="000700E2">
      <w:pPr>
        <w:pStyle w:val="PargrafodaLista"/>
        <w:rPr>
          <w:color w:val="auto"/>
        </w:rPr>
      </w:pPr>
    </w:p>
    <w:p w14:paraId="48E7F074" w14:textId="6E562F34" w:rsidR="00C80B44" w:rsidRDefault="00F637A1" w:rsidP="00C80B44">
      <w:pPr>
        <w:pStyle w:val="PargrafodaLista"/>
        <w:numPr>
          <w:ilvl w:val="0"/>
          <w:numId w:val="8"/>
        </w:numPr>
        <w:rPr>
          <w:color w:val="auto"/>
        </w:rPr>
      </w:pPr>
      <w:r w:rsidRPr="00C80B44">
        <w:rPr>
          <w:color w:val="auto"/>
        </w:rPr>
        <w:t>Será desenvolvido um sistema ERP</w:t>
      </w:r>
      <w:r w:rsidR="00C80B44" w:rsidRPr="00C80B44">
        <w:rPr>
          <w:color w:val="auto"/>
        </w:rPr>
        <w:t>/CRM</w:t>
      </w:r>
      <w:r w:rsidRPr="00C80B44">
        <w:rPr>
          <w:color w:val="auto"/>
        </w:rPr>
        <w:t xml:space="preserve"> para gerenciamento da empresa com maior precisão.</w:t>
      </w:r>
    </w:p>
    <w:p w14:paraId="5735BD78" w14:textId="77777777" w:rsidR="000700E2" w:rsidRPr="000700E2" w:rsidRDefault="000700E2" w:rsidP="000700E2">
      <w:pPr>
        <w:pStyle w:val="PargrafodaLista"/>
        <w:rPr>
          <w:color w:val="auto"/>
        </w:rPr>
      </w:pPr>
    </w:p>
    <w:p w14:paraId="7B5DC404" w14:textId="77777777" w:rsidR="000700E2" w:rsidRPr="00C80B44" w:rsidRDefault="000700E2" w:rsidP="000700E2">
      <w:pPr>
        <w:pStyle w:val="PargrafodaLista"/>
        <w:rPr>
          <w:color w:val="auto"/>
        </w:rPr>
      </w:pPr>
    </w:p>
    <w:p w14:paraId="2C8B6277" w14:textId="77777777" w:rsidR="005B52FE" w:rsidRDefault="00F637A1" w:rsidP="00C80B44">
      <w:pPr>
        <w:pStyle w:val="PargrafodaLista"/>
        <w:numPr>
          <w:ilvl w:val="0"/>
          <w:numId w:val="8"/>
        </w:numPr>
        <w:rPr>
          <w:color w:val="auto"/>
        </w:rPr>
        <w:sectPr w:rsidR="005B52FE" w:rsidSect="005B52FE">
          <w:footerReference w:type="default" r:id="rId37"/>
          <w:pgSz w:w="11906" w:h="16838" w:code="9"/>
          <w:pgMar w:top="720" w:right="1151" w:bottom="720" w:left="1151" w:header="0" w:footer="0" w:gutter="0"/>
          <w:cols w:space="720"/>
          <w:docGrid w:linePitch="381"/>
        </w:sectPr>
      </w:pPr>
      <w:r w:rsidRPr="00C80B44">
        <w:rPr>
          <w:color w:val="auto"/>
        </w:rPr>
        <w:t xml:space="preserve">Para melhorar a divulgação será criado um site moderno e dinâmico mostrando os produtos </w:t>
      </w:r>
      <w:r w:rsidR="00830BBF">
        <w:rPr>
          <w:color w:val="auto"/>
        </w:rPr>
        <w:t>e os eventos realizados</w:t>
      </w:r>
      <w:r w:rsidRPr="00C80B44">
        <w:rPr>
          <w:color w:val="auto"/>
        </w:rPr>
        <w:t>.</w:t>
      </w:r>
    </w:p>
    <w:p w14:paraId="08D29BEC" w14:textId="3EE5ED77" w:rsidR="005B52FE" w:rsidRPr="00126D07" w:rsidRDefault="005B52FE" w:rsidP="005B52FE">
      <w:pPr>
        <w:pStyle w:val="Ttulo4"/>
        <w:rPr>
          <w:color w:val="auto"/>
        </w:rPr>
      </w:pPr>
      <w:r>
        <w:rPr>
          <w:color w:val="auto"/>
        </w:rPr>
        <w:lastRenderedPageBreak/>
        <w:t>Banco de DADOS</w:t>
      </w:r>
    </w:p>
    <w:p w14:paraId="75107B31" w14:textId="15D3C5D3" w:rsidR="005B52FE" w:rsidRDefault="005B52FE" w:rsidP="005B52FE">
      <w:pPr>
        <w:rPr>
          <w:color w:val="auto"/>
        </w:rPr>
      </w:pPr>
    </w:p>
    <w:p w14:paraId="1C238632" w14:textId="600A187C" w:rsidR="005B52FE" w:rsidRPr="00C80B44" w:rsidRDefault="005B52FE" w:rsidP="005B52FE">
      <w:pPr>
        <w:pStyle w:val="PargrafodaLista"/>
        <w:numPr>
          <w:ilvl w:val="0"/>
          <w:numId w:val="8"/>
        </w:numPr>
        <w:rPr>
          <w:color w:val="auto"/>
        </w:rPr>
      </w:pPr>
      <w:r>
        <w:rPr>
          <w:color w:val="auto"/>
        </w:rPr>
        <w:t>Diagrama Conceitual</w:t>
      </w:r>
    </w:p>
    <w:p w14:paraId="7858F016" w14:textId="05FA0BD6" w:rsidR="005B52FE" w:rsidRDefault="005B52FE" w:rsidP="005B52FE">
      <w:pPr>
        <w:jc w:val="center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64A4B468" wp14:editId="44016B28">
            <wp:extent cx="8945880" cy="5159073"/>
            <wp:effectExtent l="0" t="0" r="762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65352" cy="517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8A53" w14:textId="0FCB9BD1" w:rsidR="005B52FE" w:rsidRPr="00C80B44" w:rsidRDefault="005B52FE" w:rsidP="005B52FE">
      <w:pPr>
        <w:pStyle w:val="PargrafodaLista"/>
        <w:numPr>
          <w:ilvl w:val="0"/>
          <w:numId w:val="8"/>
        </w:numPr>
        <w:rPr>
          <w:color w:val="auto"/>
        </w:rPr>
      </w:pPr>
      <w:r>
        <w:rPr>
          <w:color w:val="auto"/>
        </w:rPr>
        <w:lastRenderedPageBreak/>
        <w:t>Diagrama Lógico</w:t>
      </w:r>
    </w:p>
    <w:p w14:paraId="35F0DCA2" w14:textId="11256809" w:rsidR="005B52FE" w:rsidRPr="005B52FE" w:rsidRDefault="005B52FE" w:rsidP="005B52FE">
      <w:pPr>
        <w:rPr>
          <w:color w:val="auto"/>
        </w:rPr>
      </w:pPr>
      <w:r>
        <w:rPr>
          <w:noProof/>
          <w:color w:val="auto"/>
        </w:rPr>
        <w:drawing>
          <wp:anchor distT="0" distB="0" distL="114300" distR="114300" simplePos="0" relativeHeight="251715584" behindDoc="0" locked="0" layoutInCell="1" allowOverlap="1" wp14:anchorId="236EC449" wp14:editId="285485CD">
            <wp:simplePos x="0" y="0"/>
            <wp:positionH relativeFrom="column">
              <wp:posOffset>-274320</wp:posOffset>
            </wp:positionH>
            <wp:positionV relativeFrom="paragraph">
              <wp:posOffset>102517</wp:posOffset>
            </wp:positionV>
            <wp:extent cx="10408920" cy="4757629"/>
            <wp:effectExtent l="0" t="0" r="0" b="5080"/>
            <wp:wrapNone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a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11366" cy="4758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B52FE" w:rsidRPr="005B52FE" w:rsidSect="005B52FE">
      <w:pgSz w:w="16838" w:h="11906" w:orient="landscape" w:code="9"/>
      <w:pgMar w:top="1151" w:right="720" w:bottom="1151" w:left="720" w:header="0" w:footer="0" w:gutter="0"/>
      <w:pgNumType w:start="1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AC9FCE" w14:textId="77777777" w:rsidR="00A724E0" w:rsidRDefault="00A724E0" w:rsidP="004B7E44">
      <w:r>
        <w:separator/>
      </w:r>
    </w:p>
  </w:endnote>
  <w:endnote w:type="continuationSeparator" w:id="0">
    <w:p w14:paraId="74943BDB" w14:textId="77777777" w:rsidR="00A724E0" w:rsidRDefault="00A724E0" w:rsidP="004B7E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Ultra">
    <w:panose1 w:val="02060505000000020004"/>
    <w:charset w:val="00"/>
    <w:family w:val="roman"/>
    <w:pitch w:val="variable"/>
    <w:sig w:usb0="A00000EF" w:usb1="4000004A" w:usb2="00000000" w:usb3="00000000" w:csb0="00000093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258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12258"/>
    </w:tblGrid>
    <w:tr w:rsidR="004B7E44" w14:paraId="602C3FA4" w14:textId="77777777" w:rsidTr="00A724E0">
      <w:trPr>
        <w:trHeight w:val="730"/>
        <w:jc w:val="center"/>
      </w:trPr>
      <w:tc>
        <w:tcPr>
          <w:tcW w:w="12258" w:type="dxa"/>
          <w:tcBorders>
            <w:top w:val="nil"/>
            <w:left w:val="nil"/>
            <w:bottom w:val="nil"/>
            <w:right w:val="nil"/>
          </w:tcBorders>
          <w:shd w:val="clear" w:color="auto" w:fill="000000"/>
          <w:vAlign w:val="center"/>
        </w:tcPr>
        <w:p w14:paraId="7DF2A18B" w14:textId="000D0945" w:rsidR="004B7E44" w:rsidRDefault="00C2034F" w:rsidP="004B7E44">
          <w:pPr>
            <w:pStyle w:val="Rodap"/>
          </w:pPr>
          <w:r>
            <w:rPr>
              <w:noProof/>
            </w:rPr>
            <w:drawing>
              <wp:inline distT="0" distB="0" distL="0" distR="0" wp14:anchorId="0F295324" wp14:editId="5F71426E">
                <wp:extent cx="868226" cy="681751"/>
                <wp:effectExtent l="0" t="0" r="0" b="0"/>
                <wp:docPr id="53" name="Imagem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" name="Personal Burguer LOGO NEGATIV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93530" cy="7016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3AE982" w14:textId="4960FB39" w:rsidR="005A718F" w:rsidRDefault="00832605" w:rsidP="004B7E44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401FD33" wp14:editId="1C9FF64B">
              <wp:simplePos x="0" y="0"/>
              <wp:positionH relativeFrom="column">
                <wp:posOffset>-692604</wp:posOffset>
              </wp:positionH>
              <wp:positionV relativeFrom="paragraph">
                <wp:posOffset>-419100</wp:posOffset>
              </wp:positionV>
              <wp:extent cx="10940143" cy="600891"/>
              <wp:effectExtent l="0" t="0" r="13970" b="27940"/>
              <wp:wrapNone/>
              <wp:docPr id="58" name="Retângulo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0940143" cy="600891"/>
                      </a:xfrm>
                      <a:prstGeom prst="rect">
                        <a:avLst/>
                      </a:prstGeom>
                    </wps:spPr>
                    <wps:style>
                      <a:lnRef idx="2">
                        <a:schemeClr val="dk1">
                          <a:shade val="50000"/>
                        </a:schemeClr>
                      </a:lnRef>
                      <a:fillRef idx="1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D2A226D" w14:textId="0D81A976" w:rsidR="00832605" w:rsidRDefault="00832605" w:rsidP="00832605">
                          <w:pPr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24ED9A0" wp14:editId="1D26BB94">
                                <wp:extent cx="615950" cy="483870"/>
                                <wp:effectExtent l="0" t="0" r="0" b="0"/>
                                <wp:docPr id="59" name="Imagem 59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9" name="Personal Burguer LOGO NEGATIVO.png"/>
                                        <pic:cNvPicPr/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615950" cy="48387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401FD33" id="Retângulo 58" o:spid="_x0000_s1040" style="position:absolute;left:0;text-align:left;margin-left:-54.55pt;margin-top:-33pt;width:861.45pt;height:47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" fillcolor="#161718 [3200]" strokecolor="#0b0b0b [1600]" strokeweight="2pt">
              <v:textbox>
                <w:txbxContent>
                  <w:p w14:paraId="0D2A226D" w14:textId="0D81A976" w:rsidR="00832605" w:rsidRDefault="00832605" w:rsidP="00832605">
                    <w:pPr>
                      <w:jc w:val="center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424ED9A0" wp14:editId="1D26BB94">
                          <wp:extent cx="615950" cy="483870"/>
                          <wp:effectExtent l="0" t="0" r="0" b="0"/>
                          <wp:docPr id="59" name="Imagem 59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9" name="Personal Burguer LOGO NEGATIVO.png"/>
                                  <pic:cNvPicPr/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615950" cy="48387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258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12258"/>
    </w:tblGrid>
    <w:tr w:rsidR="005B52FE" w14:paraId="08DB4E35" w14:textId="77777777" w:rsidTr="00A724E0">
      <w:trPr>
        <w:trHeight w:val="730"/>
        <w:jc w:val="center"/>
      </w:trPr>
      <w:tc>
        <w:tcPr>
          <w:tcW w:w="12258" w:type="dxa"/>
          <w:tcBorders>
            <w:top w:val="nil"/>
            <w:left w:val="nil"/>
            <w:bottom w:val="nil"/>
            <w:right w:val="nil"/>
          </w:tcBorders>
          <w:shd w:val="clear" w:color="auto" w:fill="000000"/>
          <w:vAlign w:val="center"/>
        </w:tcPr>
        <w:p w14:paraId="33BD8670" w14:textId="2552DC98" w:rsidR="005B52FE" w:rsidRDefault="005B52FE" w:rsidP="004B7E44">
          <w:pPr>
            <w:pStyle w:val="Rodap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6E57215" wp14:editId="36A54768">
                    <wp:simplePos x="0" y="0"/>
                    <wp:positionH relativeFrom="column">
                      <wp:posOffset>-1537335</wp:posOffset>
                    </wp:positionH>
                    <wp:positionV relativeFrom="paragraph">
                      <wp:posOffset>-146685</wp:posOffset>
                    </wp:positionV>
                    <wp:extent cx="10939780" cy="600710"/>
                    <wp:effectExtent l="0" t="0" r="13970" b="27940"/>
                    <wp:wrapNone/>
                    <wp:docPr id="6" name="Retângulo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939780" cy="60071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274FB94" w14:textId="77777777" w:rsidR="005B52FE" w:rsidRDefault="005B52FE" w:rsidP="005B52FE">
                                <w:pPr>
                                  <w:jc w:val="center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D29064A" wp14:editId="49E30565">
                                      <wp:extent cx="615950" cy="483870"/>
                                      <wp:effectExtent l="0" t="0" r="0" b="0"/>
                                      <wp:docPr id="7" name="Imagem 7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59" name="Personal Burguer LOGO NEGATIVO.png"/>
                                              <pic:cNvPicPr/>
                                            </pic:nvPicPr>
                                            <pic:blipFill>
                                              <a:blip r:embed="rId1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615950" cy="48387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6E57215" id="Retângulo 6" o:spid="_x0000_s1041" style="position:absolute;left:0;text-align:left;margin-left:-121.05pt;margin-top:-11.55pt;width:861.4pt;height:47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" fillcolor="#161718 [3200]" strokecolor="#0b0b0b [1600]" strokeweight="2pt">
                    <v:textbox>
                      <w:txbxContent>
                        <w:p w14:paraId="6274FB94" w14:textId="77777777" w:rsidR="005B52FE" w:rsidRDefault="005B52FE" w:rsidP="005B52FE">
                          <w:pPr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D29064A" wp14:editId="49E30565">
                                <wp:extent cx="615950" cy="483870"/>
                                <wp:effectExtent l="0" t="0" r="0" b="0"/>
                                <wp:docPr id="7" name="Imagem 7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9" name="Personal Burguer LOGO NEGATIVO.png"/>
                                        <pic:cNvPicPr/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615950" cy="48387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</w:p>
      </w:tc>
    </w:tr>
  </w:tbl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8240E6" w14:textId="77777777" w:rsidR="00A724E0" w:rsidRDefault="00A724E0" w:rsidP="004B7E44">
      <w:bookmarkStart w:id="0" w:name="_Hlk25779940"/>
      <w:bookmarkEnd w:id="0"/>
      <w:r>
        <w:separator/>
      </w:r>
    </w:p>
  </w:footnote>
  <w:footnote w:type="continuationSeparator" w:id="0">
    <w:p w14:paraId="685B326F" w14:textId="77777777" w:rsidR="00A724E0" w:rsidRDefault="00A724E0" w:rsidP="004B7E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210" w:type="dxa"/>
      <w:tblInd w:w="-1137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210"/>
    </w:tblGrid>
    <w:tr w:rsidR="004B7E44" w14:paraId="4D4CCF93" w14:textId="77777777" w:rsidTr="004B7E44">
      <w:trPr>
        <w:trHeight w:val="1318"/>
      </w:trPr>
      <w:tc>
        <w:tcPr>
          <w:tcW w:w="12210" w:type="dxa"/>
          <w:tcBorders>
            <w:top w:val="nil"/>
            <w:left w:val="nil"/>
            <w:bottom w:val="nil"/>
            <w:right w:val="nil"/>
          </w:tcBorders>
        </w:tcPr>
        <w:p w14:paraId="43451BEB" w14:textId="484209F2" w:rsidR="004B7E44" w:rsidRDefault="004B7E44" w:rsidP="004B7E44">
          <w:pPr>
            <w:pStyle w:val="Cabealho"/>
          </w:pP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079ED"/>
    <w:multiLevelType w:val="hybridMultilevel"/>
    <w:tmpl w:val="7786C6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BE3E70"/>
    <w:multiLevelType w:val="hybridMultilevel"/>
    <w:tmpl w:val="A92C77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292A92"/>
    <w:multiLevelType w:val="hybridMultilevel"/>
    <w:tmpl w:val="053C2CD6"/>
    <w:lvl w:ilvl="0" w:tplc="FA88DAF8">
      <w:start w:val="1"/>
      <w:numFmt w:val="decimal"/>
      <w:lvlText w:val="%1"/>
      <w:lvlJc w:val="left"/>
      <w:pPr>
        <w:ind w:left="2520" w:hanging="21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312F7D"/>
    <w:multiLevelType w:val="hybridMultilevel"/>
    <w:tmpl w:val="FB58FD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0C3D1D"/>
    <w:multiLevelType w:val="hybridMultilevel"/>
    <w:tmpl w:val="053C2CD6"/>
    <w:lvl w:ilvl="0" w:tplc="FA88DAF8">
      <w:start w:val="1"/>
      <w:numFmt w:val="decimal"/>
      <w:lvlText w:val="%1"/>
      <w:lvlJc w:val="left"/>
      <w:pPr>
        <w:ind w:left="2520" w:hanging="21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F43E0E"/>
    <w:multiLevelType w:val="hybridMultilevel"/>
    <w:tmpl w:val="053C2CD6"/>
    <w:lvl w:ilvl="0" w:tplc="FA88DAF8">
      <w:start w:val="1"/>
      <w:numFmt w:val="decimal"/>
      <w:lvlText w:val="%1"/>
      <w:lvlJc w:val="left"/>
      <w:pPr>
        <w:ind w:left="2520" w:hanging="21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BBC0853"/>
    <w:multiLevelType w:val="hybridMultilevel"/>
    <w:tmpl w:val="053C2CD6"/>
    <w:lvl w:ilvl="0" w:tplc="FA88DAF8">
      <w:start w:val="1"/>
      <w:numFmt w:val="decimal"/>
      <w:lvlText w:val="%1"/>
      <w:lvlJc w:val="left"/>
      <w:pPr>
        <w:ind w:left="2520" w:hanging="21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CF38E1"/>
    <w:multiLevelType w:val="hybridMultilevel"/>
    <w:tmpl w:val="AA8C475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E2551BC"/>
    <w:multiLevelType w:val="hybridMultilevel"/>
    <w:tmpl w:val="053C2CD6"/>
    <w:lvl w:ilvl="0" w:tplc="FA88DAF8">
      <w:start w:val="1"/>
      <w:numFmt w:val="decimal"/>
      <w:lvlText w:val="%1"/>
      <w:lvlJc w:val="left"/>
      <w:pPr>
        <w:ind w:left="2520" w:hanging="21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6"/>
  </w:num>
  <w:num w:numId="3">
    <w:abstractNumId w:val="4"/>
  </w:num>
  <w:num w:numId="4">
    <w:abstractNumId w:val="8"/>
  </w:num>
  <w:num w:numId="5">
    <w:abstractNumId w:val="2"/>
  </w:num>
  <w:num w:numId="6">
    <w:abstractNumId w:val="7"/>
  </w:num>
  <w:num w:numId="7">
    <w:abstractNumId w:val="1"/>
  </w:num>
  <w:num w:numId="8">
    <w:abstractNumId w:val="0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ctiveWritingStyle w:appName="MSWord" w:lang="pt-BR" w:vendorID="64" w:dllVersion="6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252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24E0"/>
    <w:rsid w:val="000700E2"/>
    <w:rsid w:val="0008721B"/>
    <w:rsid w:val="000E2C06"/>
    <w:rsid w:val="00103E8A"/>
    <w:rsid w:val="00126D07"/>
    <w:rsid w:val="001612F4"/>
    <w:rsid w:val="00176A25"/>
    <w:rsid w:val="001A3A88"/>
    <w:rsid w:val="00262AC3"/>
    <w:rsid w:val="00271877"/>
    <w:rsid w:val="00272A39"/>
    <w:rsid w:val="0029136D"/>
    <w:rsid w:val="00293B83"/>
    <w:rsid w:val="002B688E"/>
    <w:rsid w:val="003430E6"/>
    <w:rsid w:val="004B7E44"/>
    <w:rsid w:val="004D5252"/>
    <w:rsid w:val="004D7720"/>
    <w:rsid w:val="004E4F73"/>
    <w:rsid w:val="004F2B86"/>
    <w:rsid w:val="00572F61"/>
    <w:rsid w:val="00573796"/>
    <w:rsid w:val="005A718F"/>
    <w:rsid w:val="005B52FE"/>
    <w:rsid w:val="006A3CE7"/>
    <w:rsid w:val="007516CF"/>
    <w:rsid w:val="007879FE"/>
    <w:rsid w:val="00821BEA"/>
    <w:rsid w:val="00830BBF"/>
    <w:rsid w:val="00832605"/>
    <w:rsid w:val="008B33BC"/>
    <w:rsid w:val="008E478D"/>
    <w:rsid w:val="008E4BCE"/>
    <w:rsid w:val="009120E9"/>
    <w:rsid w:val="00945900"/>
    <w:rsid w:val="00971649"/>
    <w:rsid w:val="009B11DA"/>
    <w:rsid w:val="009C396C"/>
    <w:rsid w:val="00A65772"/>
    <w:rsid w:val="00A724E0"/>
    <w:rsid w:val="00B140D4"/>
    <w:rsid w:val="00B572B4"/>
    <w:rsid w:val="00BE24AF"/>
    <w:rsid w:val="00BF5084"/>
    <w:rsid w:val="00C2034F"/>
    <w:rsid w:val="00C80B44"/>
    <w:rsid w:val="00CE1FB6"/>
    <w:rsid w:val="00D03147"/>
    <w:rsid w:val="00D2159E"/>
    <w:rsid w:val="00D414A1"/>
    <w:rsid w:val="00D770D1"/>
    <w:rsid w:val="00DB26A7"/>
    <w:rsid w:val="00E00727"/>
    <w:rsid w:val="00E335B4"/>
    <w:rsid w:val="00E573E9"/>
    <w:rsid w:val="00E76CAD"/>
    <w:rsid w:val="00E8357B"/>
    <w:rsid w:val="00E94B5F"/>
    <w:rsid w:val="00F005B4"/>
    <w:rsid w:val="00F067ED"/>
    <w:rsid w:val="00F51814"/>
    <w:rsid w:val="00F637A1"/>
    <w:rsid w:val="00F96A10"/>
    <w:rsid w:val="00FB1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29"/>
    <o:shapelayout v:ext="edit">
      <o:idmap v:ext="edit" data="1"/>
    </o:shapelayout>
  </w:shapeDefaults>
  <w:decimalSymbol w:val=","/>
  <w:listSeparator w:val=";"/>
  <w14:docId w14:val="1E38E6E4"/>
  <w15:chartTrackingRefBased/>
  <w15:docId w15:val="{62AAD807-44B1-42DF-B394-4CE699848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18"/>
        <w:szCs w:val="18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2" w:unhideWhenUsed="1" w:qFormat="1"/>
    <w:lsdException w:name="heading 5" w:semiHidden="1" w:uiPriority="2" w:unhideWhenUsed="1" w:qFormat="1"/>
    <w:lsdException w:name="heading 6" w:semiHidden="1" w:uiPriority="2" w:unhideWhenUsed="1" w:qFormat="1"/>
    <w:lsdException w:name="heading 7" w:semiHidden="1" w:uiPriority="2" w:unhideWhenUsed="1" w:qFormat="1"/>
    <w:lsdException w:name="heading 8" w:semiHidden="1" w:uiPriority="2" w:unhideWhenUsed="1" w:qFormat="1"/>
    <w:lsdException w:name="heading 9" w:semiHidden="1" w:uiPriority="2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4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7E44"/>
    <w:pPr>
      <w:spacing w:after="0"/>
    </w:pPr>
    <w:rPr>
      <w:rFonts w:eastAsiaTheme="minorEastAsia"/>
      <w:color w:val="FFFFFF" w:themeColor="background1"/>
      <w:sz w:val="28"/>
      <w:szCs w:val="22"/>
      <w:lang w:val="pt-BR"/>
    </w:rPr>
  </w:style>
  <w:style w:type="paragraph" w:styleId="Ttulo1">
    <w:name w:val="heading 1"/>
    <w:basedOn w:val="Normal"/>
    <w:link w:val="Ttulo1Char"/>
    <w:uiPriority w:val="2"/>
    <w:qFormat/>
    <w:rsid w:val="004B7E44"/>
    <w:pPr>
      <w:keepNext/>
      <w:outlineLvl w:val="0"/>
    </w:pPr>
    <w:rPr>
      <w:rFonts w:asciiTheme="majorHAnsi" w:eastAsia="Times New Roman" w:hAnsiTheme="majorHAnsi" w:cs="Times New Roman"/>
      <w:b/>
      <w:sz w:val="48"/>
      <w:szCs w:val="24"/>
    </w:rPr>
  </w:style>
  <w:style w:type="paragraph" w:styleId="Ttulo2">
    <w:name w:val="heading 2"/>
    <w:basedOn w:val="Normal"/>
    <w:link w:val="Ttulo2Char"/>
    <w:uiPriority w:val="2"/>
    <w:unhideWhenUsed/>
    <w:qFormat/>
    <w:rsid w:val="004B7E44"/>
    <w:pPr>
      <w:keepNext/>
      <w:spacing w:line="240" w:lineRule="auto"/>
      <w:outlineLvl w:val="1"/>
    </w:pPr>
    <w:rPr>
      <w:rFonts w:asciiTheme="majorHAnsi" w:eastAsia="Times New Roman" w:hAnsiTheme="majorHAnsi" w:cs="Times New Roman"/>
      <w:b/>
      <w:color w:val="auto"/>
      <w:sz w:val="52"/>
    </w:rPr>
  </w:style>
  <w:style w:type="paragraph" w:styleId="Ttulo3">
    <w:name w:val="heading 3"/>
    <w:basedOn w:val="Normal"/>
    <w:link w:val="Ttulo3Char"/>
    <w:uiPriority w:val="2"/>
    <w:unhideWhenUsed/>
    <w:qFormat/>
    <w:rsid w:val="004B7E44"/>
    <w:pPr>
      <w:spacing w:line="240" w:lineRule="auto"/>
      <w:outlineLvl w:val="2"/>
    </w:pPr>
    <w:rPr>
      <w:rFonts w:asciiTheme="majorHAnsi" w:eastAsia="Times New Roman" w:hAnsiTheme="majorHAnsi" w:cs="Times New Roman"/>
      <w:i/>
      <w:color w:val="auto"/>
      <w:sz w:val="24"/>
    </w:rPr>
  </w:style>
  <w:style w:type="paragraph" w:styleId="Ttulo4">
    <w:name w:val="heading 4"/>
    <w:basedOn w:val="Normal"/>
    <w:link w:val="Ttulo4Char"/>
    <w:uiPriority w:val="2"/>
    <w:unhideWhenUsed/>
    <w:qFormat/>
    <w:rsid w:val="004B7E44"/>
    <w:pPr>
      <w:keepNext/>
      <w:keepLines/>
      <w:spacing w:before="240" w:after="40" w:line="240" w:lineRule="auto"/>
      <w:outlineLvl w:val="3"/>
    </w:pPr>
    <w:rPr>
      <w:rFonts w:eastAsia="Times New Roman" w:cs="Times New Roman"/>
      <w:b/>
      <w:caps/>
      <w:color w:val="161718" w:themeColor="text1"/>
      <w:spacing w:val="20"/>
      <w:kern w:val="28"/>
      <w:sz w:val="24"/>
    </w:rPr>
  </w:style>
  <w:style w:type="paragraph" w:styleId="Ttulo5">
    <w:name w:val="heading 5"/>
    <w:basedOn w:val="Normal"/>
    <w:next w:val="Normal"/>
    <w:link w:val="Ttulo5Char"/>
    <w:uiPriority w:val="2"/>
    <w:semiHidden/>
    <w:unhideWhenUsed/>
    <w:qFormat/>
    <w:rsid w:val="005A718F"/>
    <w:pPr>
      <w:keepNext/>
      <w:keepLines/>
      <w:spacing w:line="240" w:lineRule="atLeast"/>
      <w:ind w:left="1440"/>
      <w:outlineLvl w:val="4"/>
    </w:pPr>
    <w:rPr>
      <w:rFonts w:eastAsia="Times New Roman" w:cs="Times New Roman"/>
      <w:spacing w:val="-4"/>
      <w:kern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2"/>
    <w:rsid w:val="004B7E44"/>
    <w:rPr>
      <w:rFonts w:asciiTheme="majorHAnsi" w:eastAsia="Times New Roman" w:hAnsiTheme="majorHAnsi" w:cs="Times New Roman"/>
      <w:b/>
      <w:color w:val="FFFFFF" w:themeColor="background1"/>
      <w:sz w:val="48"/>
      <w:szCs w:val="24"/>
    </w:rPr>
  </w:style>
  <w:style w:type="paragraph" w:styleId="Ttulo">
    <w:name w:val="Title"/>
    <w:basedOn w:val="Normal"/>
    <w:link w:val="TtuloChar"/>
    <w:uiPriority w:val="1"/>
    <w:qFormat/>
    <w:rsid w:val="00126D07"/>
    <w:pPr>
      <w:spacing w:line="240" w:lineRule="auto"/>
      <w:contextualSpacing/>
    </w:pPr>
    <w:rPr>
      <w:rFonts w:asciiTheme="majorHAnsi" w:eastAsia="Times New Roman" w:hAnsiTheme="majorHAnsi" w:cs="Times New Roman"/>
      <w:b/>
      <w:caps/>
      <w:sz w:val="90"/>
      <w:szCs w:val="40"/>
    </w:rPr>
  </w:style>
  <w:style w:type="character" w:customStyle="1" w:styleId="TtuloChar">
    <w:name w:val="Título Char"/>
    <w:basedOn w:val="Fontepargpadro"/>
    <w:link w:val="Ttulo"/>
    <w:uiPriority w:val="1"/>
    <w:rsid w:val="00126D07"/>
    <w:rPr>
      <w:rFonts w:asciiTheme="majorHAnsi" w:eastAsia="Times New Roman" w:hAnsiTheme="majorHAnsi" w:cs="Times New Roman"/>
      <w:b/>
      <w:caps/>
      <w:color w:val="FFFFFF" w:themeColor="background1"/>
      <w:sz w:val="90"/>
      <w:szCs w:val="40"/>
      <w:lang w:val="pt-BR"/>
    </w:rPr>
  </w:style>
  <w:style w:type="paragraph" w:styleId="Subttulo">
    <w:name w:val="Subtitle"/>
    <w:basedOn w:val="Normal"/>
    <w:link w:val="SubttuloChar"/>
    <w:uiPriority w:val="4"/>
    <w:qFormat/>
    <w:rsid w:val="004B7E44"/>
    <w:pPr>
      <w:contextualSpacing/>
    </w:pPr>
    <w:rPr>
      <w:rFonts w:eastAsia="Times New Roman" w:cs="Times New Roman"/>
      <w:b/>
      <w:sz w:val="72"/>
    </w:rPr>
  </w:style>
  <w:style w:type="character" w:customStyle="1" w:styleId="SubttuloChar">
    <w:name w:val="Subtítulo Char"/>
    <w:basedOn w:val="Fontepargpadro"/>
    <w:link w:val="Subttulo"/>
    <w:uiPriority w:val="4"/>
    <w:rsid w:val="004B7E44"/>
    <w:rPr>
      <w:rFonts w:eastAsia="Times New Roman" w:cs="Times New Roman"/>
      <w:color w:val="FFFFFF" w:themeColor="background1"/>
      <w:sz w:val="72"/>
      <w:szCs w:val="22"/>
    </w:rPr>
  </w:style>
  <w:style w:type="paragraph" w:styleId="SemEspaamento">
    <w:name w:val="No Spacing"/>
    <w:uiPriority w:val="1"/>
    <w:unhideWhenUsed/>
    <w:qFormat/>
    <w:rsid w:val="005A718F"/>
    <w:pPr>
      <w:spacing w:after="0"/>
    </w:pPr>
    <w:rPr>
      <w:rFonts w:eastAsia="Times New Roman" w:cs="Times New Roman"/>
      <w:spacing w:val="10"/>
    </w:rPr>
  </w:style>
  <w:style w:type="character" w:customStyle="1" w:styleId="Ttulo2Char">
    <w:name w:val="Título 2 Char"/>
    <w:basedOn w:val="Fontepargpadro"/>
    <w:link w:val="Ttulo2"/>
    <w:uiPriority w:val="2"/>
    <w:rsid w:val="004B7E44"/>
    <w:rPr>
      <w:rFonts w:asciiTheme="majorHAnsi" w:eastAsia="Times New Roman" w:hAnsiTheme="majorHAnsi" w:cs="Times New Roman"/>
      <w:b/>
      <w:sz w:val="52"/>
      <w:szCs w:val="22"/>
    </w:rPr>
  </w:style>
  <w:style w:type="character" w:customStyle="1" w:styleId="Ttulo3Char">
    <w:name w:val="Título 3 Char"/>
    <w:basedOn w:val="Fontepargpadro"/>
    <w:link w:val="Ttulo3"/>
    <w:uiPriority w:val="2"/>
    <w:rsid w:val="004B7E44"/>
    <w:rPr>
      <w:rFonts w:asciiTheme="majorHAnsi" w:eastAsia="Times New Roman" w:hAnsiTheme="majorHAnsi" w:cs="Times New Roman"/>
      <w:i/>
      <w:sz w:val="24"/>
      <w:szCs w:val="22"/>
    </w:rPr>
  </w:style>
  <w:style w:type="character" w:customStyle="1" w:styleId="Ttulo4Char">
    <w:name w:val="Título 4 Char"/>
    <w:basedOn w:val="Fontepargpadro"/>
    <w:link w:val="Ttulo4"/>
    <w:uiPriority w:val="2"/>
    <w:rsid w:val="004B7E44"/>
    <w:rPr>
      <w:rFonts w:eastAsia="Times New Roman" w:cs="Times New Roman"/>
      <w:b/>
      <w:caps/>
      <w:color w:val="161718" w:themeColor="text1"/>
      <w:spacing w:val="20"/>
      <w:kern w:val="28"/>
      <w:sz w:val="24"/>
      <w:szCs w:val="22"/>
    </w:rPr>
  </w:style>
  <w:style w:type="paragraph" w:customStyle="1" w:styleId="Captulo">
    <w:name w:val="Capítulo"/>
    <w:basedOn w:val="Normal"/>
    <w:uiPriority w:val="5"/>
    <w:unhideWhenUsed/>
    <w:qFormat/>
    <w:rsid w:val="00E76CAD"/>
    <w:pPr>
      <w:spacing w:before="20"/>
    </w:pPr>
    <w:rPr>
      <w:rFonts w:asciiTheme="majorHAnsi" w:eastAsia="Times New Roman" w:hAnsiTheme="majorHAnsi" w:cs="Times New Roman"/>
      <w:caps/>
      <w:color w:val="63676C" w:themeColor="text1" w:themeTint="A6"/>
      <w:szCs w:val="17"/>
    </w:rPr>
  </w:style>
  <w:style w:type="character" w:customStyle="1" w:styleId="Ttulo5Char">
    <w:name w:val="Título 5 Char"/>
    <w:basedOn w:val="Fontepargpadro"/>
    <w:link w:val="Ttulo5"/>
    <w:uiPriority w:val="2"/>
    <w:semiHidden/>
    <w:rsid w:val="005A718F"/>
    <w:rPr>
      <w:rFonts w:eastAsia="Times New Roman" w:cs="Times New Roman"/>
      <w:spacing w:val="-4"/>
      <w:kern w:val="28"/>
      <w:sz w:val="18"/>
      <w:szCs w:val="18"/>
    </w:rPr>
  </w:style>
  <w:style w:type="paragraph" w:styleId="Cabealho">
    <w:name w:val="header"/>
    <w:basedOn w:val="Normal"/>
    <w:link w:val="CabealhoChar"/>
    <w:uiPriority w:val="99"/>
    <w:unhideWhenUsed/>
    <w:rsid w:val="005A718F"/>
    <w:pPr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A718F"/>
  </w:style>
  <w:style w:type="paragraph" w:styleId="Rodap">
    <w:name w:val="footer"/>
    <w:basedOn w:val="Normal"/>
    <w:link w:val="RodapChar"/>
    <w:uiPriority w:val="99"/>
    <w:unhideWhenUsed/>
    <w:rsid w:val="005A718F"/>
    <w:pPr>
      <w:spacing w:line="240" w:lineRule="auto"/>
      <w:jc w:val="center"/>
    </w:pPr>
  </w:style>
  <w:style w:type="character" w:customStyle="1" w:styleId="RodapChar">
    <w:name w:val="Rodapé Char"/>
    <w:basedOn w:val="Fontepargpadro"/>
    <w:link w:val="Rodap"/>
    <w:uiPriority w:val="99"/>
    <w:rsid w:val="005A718F"/>
  </w:style>
  <w:style w:type="character" w:styleId="TextodoEspaoReservado">
    <w:name w:val="Placeholder Text"/>
    <w:basedOn w:val="Fontepargpadro"/>
    <w:uiPriority w:val="99"/>
    <w:semiHidden/>
    <w:rsid w:val="00945900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D770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pt-BR"/>
    </w:rPr>
  </w:style>
  <w:style w:type="character" w:customStyle="1" w:styleId="rwd-quabrar">
    <w:name w:val="rwd-quabrar"/>
    <w:basedOn w:val="Fontepargpadro"/>
    <w:rsid w:val="00D770D1"/>
  </w:style>
  <w:style w:type="paragraph" w:styleId="PargrafodaLista">
    <w:name w:val="List Paragraph"/>
    <w:basedOn w:val="Normal"/>
    <w:uiPriority w:val="34"/>
    <w:unhideWhenUsed/>
    <w:qFormat/>
    <w:rsid w:val="00C2034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988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647341">
          <w:marLeft w:val="0"/>
          <w:marRight w:val="0"/>
          <w:marTop w:val="225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15899">
          <w:marLeft w:val="0"/>
          <w:marRight w:val="0"/>
          <w:marTop w:val="0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12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8.png"/><Relationship Id="rId39" Type="http://schemas.openxmlformats.org/officeDocument/2006/relationships/image" Target="media/image23.JPG"/><Relationship Id="rId21" Type="http://schemas.openxmlformats.org/officeDocument/2006/relationships/image" Target="media/image13.JPG"/><Relationship Id="rId34" Type="http://schemas.openxmlformats.org/officeDocument/2006/relationships/diagramColors" Target="diagrams/colors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JPG"/><Relationship Id="rId29" Type="http://schemas.openxmlformats.org/officeDocument/2006/relationships/footer" Target="footer1.xm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diagramLayout" Target="diagrams/layout1.xml"/><Relationship Id="rId37" Type="http://schemas.openxmlformats.org/officeDocument/2006/relationships/footer" Target="footer3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36" Type="http://schemas.openxmlformats.org/officeDocument/2006/relationships/image" Target="media/image21.JPG"/><Relationship Id="rId10" Type="http://schemas.microsoft.com/office/2007/relationships/hdphoto" Target="media/hdphoto1.wdp"/><Relationship Id="rId19" Type="http://schemas.openxmlformats.org/officeDocument/2006/relationships/image" Target="media/image11.JPG"/><Relationship Id="rId31" Type="http://schemas.openxmlformats.org/officeDocument/2006/relationships/diagramData" Target="diagrams/data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png"/><Relationship Id="rId30" Type="http://schemas.openxmlformats.org/officeDocument/2006/relationships/footer" Target="footer2.xml"/><Relationship Id="rId35" Type="http://schemas.microsoft.com/office/2007/relationships/diagramDrawing" Target="diagrams/drawing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png"/><Relationship Id="rId33" Type="http://schemas.openxmlformats.org/officeDocument/2006/relationships/diagramQuickStyle" Target="diagrams/quickStyle1.xml"/><Relationship Id="rId38" Type="http://schemas.openxmlformats.org/officeDocument/2006/relationships/image" Target="media/image22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nager\AppData\Roaming\Microsoft\Modelos\Relat&#243;rio%20de%20neg&#243;cios%20(design%20profissional).dotx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11EC7B00-9854-4516-82E4-6E66BC30912F}" type="doc">
      <dgm:prSet loTypeId="urn:microsoft.com/office/officeart/2005/8/layout/orgChart1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pt-BR"/>
        </a:p>
      </dgm:t>
    </dgm:pt>
    <dgm:pt modelId="{ADA2B634-2D23-4434-864C-9BD1F447FB88}">
      <dgm:prSet phldrT="[Texto]"/>
      <dgm:spPr/>
      <dgm:t>
        <a:bodyPr/>
        <a:lstStyle/>
        <a:p>
          <a:pPr algn="ctr"/>
          <a:r>
            <a:rPr lang="pt-BR"/>
            <a:t>ETEC Ibitinga</a:t>
          </a:r>
        </a:p>
      </dgm:t>
    </dgm:pt>
    <dgm:pt modelId="{B47878DB-E2EF-4FC1-9D1F-87491FFBEAED}" type="parTrans" cxnId="{F5BCF37B-8280-432C-8A16-4B7E8E4DEB1F}">
      <dgm:prSet/>
      <dgm:spPr/>
      <dgm:t>
        <a:bodyPr/>
        <a:lstStyle/>
        <a:p>
          <a:pPr algn="ctr"/>
          <a:endParaRPr lang="pt-BR"/>
        </a:p>
      </dgm:t>
    </dgm:pt>
    <dgm:pt modelId="{26463DC7-27C1-4E3F-B287-CE2C339FCC01}" type="sibTrans" cxnId="{F5BCF37B-8280-432C-8A16-4B7E8E4DEB1F}">
      <dgm:prSet/>
      <dgm:spPr/>
      <dgm:t>
        <a:bodyPr/>
        <a:lstStyle/>
        <a:p>
          <a:pPr algn="ctr"/>
          <a:endParaRPr lang="pt-BR"/>
        </a:p>
      </dgm:t>
    </dgm:pt>
    <dgm:pt modelId="{E25DBB97-55DA-4580-BBB9-81C5CB3F420D}" type="asst">
      <dgm:prSet phldrT="[Texto]"/>
      <dgm:spPr>
        <a:solidFill>
          <a:srgbClr val="FFC000"/>
        </a:solidFill>
      </dgm:spPr>
      <dgm:t>
        <a:bodyPr/>
        <a:lstStyle/>
        <a:p>
          <a:pPr algn="ctr"/>
          <a:r>
            <a:rPr lang="pt-BR"/>
            <a:t>Personal Burgers</a:t>
          </a:r>
        </a:p>
      </dgm:t>
    </dgm:pt>
    <dgm:pt modelId="{9F99AF22-4DCE-4C57-90F9-673D2B52FA06}" type="parTrans" cxnId="{32C8B3EB-BFD8-47FE-851C-10E37C3D0FAE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pPr algn="ctr"/>
          <a:endParaRPr lang="pt-BR"/>
        </a:p>
      </dgm:t>
    </dgm:pt>
    <dgm:pt modelId="{64AFED3E-96E0-4BEF-81D0-0FEEA9F10C81}" type="sibTrans" cxnId="{32C8B3EB-BFD8-47FE-851C-10E37C3D0FAE}">
      <dgm:prSet/>
      <dgm:spPr/>
      <dgm:t>
        <a:bodyPr/>
        <a:lstStyle/>
        <a:p>
          <a:pPr algn="ctr"/>
          <a:endParaRPr lang="pt-BR"/>
        </a:p>
      </dgm:t>
    </dgm:pt>
    <dgm:pt modelId="{06BC9848-6C5E-4E6F-8F43-05E43691BBD7}" type="asst">
      <dgm:prSet phldrT="[Texto]"/>
      <dgm:spPr>
        <a:solidFill>
          <a:srgbClr val="FFC000"/>
        </a:solidFill>
      </dgm:spPr>
      <dgm:t>
        <a:bodyPr/>
        <a:lstStyle/>
        <a:p>
          <a:pPr algn="ctr"/>
          <a:r>
            <a:rPr lang="pt-BR"/>
            <a:t>TI Personal Burgers</a:t>
          </a:r>
        </a:p>
      </dgm:t>
    </dgm:pt>
    <dgm:pt modelId="{6106B782-6FE1-4DB3-8E2C-0E3AC822BA2A}" type="parTrans" cxnId="{B7BAE627-96CF-47A0-87BD-120A8611C7A8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pPr algn="ctr"/>
          <a:endParaRPr lang="pt-BR"/>
        </a:p>
      </dgm:t>
    </dgm:pt>
    <dgm:pt modelId="{27BEF834-4EE4-4B97-B89A-4AAD41BA080F}" type="sibTrans" cxnId="{B7BAE627-96CF-47A0-87BD-120A8611C7A8}">
      <dgm:prSet/>
      <dgm:spPr/>
      <dgm:t>
        <a:bodyPr/>
        <a:lstStyle/>
        <a:p>
          <a:pPr algn="ctr"/>
          <a:endParaRPr lang="pt-BR"/>
        </a:p>
      </dgm:t>
    </dgm:pt>
    <dgm:pt modelId="{F230C017-BBDA-4092-AB5A-9FD33C76AC80}" type="asst">
      <dgm:prSet phldrT="[Texto]"/>
      <dgm:spPr>
        <a:solidFill>
          <a:srgbClr val="FFC000"/>
        </a:solidFill>
      </dgm:spPr>
      <dgm:t>
        <a:bodyPr/>
        <a:lstStyle/>
        <a:p>
          <a:pPr algn="ctr"/>
          <a:r>
            <a:rPr lang="pt-BR"/>
            <a:t>Ciro Dall Acqua</a:t>
          </a:r>
        </a:p>
      </dgm:t>
    </dgm:pt>
    <dgm:pt modelId="{D75FE5F3-A62F-4A1E-85EA-640FB9BB4292}" type="parTrans" cxnId="{8342FEF4-98BB-448D-8FAD-E4714AE3BB51}">
      <dgm:prSet/>
      <dgm:spPr/>
      <dgm:t>
        <a:bodyPr/>
        <a:lstStyle/>
        <a:p>
          <a:pPr algn="ctr"/>
          <a:endParaRPr lang="pt-BR"/>
        </a:p>
      </dgm:t>
    </dgm:pt>
    <dgm:pt modelId="{CDB73159-BA5B-4E34-91F5-558E700E7C22}" type="sibTrans" cxnId="{8342FEF4-98BB-448D-8FAD-E4714AE3BB51}">
      <dgm:prSet/>
      <dgm:spPr/>
      <dgm:t>
        <a:bodyPr/>
        <a:lstStyle/>
        <a:p>
          <a:pPr algn="ctr"/>
          <a:endParaRPr lang="pt-BR"/>
        </a:p>
      </dgm:t>
    </dgm:pt>
    <dgm:pt modelId="{CEC6803B-2E6A-4E25-B6B2-276BFB54EB82}" type="asst">
      <dgm:prSet phldrT="[Texto]"/>
      <dgm:spPr>
        <a:solidFill>
          <a:srgbClr val="FFC000"/>
        </a:solidFill>
      </dgm:spPr>
      <dgm:t>
        <a:bodyPr/>
        <a:lstStyle/>
        <a:p>
          <a:pPr algn="ctr"/>
          <a:r>
            <a:rPr lang="pt-BR"/>
            <a:t>Erick de Riezo</a:t>
          </a:r>
        </a:p>
      </dgm:t>
    </dgm:pt>
    <dgm:pt modelId="{D76D1D40-5663-4B3E-BE12-5458905084D4}" type="parTrans" cxnId="{8A466326-CF1C-4C34-9062-2C1B4CEBA408}">
      <dgm:prSet/>
      <dgm:spPr/>
      <dgm:t>
        <a:bodyPr/>
        <a:lstStyle/>
        <a:p>
          <a:pPr algn="ctr"/>
          <a:endParaRPr lang="pt-BR"/>
        </a:p>
      </dgm:t>
    </dgm:pt>
    <dgm:pt modelId="{DE622615-9027-48E9-AB15-D0A827CCBC5A}" type="sibTrans" cxnId="{8A466326-CF1C-4C34-9062-2C1B4CEBA408}">
      <dgm:prSet/>
      <dgm:spPr/>
      <dgm:t>
        <a:bodyPr/>
        <a:lstStyle/>
        <a:p>
          <a:pPr algn="ctr"/>
          <a:endParaRPr lang="pt-BR"/>
        </a:p>
      </dgm:t>
    </dgm:pt>
    <dgm:pt modelId="{669C1809-EE6C-491B-96FB-7F4A05DC4EC2}" type="asst">
      <dgm:prSet phldrT="[Texto]"/>
      <dgm:spPr>
        <a:solidFill>
          <a:srgbClr val="FFC000"/>
        </a:solidFill>
      </dgm:spPr>
      <dgm:t>
        <a:bodyPr/>
        <a:lstStyle/>
        <a:p>
          <a:pPr algn="ctr"/>
          <a:r>
            <a:rPr lang="pt-BR"/>
            <a:t>Proprietário</a:t>
          </a:r>
        </a:p>
      </dgm:t>
    </dgm:pt>
    <dgm:pt modelId="{0DA148CC-C0A3-470B-9FF8-B17EDF7DC83B}" type="parTrans" cxnId="{5768AEFF-755A-426E-84CB-2DF9F89BD498}">
      <dgm:prSet/>
      <dgm:spPr/>
      <dgm:t>
        <a:bodyPr/>
        <a:lstStyle/>
        <a:p>
          <a:pPr algn="ctr"/>
          <a:endParaRPr lang="pt-BR"/>
        </a:p>
      </dgm:t>
    </dgm:pt>
    <dgm:pt modelId="{70D4E6E7-2A9D-4EA5-B49B-8DBAFB5EADAD}" type="sibTrans" cxnId="{5768AEFF-755A-426E-84CB-2DF9F89BD498}">
      <dgm:prSet/>
      <dgm:spPr/>
      <dgm:t>
        <a:bodyPr/>
        <a:lstStyle/>
        <a:p>
          <a:pPr algn="ctr"/>
          <a:endParaRPr lang="pt-BR"/>
        </a:p>
      </dgm:t>
    </dgm:pt>
    <dgm:pt modelId="{A4915950-CEAF-4FCC-B553-FBA7B9916694}" type="asst">
      <dgm:prSet phldrT="[Texto]"/>
      <dgm:spPr>
        <a:solidFill>
          <a:srgbClr val="FFC000"/>
        </a:solidFill>
      </dgm:spPr>
      <dgm:t>
        <a:bodyPr/>
        <a:lstStyle/>
        <a:p>
          <a:pPr algn="ctr"/>
          <a:r>
            <a:rPr lang="pt-BR"/>
            <a:t>Churrasqueiro</a:t>
          </a:r>
        </a:p>
      </dgm:t>
    </dgm:pt>
    <dgm:pt modelId="{9B0F6914-AB27-4831-95EB-938D223D2006}" type="parTrans" cxnId="{EAC10B58-670D-4FEF-A904-1AEB81FE4DA2}">
      <dgm:prSet/>
      <dgm:spPr/>
      <dgm:t>
        <a:bodyPr/>
        <a:lstStyle/>
        <a:p>
          <a:pPr algn="ctr"/>
          <a:endParaRPr lang="pt-BR"/>
        </a:p>
      </dgm:t>
    </dgm:pt>
    <dgm:pt modelId="{02A5F2FA-EF5A-48B6-9403-4886FAE8A3D5}" type="sibTrans" cxnId="{EAC10B58-670D-4FEF-A904-1AEB81FE4DA2}">
      <dgm:prSet/>
      <dgm:spPr/>
      <dgm:t>
        <a:bodyPr/>
        <a:lstStyle/>
        <a:p>
          <a:pPr algn="ctr"/>
          <a:endParaRPr lang="pt-BR"/>
        </a:p>
      </dgm:t>
    </dgm:pt>
    <dgm:pt modelId="{3C13C07C-80AE-4AF7-B839-1B5B25F42D13}" type="asst">
      <dgm:prSet phldrT="[Texto]"/>
      <dgm:spPr>
        <a:solidFill>
          <a:srgbClr val="FFC000"/>
        </a:solidFill>
      </dgm:spPr>
      <dgm:t>
        <a:bodyPr/>
        <a:lstStyle/>
        <a:p>
          <a:pPr algn="ctr"/>
          <a:r>
            <a:rPr lang="pt-BR"/>
            <a:t>Equipe Terceirizada</a:t>
          </a:r>
        </a:p>
      </dgm:t>
    </dgm:pt>
    <dgm:pt modelId="{F10F33FE-6CE9-4D15-9926-DC21D2E36569}" type="parTrans" cxnId="{1AD1FCC8-7435-4F87-8BA5-38C68CB20DE3}">
      <dgm:prSet/>
      <dgm:spPr/>
      <dgm:t>
        <a:bodyPr/>
        <a:lstStyle/>
        <a:p>
          <a:pPr algn="ctr"/>
          <a:endParaRPr lang="pt-BR"/>
        </a:p>
      </dgm:t>
    </dgm:pt>
    <dgm:pt modelId="{2BD34EBC-F2DD-4D23-B50B-67B67898C4DC}" type="sibTrans" cxnId="{1AD1FCC8-7435-4F87-8BA5-38C68CB20DE3}">
      <dgm:prSet/>
      <dgm:spPr/>
      <dgm:t>
        <a:bodyPr/>
        <a:lstStyle/>
        <a:p>
          <a:pPr algn="ctr"/>
          <a:endParaRPr lang="pt-BR"/>
        </a:p>
      </dgm:t>
    </dgm:pt>
    <dgm:pt modelId="{5067CB0B-2354-4016-A05D-42E8BFDC02C8}" type="asst">
      <dgm:prSet phldrT="[Texto]"/>
      <dgm:spPr>
        <a:solidFill>
          <a:srgbClr val="FFC000"/>
        </a:solidFill>
      </dgm:spPr>
      <dgm:t>
        <a:bodyPr/>
        <a:lstStyle/>
        <a:p>
          <a:pPr algn="ctr"/>
          <a:r>
            <a:rPr lang="pt-BR"/>
            <a:t>Proprietário</a:t>
          </a:r>
        </a:p>
      </dgm:t>
    </dgm:pt>
    <dgm:pt modelId="{0578D88D-B69E-49AB-BB51-5858D9A0B573}" type="parTrans" cxnId="{821473A7-B4E5-41E1-BEBA-80058779AA1C}">
      <dgm:prSet/>
      <dgm:spPr/>
      <dgm:t>
        <a:bodyPr/>
        <a:lstStyle/>
        <a:p>
          <a:pPr algn="ctr"/>
          <a:endParaRPr lang="pt-BR"/>
        </a:p>
      </dgm:t>
    </dgm:pt>
    <dgm:pt modelId="{497978BC-8801-4E73-99F7-9E5BC9F2283B}" type="sibTrans" cxnId="{821473A7-B4E5-41E1-BEBA-80058779AA1C}">
      <dgm:prSet/>
      <dgm:spPr/>
      <dgm:t>
        <a:bodyPr/>
        <a:lstStyle/>
        <a:p>
          <a:pPr algn="ctr"/>
          <a:endParaRPr lang="pt-BR"/>
        </a:p>
      </dgm:t>
    </dgm:pt>
    <dgm:pt modelId="{86152A23-3BA7-4D65-A739-D8611EAEC3C2}" type="asst">
      <dgm:prSet phldrT="[Texto]"/>
      <dgm:spPr>
        <a:solidFill>
          <a:srgbClr val="FFC000"/>
        </a:solidFill>
      </dgm:spPr>
      <dgm:t>
        <a:bodyPr/>
        <a:lstStyle/>
        <a:p>
          <a:pPr algn="ctr"/>
          <a:r>
            <a:rPr lang="pt-BR"/>
            <a:t>Churrasqueiro</a:t>
          </a:r>
        </a:p>
      </dgm:t>
    </dgm:pt>
    <dgm:pt modelId="{5884D303-5965-4BD9-86BD-536335064B3F}" type="parTrans" cxnId="{B4CE4282-12CB-4D5B-9669-773F7CF4B9B5}">
      <dgm:prSet/>
      <dgm:spPr/>
      <dgm:t>
        <a:bodyPr/>
        <a:lstStyle/>
        <a:p>
          <a:pPr algn="ctr"/>
          <a:endParaRPr lang="pt-BR"/>
        </a:p>
      </dgm:t>
    </dgm:pt>
    <dgm:pt modelId="{F8A42F32-2E39-4195-BAEA-AFE4CC8535D4}" type="sibTrans" cxnId="{B4CE4282-12CB-4D5B-9669-773F7CF4B9B5}">
      <dgm:prSet/>
      <dgm:spPr/>
      <dgm:t>
        <a:bodyPr/>
        <a:lstStyle/>
        <a:p>
          <a:pPr algn="ctr"/>
          <a:endParaRPr lang="pt-BR"/>
        </a:p>
      </dgm:t>
    </dgm:pt>
    <dgm:pt modelId="{AECAFFA0-2C50-48CB-BE2F-9F92B72F1697}" type="asst">
      <dgm:prSet phldrT="[Texto]"/>
      <dgm:spPr>
        <a:solidFill>
          <a:srgbClr val="FFC000"/>
        </a:solidFill>
      </dgm:spPr>
      <dgm:t>
        <a:bodyPr/>
        <a:lstStyle/>
        <a:p>
          <a:pPr algn="ctr"/>
          <a:r>
            <a:rPr lang="pt-BR"/>
            <a:t>Controle Financeiro</a:t>
          </a:r>
        </a:p>
      </dgm:t>
    </dgm:pt>
    <dgm:pt modelId="{7870B8DF-BAFC-4BBA-A7B5-71E65698F612}" type="parTrans" cxnId="{36933BBC-48EF-489C-8B09-69976A973B2B}">
      <dgm:prSet/>
      <dgm:spPr/>
      <dgm:t>
        <a:bodyPr/>
        <a:lstStyle/>
        <a:p>
          <a:pPr algn="ctr"/>
          <a:endParaRPr lang="pt-BR"/>
        </a:p>
      </dgm:t>
    </dgm:pt>
    <dgm:pt modelId="{BBDA7034-3785-47E6-849A-9B5BB9F71845}" type="sibTrans" cxnId="{36933BBC-48EF-489C-8B09-69976A973B2B}">
      <dgm:prSet/>
      <dgm:spPr/>
      <dgm:t>
        <a:bodyPr/>
        <a:lstStyle/>
        <a:p>
          <a:pPr algn="ctr"/>
          <a:endParaRPr lang="pt-BR"/>
        </a:p>
      </dgm:t>
    </dgm:pt>
    <dgm:pt modelId="{0FE15476-58F9-4688-88A3-B8ACAF17ED7B}" type="asst">
      <dgm:prSet phldrT="[Texto]"/>
      <dgm:spPr>
        <a:solidFill>
          <a:srgbClr val="FFC000"/>
        </a:solidFill>
      </dgm:spPr>
      <dgm:t>
        <a:bodyPr/>
        <a:lstStyle/>
        <a:p>
          <a:pPr algn="ctr"/>
          <a:r>
            <a:rPr lang="pt-BR"/>
            <a:t>Montagem Lanches</a:t>
          </a:r>
        </a:p>
      </dgm:t>
    </dgm:pt>
    <dgm:pt modelId="{A4D92059-50DC-4579-A7DE-ADE9A31AA886}" type="parTrans" cxnId="{633A9AC5-5252-4428-8C5E-AD5C0871890D}">
      <dgm:prSet/>
      <dgm:spPr/>
      <dgm:t>
        <a:bodyPr/>
        <a:lstStyle/>
        <a:p>
          <a:pPr algn="ctr"/>
          <a:endParaRPr lang="pt-BR"/>
        </a:p>
      </dgm:t>
    </dgm:pt>
    <dgm:pt modelId="{76236E1D-E2A5-456C-A471-D669DCE2A327}" type="sibTrans" cxnId="{633A9AC5-5252-4428-8C5E-AD5C0871890D}">
      <dgm:prSet/>
      <dgm:spPr/>
      <dgm:t>
        <a:bodyPr/>
        <a:lstStyle/>
        <a:p>
          <a:pPr algn="ctr"/>
          <a:endParaRPr lang="pt-BR"/>
        </a:p>
      </dgm:t>
    </dgm:pt>
    <dgm:pt modelId="{F6FBB7F6-8D37-4B25-8FD6-B84A3060AF28}" type="asst">
      <dgm:prSet phldrT="[Texto]"/>
      <dgm:spPr>
        <a:solidFill>
          <a:srgbClr val="FFC000"/>
        </a:solidFill>
      </dgm:spPr>
      <dgm:t>
        <a:bodyPr/>
        <a:lstStyle/>
        <a:p>
          <a:pPr algn="ctr"/>
          <a:r>
            <a:rPr lang="pt-BR"/>
            <a:t>Retirada de Pedido</a:t>
          </a:r>
        </a:p>
      </dgm:t>
    </dgm:pt>
    <dgm:pt modelId="{79C65C86-CE47-415B-8A90-46B862A77F39}" type="parTrans" cxnId="{5AC413E6-F5FE-4FC9-B1C6-3ECFAECC4F7C}">
      <dgm:prSet/>
      <dgm:spPr/>
      <dgm:t>
        <a:bodyPr/>
        <a:lstStyle/>
        <a:p>
          <a:pPr algn="ctr"/>
          <a:endParaRPr lang="pt-BR"/>
        </a:p>
      </dgm:t>
    </dgm:pt>
    <dgm:pt modelId="{6EBB63C1-CE2C-46AD-9D65-2CF45C96271D}" type="sibTrans" cxnId="{5AC413E6-F5FE-4FC9-B1C6-3ECFAECC4F7C}">
      <dgm:prSet/>
      <dgm:spPr/>
      <dgm:t>
        <a:bodyPr/>
        <a:lstStyle/>
        <a:p>
          <a:pPr algn="ctr"/>
          <a:endParaRPr lang="pt-BR"/>
        </a:p>
      </dgm:t>
    </dgm:pt>
    <dgm:pt modelId="{10361D68-38F7-4D4D-B2F2-F7008A62848F}" type="asst">
      <dgm:prSet phldrT="[Texto]"/>
      <dgm:spPr>
        <a:solidFill>
          <a:srgbClr val="FFC000"/>
        </a:solidFill>
      </dgm:spPr>
      <dgm:t>
        <a:bodyPr/>
        <a:lstStyle/>
        <a:p>
          <a:pPr algn="ctr"/>
          <a:r>
            <a:rPr lang="pt-BR"/>
            <a:t>Garçom</a:t>
          </a:r>
        </a:p>
      </dgm:t>
    </dgm:pt>
    <dgm:pt modelId="{A1AD9D8F-433E-4E01-812A-F0AA8FE1CB83}" type="parTrans" cxnId="{43AE79E7-E0AC-4FD7-B545-D6A35070E07E}">
      <dgm:prSet/>
      <dgm:spPr/>
      <dgm:t>
        <a:bodyPr/>
        <a:lstStyle/>
        <a:p>
          <a:pPr algn="ctr"/>
          <a:endParaRPr lang="pt-BR"/>
        </a:p>
      </dgm:t>
    </dgm:pt>
    <dgm:pt modelId="{16CEA1E2-D65E-464F-8ECD-AB4D5DD8FE52}" type="sibTrans" cxnId="{43AE79E7-E0AC-4FD7-B545-D6A35070E07E}">
      <dgm:prSet/>
      <dgm:spPr/>
      <dgm:t>
        <a:bodyPr/>
        <a:lstStyle/>
        <a:p>
          <a:pPr algn="ctr"/>
          <a:endParaRPr lang="pt-BR"/>
        </a:p>
      </dgm:t>
    </dgm:pt>
    <dgm:pt modelId="{E049918A-D103-49F1-B75B-613810E106A0}" type="asst">
      <dgm:prSet phldrT="[Texto]"/>
      <dgm:spPr>
        <a:solidFill>
          <a:srgbClr val="00B0F0"/>
        </a:solidFill>
      </dgm:spPr>
      <dgm:t>
        <a:bodyPr/>
        <a:lstStyle/>
        <a:p>
          <a:pPr algn="ctr"/>
          <a:r>
            <a:rPr lang="pt-BR"/>
            <a:t>Luan Eduardo Rodrigues Ramos</a:t>
          </a:r>
        </a:p>
      </dgm:t>
    </dgm:pt>
    <dgm:pt modelId="{9F9CF3DA-72F3-4CAC-A05E-5289CCD91002}" type="parTrans" cxnId="{6D34C801-819B-408E-A652-729D605E4B9E}">
      <dgm:prSet/>
      <dgm:spPr/>
      <dgm:t>
        <a:bodyPr/>
        <a:lstStyle/>
        <a:p>
          <a:pPr algn="ctr"/>
          <a:endParaRPr lang="pt-BR"/>
        </a:p>
      </dgm:t>
    </dgm:pt>
    <dgm:pt modelId="{C26E0820-4E34-4BFD-B3C3-BE210BA3AC71}" type="sibTrans" cxnId="{6D34C801-819B-408E-A652-729D605E4B9E}">
      <dgm:prSet/>
      <dgm:spPr/>
      <dgm:t>
        <a:bodyPr/>
        <a:lstStyle/>
        <a:p>
          <a:pPr algn="ctr"/>
          <a:endParaRPr lang="pt-BR"/>
        </a:p>
      </dgm:t>
    </dgm:pt>
    <dgm:pt modelId="{7283C32E-7F56-4A92-9DCA-7BE9D96ADB6B}" type="asst">
      <dgm:prSet phldrT="[Texto]"/>
      <dgm:spPr>
        <a:solidFill>
          <a:srgbClr val="00B0F0"/>
        </a:solidFill>
      </dgm:spPr>
      <dgm:t>
        <a:bodyPr/>
        <a:lstStyle/>
        <a:p>
          <a:pPr algn="ctr"/>
          <a:r>
            <a:rPr lang="pt-BR"/>
            <a:t>Paulo Cesar Martins Custodio</a:t>
          </a:r>
        </a:p>
      </dgm:t>
    </dgm:pt>
    <dgm:pt modelId="{F7F2636D-6912-4A4F-9E3D-D589747FF07C}" type="parTrans" cxnId="{1142925D-69BD-4FD6-929D-FF0C97F49155}">
      <dgm:prSet/>
      <dgm:spPr/>
      <dgm:t>
        <a:bodyPr/>
        <a:lstStyle/>
        <a:p>
          <a:pPr algn="ctr"/>
          <a:endParaRPr lang="pt-BR"/>
        </a:p>
      </dgm:t>
    </dgm:pt>
    <dgm:pt modelId="{F8D3FA84-E33D-4EEE-A21F-64A4F93A9B1B}" type="sibTrans" cxnId="{1142925D-69BD-4FD6-929D-FF0C97F49155}">
      <dgm:prSet/>
      <dgm:spPr/>
      <dgm:t>
        <a:bodyPr/>
        <a:lstStyle/>
        <a:p>
          <a:pPr algn="ctr"/>
          <a:endParaRPr lang="pt-BR"/>
        </a:p>
      </dgm:t>
    </dgm:pt>
    <dgm:pt modelId="{61A952AB-160D-4BA1-9CBC-CDB711325A80}" type="asst">
      <dgm:prSet phldrT="[Texto]"/>
      <dgm:spPr>
        <a:solidFill>
          <a:srgbClr val="00B0F0"/>
        </a:solidFill>
      </dgm:spPr>
      <dgm:t>
        <a:bodyPr/>
        <a:lstStyle/>
        <a:p>
          <a:pPr algn="ctr"/>
          <a:r>
            <a:rPr lang="pt-BR"/>
            <a:t>Otávio Henrique dos Santos Martins</a:t>
          </a:r>
        </a:p>
      </dgm:t>
    </dgm:pt>
    <dgm:pt modelId="{FC15E837-51AA-4633-9D01-9A5289EC9260}" type="parTrans" cxnId="{62884637-3CF7-4B47-AAA2-C7E2250F5D58}">
      <dgm:prSet/>
      <dgm:spPr/>
      <dgm:t>
        <a:bodyPr/>
        <a:lstStyle/>
        <a:p>
          <a:pPr algn="ctr"/>
          <a:endParaRPr lang="pt-BR"/>
        </a:p>
      </dgm:t>
    </dgm:pt>
    <dgm:pt modelId="{AD079111-7A00-4D2D-9E76-D5A1AB7FAE26}" type="sibTrans" cxnId="{62884637-3CF7-4B47-AAA2-C7E2250F5D58}">
      <dgm:prSet/>
      <dgm:spPr/>
      <dgm:t>
        <a:bodyPr/>
        <a:lstStyle/>
        <a:p>
          <a:pPr algn="ctr"/>
          <a:endParaRPr lang="pt-BR"/>
        </a:p>
      </dgm:t>
    </dgm:pt>
    <dgm:pt modelId="{9E8CF86D-0668-47DB-8CD7-26BF8D59A010}" type="asst">
      <dgm:prSet phldrT="[Texto]"/>
      <dgm:spPr>
        <a:solidFill>
          <a:srgbClr val="00B0F0"/>
        </a:solidFill>
      </dgm:spPr>
      <dgm:t>
        <a:bodyPr/>
        <a:lstStyle/>
        <a:p>
          <a:pPr algn="ctr"/>
          <a:r>
            <a:rPr lang="pt-BR"/>
            <a:t>Raphael Assencio da Silva</a:t>
          </a:r>
        </a:p>
      </dgm:t>
    </dgm:pt>
    <dgm:pt modelId="{9059A9E5-3F8C-4722-801E-3329F33D8927}" type="parTrans" cxnId="{8C7752B3-1686-4C49-AFE3-8162C99E6351}">
      <dgm:prSet/>
      <dgm:spPr/>
      <dgm:t>
        <a:bodyPr/>
        <a:lstStyle/>
        <a:p>
          <a:pPr algn="ctr"/>
          <a:endParaRPr lang="pt-BR"/>
        </a:p>
      </dgm:t>
    </dgm:pt>
    <dgm:pt modelId="{325F7315-C73F-46E5-980F-1FDB3736ABD0}" type="sibTrans" cxnId="{8C7752B3-1686-4C49-AFE3-8162C99E6351}">
      <dgm:prSet/>
      <dgm:spPr/>
      <dgm:t>
        <a:bodyPr/>
        <a:lstStyle/>
        <a:p>
          <a:pPr algn="ctr"/>
          <a:endParaRPr lang="pt-BR"/>
        </a:p>
      </dgm:t>
    </dgm:pt>
    <dgm:pt modelId="{3CC51296-B9D7-4B48-A30D-E050C648216B}" type="asst">
      <dgm:prSet phldrT="[Texto]"/>
      <dgm:spPr>
        <a:solidFill>
          <a:srgbClr val="0070C0"/>
        </a:solidFill>
      </dgm:spPr>
      <dgm:t>
        <a:bodyPr/>
        <a:lstStyle/>
        <a:p>
          <a:pPr algn="ctr"/>
          <a:r>
            <a:rPr lang="pt-BR"/>
            <a:t>Aplicativo Mobile</a:t>
          </a:r>
        </a:p>
      </dgm:t>
    </dgm:pt>
    <dgm:pt modelId="{F2AB43CD-9B50-41D0-A664-C206536286D4}" type="parTrans" cxnId="{57CF97E0-3196-4286-9A6F-FDE20821E8B9}">
      <dgm:prSet/>
      <dgm:spPr/>
      <dgm:t>
        <a:bodyPr/>
        <a:lstStyle/>
        <a:p>
          <a:pPr algn="ctr"/>
          <a:endParaRPr lang="pt-BR"/>
        </a:p>
      </dgm:t>
    </dgm:pt>
    <dgm:pt modelId="{652FC53F-B211-4051-8600-1AE4A6867372}" type="sibTrans" cxnId="{57CF97E0-3196-4286-9A6F-FDE20821E8B9}">
      <dgm:prSet/>
      <dgm:spPr/>
      <dgm:t>
        <a:bodyPr/>
        <a:lstStyle/>
        <a:p>
          <a:pPr algn="ctr"/>
          <a:endParaRPr lang="pt-BR"/>
        </a:p>
      </dgm:t>
    </dgm:pt>
    <dgm:pt modelId="{8EC10BD5-16F7-42B8-AF17-E8579BE2DF33}" type="asst">
      <dgm:prSet phldrT="[Texto]"/>
      <dgm:spPr>
        <a:solidFill>
          <a:srgbClr val="0070C0"/>
        </a:solidFill>
      </dgm:spPr>
      <dgm:t>
        <a:bodyPr/>
        <a:lstStyle/>
        <a:p>
          <a:pPr algn="ctr"/>
          <a:r>
            <a:rPr lang="pt-BR"/>
            <a:t>Banco de Dados</a:t>
          </a:r>
        </a:p>
      </dgm:t>
    </dgm:pt>
    <dgm:pt modelId="{F587786B-4D9C-4EDF-81C1-1FE72064D928}" type="parTrans" cxnId="{D0532E17-0459-4754-ABFD-1945A6EFE077}">
      <dgm:prSet/>
      <dgm:spPr/>
      <dgm:t>
        <a:bodyPr/>
        <a:lstStyle/>
        <a:p>
          <a:pPr algn="ctr"/>
          <a:endParaRPr lang="pt-BR"/>
        </a:p>
      </dgm:t>
    </dgm:pt>
    <dgm:pt modelId="{344E7514-5CB2-41C6-8C13-4EDEB0876EA9}" type="sibTrans" cxnId="{D0532E17-0459-4754-ABFD-1945A6EFE077}">
      <dgm:prSet/>
      <dgm:spPr/>
      <dgm:t>
        <a:bodyPr/>
        <a:lstStyle/>
        <a:p>
          <a:pPr algn="ctr"/>
          <a:endParaRPr lang="pt-BR"/>
        </a:p>
      </dgm:t>
    </dgm:pt>
    <dgm:pt modelId="{0B8F8C34-E38F-4840-9E53-49CC8AD77611}" type="asst">
      <dgm:prSet phldrT="[Texto]"/>
      <dgm:spPr>
        <a:solidFill>
          <a:srgbClr val="0070C0"/>
        </a:solidFill>
      </dgm:spPr>
      <dgm:t>
        <a:bodyPr/>
        <a:lstStyle/>
        <a:p>
          <a:pPr algn="ctr"/>
          <a:r>
            <a:rPr lang="pt-BR"/>
            <a:t>Web Designer</a:t>
          </a:r>
        </a:p>
      </dgm:t>
    </dgm:pt>
    <dgm:pt modelId="{7374ACAC-A559-4A94-A868-8279F6197270}" type="parTrans" cxnId="{ED1AB89D-48BE-4BDD-9260-233E1A3DA0CE}">
      <dgm:prSet/>
      <dgm:spPr/>
      <dgm:t>
        <a:bodyPr/>
        <a:lstStyle/>
        <a:p>
          <a:pPr algn="ctr"/>
          <a:endParaRPr lang="pt-BR"/>
        </a:p>
      </dgm:t>
    </dgm:pt>
    <dgm:pt modelId="{C9AA72B0-9037-4095-B4E6-B043581113D9}" type="sibTrans" cxnId="{ED1AB89D-48BE-4BDD-9260-233E1A3DA0CE}">
      <dgm:prSet/>
      <dgm:spPr/>
      <dgm:t>
        <a:bodyPr/>
        <a:lstStyle/>
        <a:p>
          <a:pPr algn="ctr"/>
          <a:endParaRPr lang="pt-BR"/>
        </a:p>
      </dgm:t>
    </dgm:pt>
    <dgm:pt modelId="{6D426DBC-81E4-416E-BB72-ACC2D6137215}" type="asst">
      <dgm:prSet phldrT="[Texto]"/>
      <dgm:spPr>
        <a:solidFill>
          <a:srgbClr val="0070C0"/>
        </a:solidFill>
      </dgm:spPr>
      <dgm:t>
        <a:bodyPr/>
        <a:lstStyle/>
        <a:p>
          <a:pPr algn="ctr"/>
          <a:r>
            <a:rPr lang="pt-BR"/>
            <a:t>ERP / CRM</a:t>
          </a:r>
        </a:p>
      </dgm:t>
    </dgm:pt>
    <dgm:pt modelId="{2E306719-6A6E-4448-8B78-032B4800565C}" type="parTrans" cxnId="{4C3E1D64-024B-44B1-AD34-1078C014219C}">
      <dgm:prSet/>
      <dgm:spPr/>
      <dgm:t>
        <a:bodyPr/>
        <a:lstStyle/>
        <a:p>
          <a:pPr algn="ctr"/>
          <a:endParaRPr lang="pt-BR"/>
        </a:p>
      </dgm:t>
    </dgm:pt>
    <dgm:pt modelId="{7BFB6C29-DACB-4F3C-A333-B8240582FA91}" type="sibTrans" cxnId="{4C3E1D64-024B-44B1-AD34-1078C014219C}">
      <dgm:prSet/>
      <dgm:spPr/>
      <dgm:t>
        <a:bodyPr/>
        <a:lstStyle/>
        <a:p>
          <a:pPr algn="ctr"/>
          <a:endParaRPr lang="pt-BR"/>
        </a:p>
      </dgm:t>
    </dgm:pt>
    <dgm:pt modelId="{721FAD80-E8DE-424B-A090-C96EFE54A14B}" type="pres">
      <dgm:prSet presAssocID="{11EC7B00-9854-4516-82E4-6E66BC30912F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E30E2D9-A051-464A-877A-ABF5BE70B6B4}" type="pres">
      <dgm:prSet presAssocID="{ADA2B634-2D23-4434-864C-9BD1F447FB88}" presName="hierRoot1" presStyleCnt="0">
        <dgm:presLayoutVars>
          <dgm:hierBranch val="init"/>
        </dgm:presLayoutVars>
      </dgm:prSet>
      <dgm:spPr/>
    </dgm:pt>
    <dgm:pt modelId="{8ADF8EDF-451A-45DA-A419-E8E4FD11461C}" type="pres">
      <dgm:prSet presAssocID="{ADA2B634-2D23-4434-864C-9BD1F447FB88}" presName="rootComposite1" presStyleCnt="0"/>
      <dgm:spPr/>
    </dgm:pt>
    <dgm:pt modelId="{23374EF2-52BF-424F-802D-0DBF47F65637}" type="pres">
      <dgm:prSet presAssocID="{ADA2B634-2D23-4434-864C-9BD1F447FB88}" presName="rootText1" presStyleLbl="node0" presStyleIdx="0" presStyleCnt="1">
        <dgm:presLayoutVars>
          <dgm:chPref val="3"/>
        </dgm:presLayoutVars>
      </dgm:prSet>
      <dgm:spPr/>
    </dgm:pt>
    <dgm:pt modelId="{6FF431B6-B66D-48BF-91FA-49A0F878F6EA}" type="pres">
      <dgm:prSet presAssocID="{ADA2B634-2D23-4434-864C-9BD1F447FB88}" presName="rootConnector1" presStyleLbl="node1" presStyleIdx="0" presStyleCnt="0"/>
      <dgm:spPr/>
    </dgm:pt>
    <dgm:pt modelId="{A95C5A18-A82C-42DA-9C43-5787EBCC52E4}" type="pres">
      <dgm:prSet presAssocID="{ADA2B634-2D23-4434-864C-9BD1F447FB88}" presName="hierChild2" presStyleCnt="0"/>
      <dgm:spPr/>
    </dgm:pt>
    <dgm:pt modelId="{6BC30F9A-14D0-4BAE-A36B-56984BEBA83F}" type="pres">
      <dgm:prSet presAssocID="{ADA2B634-2D23-4434-864C-9BD1F447FB88}" presName="hierChild3" presStyleCnt="0"/>
      <dgm:spPr/>
    </dgm:pt>
    <dgm:pt modelId="{100AF685-DFA4-4089-B062-E627A99699F9}" type="pres">
      <dgm:prSet presAssocID="{9F99AF22-4DCE-4C57-90F9-673D2B52FA06}" presName="Name111" presStyleLbl="parChTrans1D2" presStyleIdx="0" presStyleCnt="2"/>
      <dgm:spPr/>
    </dgm:pt>
    <dgm:pt modelId="{057CB4EC-CE6F-4BA0-BCC3-40D5229D8A7B}" type="pres">
      <dgm:prSet presAssocID="{E25DBB97-55DA-4580-BBB9-81C5CB3F420D}" presName="hierRoot3" presStyleCnt="0">
        <dgm:presLayoutVars>
          <dgm:hierBranch val="init"/>
        </dgm:presLayoutVars>
      </dgm:prSet>
      <dgm:spPr/>
    </dgm:pt>
    <dgm:pt modelId="{F430ED4D-1EC2-4AAC-BEAC-D036BD24FFE8}" type="pres">
      <dgm:prSet presAssocID="{E25DBB97-55DA-4580-BBB9-81C5CB3F420D}" presName="rootComposite3" presStyleCnt="0"/>
      <dgm:spPr/>
    </dgm:pt>
    <dgm:pt modelId="{4ED98020-9A2E-402E-AF8D-3C7BB780294C}" type="pres">
      <dgm:prSet presAssocID="{E25DBB97-55DA-4580-BBB9-81C5CB3F420D}" presName="rootText3" presStyleLbl="asst1" presStyleIdx="0" presStyleCnt="21">
        <dgm:presLayoutVars>
          <dgm:chPref val="3"/>
        </dgm:presLayoutVars>
      </dgm:prSet>
      <dgm:spPr/>
    </dgm:pt>
    <dgm:pt modelId="{9B29E3EF-C5F8-4055-89C3-CED22DEAA8D8}" type="pres">
      <dgm:prSet presAssocID="{E25DBB97-55DA-4580-BBB9-81C5CB3F420D}" presName="rootConnector3" presStyleLbl="asst1" presStyleIdx="0" presStyleCnt="21"/>
      <dgm:spPr/>
    </dgm:pt>
    <dgm:pt modelId="{0DA990AC-7A6B-4BD6-B386-5695CA552B3F}" type="pres">
      <dgm:prSet presAssocID="{E25DBB97-55DA-4580-BBB9-81C5CB3F420D}" presName="hierChild6" presStyleCnt="0"/>
      <dgm:spPr/>
    </dgm:pt>
    <dgm:pt modelId="{686D8BDB-F77A-4048-9CF6-961CAC265100}" type="pres">
      <dgm:prSet presAssocID="{E25DBB97-55DA-4580-BBB9-81C5CB3F420D}" presName="hierChild7" presStyleCnt="0"/>
      <dgm:spPr/>
    </dgm:pt>
    <dgm:pt modelId="{EBF36682-AC71-488A-A939-5C3927199F76}" type="pres">
      <dgm:prSet presAssocID="{D75FE5F3-A62F-4A1E-85EA-640FB9BB4292}" presName="Name111" presStyleLbl="parChTrans1D3" presStyleIdx="0" presStyleCnt="7"/>
      <dgm:spPr/>
    </dgm:pt>
    <dgm:pt modelId="{11353DA7-ECC1-4BE7-9E07-A10F34AF5092}" type="pres">
      <dgm:prSet presAssocID="{F230C017-BBDA-4092-AB5A-9FD33C76AC80}" presName="hierRoot3" presStyleCnt="0">
        <dgm:presLayoutVars>
          <dgm:hierBranch val="init"/>
        </dgm:presLayoutVars>
      </dgm:prSet>
      <dgm:spPr/>
    </dgm:pt>
    <dgm:pt modelId="{3E440306-1A34-4B8B-B5CE-451FECFDEFC8}" type="pres">
      <dgm:prSet presAssocID="{F230C017-BBDA-4092-AB5A-9FD33C76AC80}" presName="rootComposite3" presStyleCnt="0"/>
      <dgm:spPr/>
    </dgm:pt>
    <dgm:pt modelId="{5744D7FC-2352-442E-AEE6-22F92AAF2B85}" type="pres">
      <dgm:prSet presAssocID="{F230C017-BBDA-4092-AB5A-9FD33C76AC80}" presName="rootText3" presStyleLbl="asst1" presStyleIdx="1" presStyleCnt="21" custLinFactNeighborX="-80858" custLinFactNeighborY="0">
        <dgm:presLayoutVars>
          <dgm:chPref val="3"/>
        </dgm:presLayoutVars>
      </dgm:prSet>
      <dgm:spPr/>
    </dgm:pt>
    <dgm:pt modelId="{74DA5606-BED2-49D4-9915-67D80F730909}" type="pres">
      <dgm:prSet presAssocID="{F230C017-BBDA-4092-AB5A-9FD33C76AC80}" presName="rootConnector3" presStyleLbl="asst1" presStyleIdx="1" presStyleCnt="21"/>
      <dgm:spPr/>
    </dgm:pt>
    <dgm:pt modelId="{C243F68E-321F-47CE-8350-19097711C6EC}" type="pres">
      <dgm:prSet presAssocID="{F230C017-BBDA-4092-AB5A-9FD33C76AC80}" presName="hierChild6" presStyleCnt="0"/>
      <dgm:spPr/>
    </dgm:pt>
    <dgm:pt modelId="{EAC4B21B-240B-4D96-8CC9-386AA92F4FDE}" type="pres">
      <dgm:prSet presAssocID="{F230C017-BBDA-4092-AB5A-9FD33C76AC80}" presName="hierChild7" presStyleCnt="0"/>
      <dgm:spPr/>
    </dgm:pt>
    <dgm:pt modelId="{BE356532-83E9-442B-875E-8516369183F7}" type="pres">
      <dgm:prSet presAssocID="{0DA148CC-C0A3-470B-9FF8-B17EDF7DC83B}" presName="Name111" presStyleLbl="parChTrans1D4" presStyleIdx="0" presStyleCnt="12"/>
      <dgm:spPr/>
    </dgm:pt>
    <dgm:pt modelId="{EBCBCA8A-EC29-4FA1-947F-9C28421E603B}" type="pres">
      <dgm:prSet presAssocID="{669C1809-EE6C-491B-96FB-7F4A05DC4EC2}" presName="hierRoot3" presStyleCnt="0">
        <dgm:presLayoutVars>
          <dgm:hierBranch val="init"/>
        </dgm:presLayoutVars>
      </dgm:prSet>
      <dgm:spPr/>
    </dgm:pt>
    <dgm:pt modelId="{BEE8D6CA-20D1-417B-8A18-E7E6FEC856FF}" type="pres">
      <dgm:prSet presAssocID="{669C1809-EE6C-491B-96FB-7F4A05DC4EC2}" presName="rootComposite3" presStyleCnt="0"/>
      <dgm:spPr/>
    </dgm:pt>
    <dgm:pt modelId="{78D04E03-031A-4952-B921-B6A636EAA785}" type="pres">
      <dgm:prSet presAssocID="{669C1809-EE6C-491B-96FB-7F4A05DC4EC2}" presName="rootText3" presStyleLbl="asst1" presStyleIdx="2" presStyleCnt="21" custLinFactNeighborX="-80858" custLinFactNeighborY="0">
        <dgm:presLayoutVars>
          <dgm:chPref val="3"/>
        </dgm:presLayoutVars>
      </dgm:prSet>
      <dgm:spPr/>
    </dgm:pt>
    <dgm:pt modelId="{5B697255-161C-454D-AAB0-E23CFB71FE90}" type="pres">
      <dgm:prSet presAssocID="{669C1809-EE6C-491B-96FB-7F4A05DC4EC2}" presName="rootConnector3" presStyleLbl="asst1" presStyleIdx="2" presStyleCnt="21"/>
      <dgm:spPr/>
    </dgm:pt>
    <dgm:pt modelId="{EC874565-6514-489E-933C-C2B8C03AFF80}" type="pres">
      <dgm:prSet presAssocID="{669C1809-EE6C-491B-96FB-7F4A05DC4EC2}" presName="hierChild6" presStyleCnt="0"/>
      <dgm:spPr/>
    </dgm:pt>
    <dgm:pt modelId="{BC085A04-DB2F-4674-BAF2-78C902D2E402}" type="pres">
      <dgm:prSet presAssocID="{669C1809-EE6C-491B-96FB-7F4A05DC4EC2}" presName="hierChild7" presStyleCnt="0"/>
      <dgm:spPr/>
    </dgm:pt>
    <dgm:pt modelId="{3ABA5496-1F46-4CBB-8E77-980B7DA1C45E}" type="pres">
      <dgm:prSet presAssocID="{9B0F6914-AB27-4831-95EB-938D223D2006}" presName="Name111" presStyleLbl="parChTrans1D4" presStyleIdx="1" presStyleCnt="12"/>
      <dgm:spPr/>
    </dgm:pt>
    <dgm:pt modelId="{2FFEE68E-9F62-4CA9-9616-F7A1C1C17043}" type="pres">
      <dgm:prSet presAssocID="{A4915950-CEAF-4FCC-B553-FBA7B9916694}" presName="hierRoot3" presStyleCnt="0">
        <dgm:presLayoutVars>
          <dgm:hierBranch val="init"/>
        </dgm:presLayoutVars>
      </dgm:prSet>
      <dgm:spPr/>
    </dgm:pt>
    <dgm:pt modelId="{2BB0CCEE-2B8F-4B65-95BE-064D86F2258D}" type="pres">
      <dgm:prSet presAssocID="{A4915950-CEAF-4FCC-B553-FBA7B9916694}" presName="rootComposite3" presStyleCnt="0"/>
      <dgm:spPr/>
    </dgm:pt>
    <dgm:pt modelId="{BABB3B11-B6D7-4FE7-89E3-438CD85EFF54}" type="pres">
      <dgm:prSet presAssocID="{A4915950-CEAF-4FCC-B553-FBA7B9916694}" presName="rootText3" presStyleLbl="asst1" presStyleIdx="3" presStyleCnt="21" custLinFactX="-98428" custLinFactY="20263" custLinFactNeighborX="-100000" custLinFactNeighborY="100000">
        <dgm:presLayoutVars>
          <dgm:chPref val="3"/>
        </dgm:presLayoutVars>
      </dgm:prSet>
      <dgm:spPr/>
    </dgm:pt>
    <dgm:pt modelId="{E57F4267-B3BE-49E8-81D9-ABF1D2E1F633}" type="pres">
      <dgm:prSet presAssocID="{A4915950-CEAF-4FCC-B553-FBA7B9916694}" presName="rootConnector3" presStyleLbl="asst1" presStyleIdx="3" presStyleCnt="21"/>
      <dgm:spPr/>
    </dgm:pt>
    <dgm:pt modelId="{53D9A224-4B1D-4472-811F-C2A42A32C6EB}" type="pres">
      <dgm:prSet presAssocID="{A4915950-CEAF-4FCC-B553-FBA7B9916694}" presName="hierChild6" presStyleCnt="0"/>
      <dgm:spPr/>
    </dgm:pt>
    <dgm:pt modelId="{5C637DDD-1732-4EB0-B0FB-FCB1F4635FF9}" type="pres">
      <dgm:prSet presAssocID="{A4915950-CEAF-4FCC-B553-FBA7B9916694}" presName="hierChild7" presStyleCnt="0"/>
      <dgm:spPr/>
    </dgm:pt>
    <dgm:pt modelId="{26785158-191C-435A-BF69-671F8FA1C190}" type="pres">
      <dgm:prSet presAssocID="{D76D1D40-5663-4B3E-BE12-5458905084D4}" presName="Name111" presStyleLbl="parChTrans1D3" presStyleIdx="1" presStyleCnt="7"/>
      <dgm:spPr/>
    </dgm:pt>
    <dgm:pt modelId="{ECD7973A-C7AB-475A-A797-A8366317BAC6}" type="pres">
      <dgm:prSet presAssocID="{CEC6803B-2E6A-4E25-B6B2-276BFB54EB82}" presName="hierRoot3" presStyleCnt="0">
        <dgm:presLayoutVars>
          <dgm:hierBranch val="init"/>
        </dgm:presLayoutVars>
      </dgm:prSet>
      <dgm:spPr/>
    </dgm:pt>
    <dgm:pt modelId="{90DF5F24-BD8B-4BD7-8267-44A8FC62446E}" type="pres">
      <dgm:prSet presAssocID="{CEC6803B-2E6A-4E25-B6B2-276BFB54EB82}" presName="rootComposite3" presStyleCnt="0"/>
      <dgm:spPr/>
    </dgm:pt>
    <dgm:pt modelId="{7ED3D6B3-04D3-488F-B62D-77E480B368C6}" type="pres">
      <dgm:prSet presAssocID="{CEC6803B-2E6A-4E25-B6B2-276BFB54EB82}" presName="rootText3" presStyleLbl="asst1" presStyleIdx="4" presStyleCnt="21" custLinFactNeighborX="14360">
        <dgm:presLayoutVars>
          <dgm:chPref val="3"/>
        </dgm:presLayoutVars>
      </dgm:prSet>
      <dgm:spPr/>
    </dgm:pt>
    <dgm:pt modelId="{C60E1F80-F7D5-4ED3-B7E1-CD8659C3F91A}" type="pres">
      <dgm:prSet presAssocID="{CEC6803B-2E6A-4E25-B6B2-276BFB54EB82}" presName="rootConnector3" presStyleLbl="asst1" presStyleIdx="4" presStyleCnt="21"/>
      <dgm:spPr/>
    </dgm:pt>
    <dgm:pt modelId="{CD4FFA0B-2EF4-4EBF-AB61-917E8507E5AB}" type="pres">
      <dgm:prSet presAssocID="{CEC6803B-2E6A-4E25-B6B2-276BFB54EB82}" presName="hierChild6" presStyleCnt="0"/>
      <dgm:spPr/>
    </dgm:pt>
    <dgm:pt modelId="{C71188C1-B7F5-45AE-B903-178D27C07D9F}" type="pres">
      <dgm:prSet presAssocID="{CEC6803B-2E6A-4E25-B6B2-276BFB54EB82}" presName="hierChild7" presStyleCnt="0"/>
      <dgm:spPr/>
    </dgm:pt>
    <dgm:pt modelId="{70669BA5-BEEE-4F03-B47E-4D2609FD7FDE}" type="pres">
      <dgm:prSet presAssocID="{0578D88D-B69E-49AB-BB51-5858D9A0B573}" presName="Name111" presStyleLbl="parChTrans1D4" presStyleIdx="2" presStyleCnt="12"/>
      <dgm:spPr/>
    </dgm:pt>
    <dgm:pt modelId="{7B7801DA-D450-460C-A977-9AC198F7286A}" type="pres">
      <dgm:prSet presAssocID="{5067CB0B-2354-4016-A05D-42E8BFDC02C8}" presName="hierRoot3" presStyleCnt="0">
        <dgm:presLayoutVars>
          <dgm:hierBranch val="init"/>
        </dgm:presLayoutVars>
      </dgm:prSet>
      <dgm:spPr/>
    </dgm:pt>
    <dgm:pt modelId="{5495876A-4F18-46E7-9ABB-D731504B7186}" type="pres">
      <dgm:prSet presAssocID="{5067CB0B-2354-4016-A05D-42E8BFDC02C8}" presName="rootComposite3" presStyleCnt="0"/>
      <dgm:spPr/>
    </dgm:pt>
    <dgm:pt modelId="{B1D68507-043E-4C62-806B-F69C91C7DDC2}" type="pres">
      <dgm:prSet presAssocID="{5067CB0B-2354-4016-A05D-42E8BFDC02C8}" presName="rootText3" presStyleLbl="asst1" presStyleIdx="5" presStyleCnt="21" custLinFactNeighborX="14360">
        <dgm:presLayoutVars>
          <dgm:chPref val="3"/>
        </dgm:presLayoutVars>
      </dgm:prSet>
      <dgm:spPr/>
    </dgm:pt>
    <dgm:pt modelId="{5A78EFF8-9866-42F6-B491-5A99A4FBD475}" type="pres">
      <dgm:prSet presAssocID="{5067CB0B-2354-4016-A05D-42E8BFDC02C8}" presName="rootConnector3" presStyleLbl="asst1" presStyleIdx="5" presStyleCnt="21"/>
      <dgm:spPr/>
    </dgm:pt>
    <dgm:pt modelId="{C1454225-9AE4-4163-B4E0-AE2144FFA22E}" type="pres">
      <dgm:prSet presAssocID="{5067CB0B-2354-4016-A05D-42E8BFDC02C8}" presName="hierChild6" presStyleCnt="0"/>
      <dgm:spPr/>
    </dgm:pt>
    <dgm:pt modelId="{E1D46F66-8A4B-4226-9D1D-5DF0A63611AF}" type="pres">
      <dgm:prSet presAssocID="{5067CB0B-2354-4016-A05D-42E8BFDC02C8}" presName="hierChild7" presStyleCnt="0"/>
      <dgm:spPr/>
    </dgm:pt>
    <dgm:pt modelId="{C316B801-1ED4-429D-B7C3-EC38F723AB9D}" type="pres">
      <dgm:prSet presAssocID="{5884D303-5965-4BD9-86BD-536335064B3F}" presName="Name111" presStyleLbl="parChTrans1D4" presStyleIdx="3" presStyleCnt="12"/>
      <dgm:spPr/>
    </dgm:pt>
    <dgm:pt modelId="{FEB73CC5-D03C-4E92-957C-58B9177355B0}" type="pres">
      <dgm:prSet presAssocID="{86152A23-3BA7-4D65-A739-D8611EAEC3C2}" presName="hierRoot3" presStyleCnt="0">
        <dgm:presLayoutVars>
          <dgm:hierBranch val="init"/>
        </dgm:presLayoutVars>
      </dgm:prSet>
      <dgm:spPr/>
    </dgm:pt>
    <dgm:pt modelId="{1EED23FC-F33D-4B38-8BCB-1EA00F670023}" type="pres">
      <dgm:prSet presAssocID="{86152A23-3BA7-4D65-A739-D8611EAEC3C2}" presName="rootComposite3" presStyleCnt="0"/>
      <dgm:spPr/>
    </dgm:pt>
    <dgm:pt modelId="{1BBF3840-1D44-441D-B03C-8E44BF0C4CCB}" type="pres">
      <dgm:prSet presAssocID="{86152A23-3BA7-4D65-A739-D8611EAEC3C2}" presName="rootText3" presStyleLbl="asst1" presStyleIdx="6" presStyleCnt="21" custLinFactX="-2312" custLinFactY="100000" custLinFactNeighborX="-100000" custLinFactNeighborY="169245">
        <dgm:presLayoutVars>
          <dgm:chPref val="3"/>
        </dgm:presLayoutVars>
      </dgm:prSet>
      <dgm:spPr/>
    </dgm:pt>
    <dgm:pt modelId="{D6FF57F7-AAE6-4F9F-9D4A-9B4D03C3A71C}" type="pres">
      <dgm:prSet presAssocID="{86152A23-3BA7-4D65-A739-D8611EAEC3C2}" presName="rootConnector3" presStyleLbl="asst1" presStyleIdx="6" presStyleCnt="21"/>
      <dgm:spPr/>
    </dgm:pt>
    <dgm:pt modelId="{9D8637C8-CEB6-4379-8DDC-E618FCDF4B83}" type="pres">
      <dgm:prSet presAssocID="{86152A23-3BA7-4D65-A739-D8611EAEC3C2}" presName="hierChild6" presStyleCnt="0"/>
      <dgm:spPr/>
    </dgm:pt>
    <dgm:pt modelId="{C2650BA7-A4F7-4549-9A8C-948C2E22A3B1}" type="pres">
      <dgm:prSet presAssocID="{86152A23-3BA7-4D65-A739-D8611EAEC3C2}" presName="hierChild7" presStyleCnt="0"/>
      <dgm:spPr/>
    </dgm:pt>
    <dgm:pt modelId="{C042C5C0-4876-4A27-A9BF-54F4552322AD}" type="pres">
      <dgm:prSet presAssocID="{7870B8DF-BAFC-4BBA-A7B5-71E65698F612}" presName="Name111" presStyleLbl="parChTrans1D4" presStyleIdx="4" presStyleCnt="12"/>
      <dgm:spPr/>
    </dgm:pt>
    <dgm:pt modelId="{29F48748-933A-49A2-B148-525745A11E72}" type="pres">
      <dgm:prSet presAssocID="{AECAFFA0-2C50-48CB-BE2F-9F92B72F1697}" presName="hierRoot3" presStyleCnt="0">
        <dgm:presLayoutVars>
          <dgm:hierBranch val="init"/>
        </dgm:presLayoutVars>
      </dgm:prSet>
      <dgm:spPr/>
    </dgm:pt>
    <dgm:pt modelId="{F88906A1-4A16-4F5D-BFA0-048AA5A6DB71}" type="pres">
      <dgm:prSet presAssocID="{AECAFFA0-2C50-48CB-BE2F-9F92B72F1697}" presName="rootComposite3" presStyleCnt="0"/>
      <dgm:spPr/>
    </dgm:pt>
    <dgm:pt modelId="{CE759524-9D3B-4F48-B87B-311D9031CE26}" type="pres">
      <dgm:prSet presAssocID="{AECAFFA0-2C50-48CB-BE2F-9F92B72F1697}" presName="rootText3" presStyleLbl="asst1" presStyleIdx="7" presStyleCnt="21" custLinFactNeighborX="14360">
        <dgm:presLayoutVars>
          <dgm:chPref val="3"/>
        </dgm:presLayoutVars>
      </dgm:prSet>
      <dgm:spPr/>
    </dgm:pt>
    <dgm:pt modelId="{9B16076A-1D27-4D72-881B-6D79845CA9D9}" type="pres">
      <dgm:prSet presAssocID="{AECAFFA0-2C50-48CB-BE2F-9F92B72F1697}" presName="rootConnector3" presStyleLbl="asst1" presStyleIdx="7" presStyleCnt="21"/>
      <dgm:spPr/>
    </dgm:pt>
    <dgm:pt modelId="{B298DF2A-53D4-48C9-8614-26FAA1DE00DF}" type="pres">
      <dgm:prSet presAssocID="{AECAFFA0-2C50-48CB-BE2F-9F92B72F1697}" presName="hierChild6" presStyleCnt="0"/>
      <dgm:spPr/>
    </dgm:pt>
    <dgm:pt modelId="{D76063AA-A9DD-4E6E-966D-4BF1F3B8EE1B}" type="pres">
      <dgm:prSet presAssocID="{AECAFFA0-2C50-48CB-BE2F-9F92B72F1697}" presName="hierChild7" presStyleCnt="0"/>
      <dgm:spPr/>
    </dgm:pt>
    <dgm:pt modelId="{8F6FCB6E-BBF3-4948-84F9-DEC876D931A8}" type="pres">
      <dgm:prSet presAssocID="{F10F33FE-6CE9-4D15-9926-DC21D2E36569}" presName="Name111" presStyleLbl="parChTrans1D3" presStyleIdx="2" presStyleCnt="7"/>
      <dgm:spPr/>
    </dgm:pt>
    <dgm:pt modelId="{0CECA256-370C-4737-9C89-D9CB6D596DBC}" type="pres">
      <dgm:prSet presAssocID="{3C13C07C-80AE-4AF7-B839-1B5B25F42D13}" presName="hierRoot3" presStyleCnt="0">
        <dgm:presLayoutVars>
          <dgm:hierBranch val="init"/>
        </dgm:presLayoutVars>
      </dgm:prSet>
      <dgm:spPr/>
    </dgm:pt>
    <dgm:pt modelId="{09701F13-8302-4DF6-86EC-C5D8AEC5F93E}" type="pres">
      <dgm:prSet presAssocID="{3C13C07C-80AE-4AF7-B839-1B5B25F42D13}" presName="rootComposite3" presStyleCnt="0"/>
      <dgm:spPr/>
    </dgm:pt>
    <dgm:pt modelId="{B57A5CBF-E550-47DE-A0DA-09F74533BE9A}" type="pres">
      <dgm:prSet presAssocID="{3C13C07C-80AE-4AF7-B839-1B5B25F42D13}" presName="rootText3" presStyleLbl="asst1" presStyleIdx="8" presStyleCnt="21" custLinFactY="-100000" custLinFactNeighborX="56542" custLinFactNeighborY="-183604">
        <dgm:presLayoutVars>
          <dgm:chPref val="3"/>
        </dgm:presLayoutVars>
      </dgm:prSet>
      <dgm:spPr/>
    </dgm:pt>
    <dgm:pt modelId="{5C92DFED-2F6A-4622-BCED-F26DAA2C4CF2}" type="pres">
      <dgm:prSet presAssocID="{3C13C07C-80AE-4AF7-B839-1B5B25F42D13}" presName="rootConnector3" presStyleLbl="asst1" presStyleIdx="8" presStyleCnt="21"/>
      <dgm:spPr/>
    </dgm:pt>
    <dgm:pt modelId="{D8F78104-86B4-47EC-8651-9F88E990A1BE}" type="pres">
      <dgm:prSet presAssocID="{3C13C07C-80AE-4AF7-B839-1B5B25F42D13}" presName="hierChild6" presStyleCnt="0"/>
      <dgm:spPr/>
    </dgm:pt>
    <dgm:pt modelId="{4C05AE5D-91CF-4BE8-8B0D-4B87374717B5}" type="pres">
      <dgm:prSet presAssocID="{3C13C07C-80AE-4AF7-B839-1B5B25F42D13}" presName="hierChild7" presStyleCnt="0"/>
      <dgm:spPr/>
    </dgm:pt>
    <dgm:pt modelId="{B45D425C-AAC5-4AFE-A89C-BA3314D8D170}" type="pres">
      <dgm:prSet presAssocID="{A4D92059-50DC-4579-A7DE-ADE9A31AA886}" presName="Name111" presStyleLbl="parChTrans1D4" presStyleIdx="5" presStyleCnt="12"/>
      <dgm:spPr/>
    </dgm:pt>
    <dgm:pt modelId="{4A8EFCD8-E1A7-4C4C-B770-80DC572B0E22}" type="pres">
      <dgm:prSet presAssocID="{0FE15476-58F9-4688-88A3-B8ACAF17ED7B}" presName="hierRoot3" presStyleCnt="0">
        <dgm:presLayoutVars>
          <dgm:hierBranch val="init"/>
        </dgm:presLayoutVars>
      </dgm:prSet>
      <dgm:spPr/>
    </dgm:pt>
    <dgm:pt modelId="{76C464AD-80EC-494C-8F01-6A062E9A21B0}" type="pres">
      <dgm:prSet presAssocID="{0FE15476-58F9-4688-88A3-B8ACAF17ED7B}" presName="rootComposite3" presStyleCnt="0"/>
      <dgm:spPr/>
    </dgm:pt>
    <dgm:pt modelId="{C6A67353-DB01-4E6F-840C-04DD474F6D84}" type="pres">
      <dgm:prSet presAssocID="{0FE15476-58F9-4688-88A3-B8ACAF17ED7B}" presName="rootText3" presStyleLbl="asst1" presStyleIdx="9" presStyleCnt="21" custLinFactY="-100000" custLinFactNeighborX="56542" custLinFactNeighborY="-183604">
        <dgm:presLayoutVars>
          <dgm:chPref val="3"/>
        </dgm:presLayoutVars>
      </dgm:prSet>
      <dgm:spPr/>
    </dgm:pt>
    <dgm:pt modelId="{C8B874FE-F9F9-43EA-B444-3CE2E5926F57}" type="pres">
      <dgm:prSet presAssocID="{0FE15476-58F9-4688-88A3-B8ACAF17ED7B}" presName="rootConnector3" presStyleLbl="asst1" presStyleIdx="9" presStyleCnt="21"/>
      <dgm:spPr/>
    </dgm:pt>
    <dgm:pt modelId="{99AB25E3-58B6-4DF6-BAC7-20EA5EF10FFC}" type="pres">
      <dgm:prSet presAssocID="{0FE15476-58F9-4688-88A3-B8ACAF17ED7B}" presName="hierChild6" presStyleCnt="0"/>
      <dgm:spPr/>
    </dgm:pt>
    <dgm:pt modelId="{3E1E7C0A-D67C-48A8-85D7-22564BAB19BF}" type="pres">
      <dgm:prSet presAssocID="{0FE15476-58F9-4688-88A3-B8ACAF17ED7B}" presName="hierChild7" presStyleCnt="0"/>
      <dgm:spPr/>
    </dgm:pt>
    <dgm:pt modelId="{E54A4993-3D54-42A0-BAA4-28BB171EC042}" type="pres">
      <dgm:prSet presAssocID="{79C65C86-CE47-415B-8A90-46B862A77F39}" presName="Name111" presStyleLbl="parChTrans1D4" presStyleIdx="6" presStyleCnt="12"/>
      <dgm:spPr/>
    </dgm:pt>
    <dgm:pt modelId="{3FCA7E50-FA72-4AC7-BF55-7BBFE3BF3F4D}" type="pres">
      <dgm:prSet presAssocID="{F6FBB7F6-8D37-4B25-8FD6-B84A3060AF28}" presName="hierRoot3" presStyleCnt="0">
        <dgm:presLayoutVars>
          <dgm:hierBranch val="init"/>
        </dgm:presLayoutVars>
      </dgm:prSet>
      <dgm:spPr/>
    </dgm:pt>
    <dgm:pt modelId="{28F5FB78-93CD-4E89-9BB3-31B6DFBDBB12}" type="pres">
      <dgm:prSet presAssocID="{F6FBB7F6-8D37-4B25-8FD6-B84A3060AF28}" presName="rootComposite3" presStyleCnt="0"/>
      <dgm:spPr/>
    </dgm:pt>
    <dgm:pt modelId="{C68611BE-7C0B-4F02-9337-0E430B68D98D}" type="pres">
      <dgm:prSet presAssocID="{F6FBB7F6-8D37-4B25-8FD6-B84A3060AF28}" presName="rootText3" presStyleLbl="asst1" presStyleIdx="10" presStyleCnt="21" custLinFactNeighborX="-64618" custLinFactNeighborY="0">
        <dgm:presLayoutVars>
          <dgm:chPref val="3"/>
        </dgm:presLayoutVars>
      </dgm:prSet>
      <dgm:spPr/>
    </dgm:pt>
    <dgm:pt modelId="{4D9E45F5-BC30-4A03-A9EC-2EEF4BDFA80F}" type="pres">
      <dgm:prSet presAssocID="{F6FBB7F6-8D37-4B25-8FD6-B84A3060AF28}" presName="rootConnector3" presStyleLbl="asst1" presStyleIdx="10" presStyleCnt="21"/>
      <dgm:spPr/>
    </dgm:pt>
    <dgm:pt modelId="{ED16F885-0F67-40F4-BDB1-B288B63D7B17}" type="pres">
      <dgm:prSet presAssocID="{F6FBB7F6-8D37-4B25-8FD6-B84A3060AF28}" presName="hierChild6" presStyleCnt="0"/>
      <dgm:spPr/>
    </dgm:pt>
    <dgm:pt modelId="{A70E7B8A-8D8B-4D6F-B376-658146822E2C}" type="pres">
      <dgm:prSet presAssocID="{F6FBB7F6-8D37-4B25-8FD6-B84A3060AF28}" presName="hierChild7" presStyleCnt="0"/>
      <dgm:spPr/>
    </dgm:pt>
    <dgm:pt modelId="{FAECD899-F157-408B-85E0-BC9C1C71C9CF}" type="pres">
      <dgm:prSet presAssocID="{A1AD9D8F-433E-4E01-812A-F0AA8FE1CB83}" presName="Name111" presStyleLbl="parChTrans1D4" presStyleIdx="7" presStyleCnt="12"/>
      <dgm:spPr/>
    </dgm:pt>
    <dgm:pt modelId="{C53CBF1A-7F02-4A72-8ED4-EDB45B40C2FE}" type="pres">
      <dgm:prSet presAssocID="{10361D68-38F7-4D4D-B2F2-F7008A62848F}" presName="hierRoot3" presStyleCnt="0">
        <dgm:presLayoutVars>
          <dgm:hierBranch val="init"/>
        </dgm:presLayoutVars>
      </dgm:prSet>
      <dgm:spPr/>
    </dgm:pt>
    <dgm:pt modelId="{6FDB0557-8C94-4E65-94EB-9883E468CB85}" type="pres">
      <dgm:prSet presAssocID="{10361D68-38F7-4D4D-B2F2-F7008A62848F}" presName="rootComposite3" presStyleCnt="0"/>
      <dgm:spPr/>
    </dgm:pt>
    <dgm:pt modelId="{B28EA7C5-C743-467C-941A-29F94EEFC446}" type="pres">
      <dgm:prSet presAssocID="{10361D68-38F7-4D4D-B2F2-F7008A62848F}" presName="rootText3" presStyleLbl="asst1" presStyleIdx="11" presStyleCnt="21" custLinFactY="-100000" custLinFactNeighborX="56542" custLinFactNeighborY="-183604">
        <dgm:presLayoutVars>
          <dgm:chPref val="3"/>
        </dgm:presLayoutVars>
      </dgm:prSet>
      <dgm:spPr/>
    </dgm:pt>
    <dgm:pt modelId="{7808E4C6-9A97-40FD-B602-D743AF272E71}" type="pres">
      <dgm:prSet presAssocID="{10361D68-38F7-4D4D-B2F2-F7008A62848F}" presName="rootConnector3" presStyleLbl="asst1" presStyleIdx="11" presStyleCnt="21"/>
      <dgm:spPr/>
    </dgm:pt>
    <dgm:pt modelId="{B82470FF-E578-46C9-8038-842A9CF3A276}" type="pres">
      <dgm:prSet presAssocID="{10361D68-38F7-4D4D-B2F2-F7008A62848F}" presName="hierChild6" presStyleCnt="0"/>
      <dgm:spPr/>
    </dgm:pt>
    <dgm:pt modelId="{FD70C325-BA14-4826-9D0C-A42726AA8687}" type="pres">
      <dgm:prSet presAssocID="{10361D68-38F7-4D4D-B2F2-F7008A62848F}" presName="hierChild7" presStyleCnt="0"/>
      <dgm:spPr/>
    </dgm:pt>
    <dgm:pt modelId="{89B219A5-C46E-43DF-B625-C464CEA17604}" type="pres">
      <dgm:prSet presAssocID="{6106B782-6FE1-4DB3-8E2C-0E3AC822BA2A}" presName="Name111" presStyleLbl="parChTrans1D2" presStyleIdx="1" presStyleCnt="2"/>
      <dgm:spPr/>
    </dgm:pt>
    <dgm:pt modelId="{717161A5-E4A3-4E5E-8739-2D7E1CF2036D}" type="pres">
      <dgm:prSet presAssocID="{06BC9848-6C5E-4E6F-8F43-05E43691BBD7}" presName="hierRoot3" presStyleCnt="0">
        <dgm:presLayoutVars>
          <dgm:hierBranch val="init"/>
        </dgm:presLayoutVars>
      </dgm:prSet>
      <dgm:spPr/>
    </dgm:pt>
    <dgm:pt modelId="{0901F2B1-F212-4A5E-AC88-4692E829DB8F}" type="pres">
      <dgm:prSet presAssocID="{06BC9848-6C5E-4E6F-8F43-05E43691BBD7}" presName="rootComposite3" presStyleCnt="0"/>
      <dgm:spPr/>
    </dgm:pt>
    <dgm:pt modelId="{9C6577DA-0E11-4B10-9224-9965257ADAB2}" type="pres">
      <dgm:prSet presAssocID="{06BC9848-6C5E-4E6F-8F43-05E43691BBD7}" presName="rootText3" presStyleLbl="asst1" presStyleIdx="12" presStyleCnt="21">
        <dgm:presLayoutVars>
          <dgm:chPref val="3"/>
        </dgm:presLayoutVars>
      </dgm:prSet>
      <dgm:spPr/>
    </dgm:pt>
    <dgm:pt modelId="{35DE89F7-2AC0-4730-B56E-FC1B600A7226}" type="pres">
      <dgm:prSet presAssocID="{06BC9848-6C5E-4E6F-8F43-05E43691BBD7}" presName="rootConnector3" presStyleLbl="asst1" presStyleIdx="12" presStyleCnt="21"/>
      <dgm:spPr/>
    </dgm:pt>
    <dgm:pt modelId="{C22B950F-B0AF-4451-9EFC-A88658171B60}" type="pres">
      <dgm:prSet presAssocID="{06BC9848-6C5E-4E6F-8F43-05E43691BBD7}" presName="hierChild6" presStyleCnt="0"/>
      <dgm:spPr/>
    </dgm:pt>
    <dgm:pt modelId="{02C71F82-9144-45BC-87D6-5376BFB422C4}" type="pres">
      <dgm:prSet presAssocID="{06BC9848-6C5E-4E6F-8F43-05E43691BBD7}" presName="hierChild7" presStyleCnt="0"/>
      <dgm:spPr/>
    </dgm:pt>
    <dgm:pt modelId="{CA4540A2-5B46-4208-8C15-E7C7E9813492}" type="pres">
      <dgm:prSet presAssocID="{9F9CF3DA-72F3-4CAC-A05E-5289CCD91002}" presName="Name111" presStyleLbl="parChTrans1D3" presStyleIdx="3" presStyleCnt="7"/>
      <dgm:spPr/>
    </dgm:pt>
    <dgm:pt modelId="{4A0D8DD1-DA59-4BF4-A3C4-98222723ED66}" type="pres">
      <dgm:prSet presAssocID="{E049918A-D103-49F1-B75B-613810E106A0}" presName="hierRoot3" presStyleCnt="0">
        <dgm:presLayoutVars>
          <dgm:hierBranch val="init"/>
        </dgm:presLayoutVars>
      </dgm:prSet>
      <dgm:spPr/>
    </dgm:pt>
    <dgm:pt modelId="{B717AB49-16A4-42C2-B562-EF5BC9668637}" type="pres">
      <dgm:prSet presAssocID="{E049918A-D103-49F1-B75B-613810E106A0}" presName="rootComposite3" presStyleCnt="0"/>
      <dgm:spPr/>
    </dgm:pt>
    <dgm:pt modelId="{9026C022-ED3E-4E51-A51D-F912706085CD}" type="pres">
      <dgm:prSet presAssocID="{E049918A-D103-49F1-B75B-613810E106A0}" presName="rootText3" presStyleLbl="asst1" presStyleIdx="13" presStyleCnt="21" custLinFactNeighborX="-38592" custLinFactNeighborY="-7180">
        <dgm:presLayoutVars>
          <dgm:chPref val="3"/>
        </dgm:presLayoutVars>
      </dgm:prSet>
      <dgm:spPr/>
    </dgm:pt>
    <dgm:pt modelId="{2B4E6F3C-B2BA-4973-A35B-12725E3CE209}" type="pres">
      <dgm:prSet presAssocID="{E049918A-D103-49F1-B75B-613810E106A0}" presName="rootConnector3" presStyleLbl="asst1" presStyleIdx="13" presStyleCnt="21"/>
      <dgm:spPr/>
    </dgm:pt>
    <dgm:pt modelId="{E083660F-86DF-4019-B24A-548C6E191B91}" type="pres">
      <dgm:prSet presAssocID="{E049918A-D103-49F1-B75B-613810E106A0}" presName="hierChild6" presStyleCnt="0"/>
      <dgm:spPr/>
    </dgm:pt>
    <dgm:pt modelId="{8BDD52D2-08E3-4D93-9B33-373EEA805DE1}" type="pres">
      <dgm:prSet presAssocID="{E049918A-D103-49F1-B75B-613810E106A0}" presName="hierChild7" presStyleCnt="0"/>
      <dgm:spPr/>
    </dgm:pt>
    <dgm:pt modelId="{D13896EE-BD82-4ABE-9BC7-C35F5910EF87}" type="pres">
      <dgm:prSet presAssocID="{F2AB43CD-9B50-41D0-A664-C206536286D4}" presName="Name111" presStyleLbl="parChTrans1D4" presStyleIdx="8" presStyleCnt="12"/>
      <dgm:spPr/>
    </dgm:pt>
    <dgm:pt modelId="{687F1CA5-F140-45C2-A65E-A8DC9B5BA8C7}" type="pres">
      <dgm:prSet presAssocID="{3CC51296-B9D7-4B48-A30D-E050C648216B}" presName="hierRoot3" presStyleCnt="0">
        <dgm:presLayoutVars>
          <dgm:hierBranch val="init"/>
        </dgm:presLayoutVars>
      </dgm:prSet>
      <dgm:spPr/>
    </dgm:pt>
    <dgm:pt modelId="{FAD16535-FF9A-4927-81CA-21E6DE0A41B9}" type="pres">
      <dgm:prSet presAssocID="{3CC51296-B9D7-4B48-A30D-E050C648216B}" presName="rootComposite3" presStyleCnt="0"/>
      <dgm:spPr/>
    </dgm:pt>
    <dgm:pt modelId="{5BCAB706-91FA-4025-A9D6-835DA85C537A}" type="pres">
      <dgm:prSet presAssocID="{3CC51296-B9D7-4B48-A30D-E050C648216B}" presName="rootText3" presStyleLbl="asst1" presStyleIdx="14" presStyleCnt="21" custLinFactNeighborX="-40387" custLinFactNeighborY="0">
        <dgm:presLayoutVars>
          <dgm:chPref val="3"/>
        </dgm:presLayoutVars>
      </dgm:prSet>
      <dgm:spPr/>
    </dgm:pt>
    <dgm:pt modelId="{CD485D8E-2BDB-44D6-BB09-1F5A04413BEA}" type="pres">
      <dgm:prSet presAssocID="{3CC51296-B9D7-4B48-A30D-E050C648216B}" presName="rootConnector3" presStyleLbl="asst1" presStyleIdx="14" presStyleCnt="21"/>
      <dgm:spPr/>
    </dgm:pt>
    <dgm:pt modelId="{C1DA73AE-89A8-48B3-933F-59B8AB44815F}" type="pres">
      <dgm:prSet presAssocID="{3CC51296-B9D7-4B48-A30D-E050C648216B}" presName="hierChild6" presStyleCnt="0"/>
      <dgm:spPr/>
    </dgm:pt>
    <dgm:pt modelId="{24D8255B-9C29-43B8-9E28-67D70CB3BF21}" type="pres">
      <dgm:prSet presAssocID="{3CC51296-B9D7-4B48-A30D-E050C648216B}" presName="hierChild7" presStyleCnt="0"/>
      <dgm:spPr/>
    </dgm:pt>
    <dgm:pt modelId="{4F57C078-3B90-4AC7-9770-C93A52B15EE4}" type="pres">
      <dgm:prSet presAssocID="{F7F2636D-6912-4A4F-9E3D-D589747FF07C}" presName="Name111" presStyleLbl="parChTrans1D3" presStyleIdx="4" presStyleCnt="7"/>
      <dgm:spPr/>
    </dgm:pt>
    <dgm:pt modelId="{EF5BDB82-6632-4ACC-9327-16E277B2CF99}" type="pres">
      <dgm:prSet presAssocID="{7283C32E-7F56-4A92-9DCA-7BE9D96ADB6B}" presName="hierRoot3" presStyleCnt="0">
        <dgm:presLayoutVars>
          <dgm:hierBranch val="init"/>
        </dgm:presLayoutVars>
      </dgm:prSet>
      <dgm:spPr/>
    </dgm:pt>
    <dgm:pt modelId="{4E5A1BC4-54F2-4948-B1DC-561F76D3F158}" type="pres">
      <dgm:prSet presAssocID="{7283C32E-7F56-4A92-9DCA-7BE9D96ADB6B}" presName="rootComposite3" presStyleCnt="0"/>
      <dgm:spPr/>
    </dgm:pt>
    <dgm:pt modelId="{AE7E95D6-C800-49F9-A7EC-D6E14C8FC3F6}" type="pres">
      <dgm:prSet presAssocID="{7283C32E-7F56-4A92-9DCA-7BE9D96ADB6B}" presName="rootText3" presStyleLbl="asst1" presStyleIdx="15" presStyleCnt="21" custLinFactNeighborY="-8975">
        <dgm:presLayoutVars>
          <dgm:chPref val="3"/>
        </dgm:presLayoutVars>
      </dgm:prSet>
      <dgm:spPr/>
    </dgm:pt>
    <dgm:pt modelId="{8E0C4E77-E291-4EA2-9AFE-BAC16330F25F}" type="pres">
      <dgm:prSet presAssocID="{7283C32E-7F56-4A92-9DCA-7BE9D96ADB6B}" presName="rootConnector3" presStyleLbl="asst1" presStyleIdx="15" presStyleCnt="21"/>
      <dgm:spPr/>
    </dgm:pt>
    <dgm:pt modelId="{97A675A5-C47B-403C-8517-A4FCE6B61092}" type="pres">
      <dgm:prSet presAssocID="{7283C32E-7F56-4A92-9DCA-7BE9D96ADB6B}" presName="hierChild6" presStyleCnt="0"/>
      <dgm:spPr/>
    </dgm:pt>
    <dgm:pt modelId="{4A293625-1179-4FAD-9C68-778DB5D88F5B}" type="pres">
      <dgm:prSet presAssocID="{7283C32E-7F56-4A92-9DCA-7BE9D96ADB6B}" presName="hierChild7" presStyleCnt="0"/>
      <dgm:spPr/>
    </dgm:pt>
    <dgm:pt modelId="{A5FD7FF9-5AAB-468C-BD4F-379A22B8D677}" type="pres">
      <dgm:prSet presAssocID="{F587786B-4D9C-4EDF-81C1-1FE72064D928}" presName="Name111" presStyleLbl="parChTrans1D4" presStyleIdx="9" presStyleCnt="12"/>
      <dgm:spPr/>
    </dgm:pt>
    <dgm:pt modelId="{BDBBAEFE-9FAB-4361-AE7B-39EC9039B3E6}" type="pres">
      <dgm:prSet presAssocID="{8EC10BD5-16F7-42B8-AF17-E8579BE2DF33}" presName="hierRoot3" presStyleCnt="0">
        <dgm:presLayoutVars>
          <dgm:hierBranch val="init"/>
        </dgm:presLayoutVars>
      </dgm:prSet>
      <dgm:spPr/>
    </dgm:pt>
    <dgm:pt modelId="{60E4ECBE-298D-4F3F-91C2-0087AB8234DF}" type="pres">
      <dgm:prSet presAssocID="{8EC10BD5-16F7-42B8-AF17-E8579BE2DF33}" presName="rootComposite3" presStyleCnt="0"/>
      <dgm:spPr/>
    </dgm:pt>
    <dgm:pt modelId="{DCD6636E-9097-4F2E-B009-EDAEEB640915}" type="pres">
      <dgm:prSet presAssocID="{8EC10BD5-16F7-42B8-AF17-E8579BE2DF33}" presName="rootText3" presStyleLbl="asst1" presStyleIdx="16" presStyleCnt="21" custScaleY="79406" custLinFactX="26967" custLinFactNeighborX="100000" custLinFactNeighborY="-11684">
        <dgm:presLayoutVars>
          <dgm:chPref val="3"/>
        </dgm:presLayoutVars>
      </dgm:prSet>
      <dgm:spPr/>
    </dgm:pt>
    <dgm:pt modelId="{8193CC8D-D423-4DDC-B2CA-55E2145E3D92}" type="pres">
      <dgm:prSet presAssocID="{8EC10BD5-16F7-42B8-AF17-E8579BE2DF33}" presName="rootConnector3" presStyleLbl="asst1" presStyleIdx="16" presStyleCnt="21"/>
      <dgm:spPr/>
    </dgm:pt>
    <dgm:pt modelId="{BF3BC4ED-20E7-4999-B503-7DDDFE441EE0}" type="pres">
      <dgm:prSet presAssocID="{8EC10BD5-16F7-42B8-AF17-E8579BE2DF33}" presName="hierChild6" presStyleCnt="0"/>
      <dgm:spPr/>
    </dgm:pt>
    <dgm:pt modelId="{F1C8EF0C-C1F9-4CBC-A56E-6B15A1CD0054}" type="pres">
      <dgm:prSet presAssocID="{8EC10BD5-16F7-42B8-AF17-E8579BE2DF33}" presName="hierChild7" presStyleCnt="0"/>
      <dgm:spPr/>
    </dgm:pt>
    <dgm:pt modelId="{CAC57768-F821-418E-92E3-314709237761}" type="pres">
      <dgm:prSet presAssocID="{FC15E837-51AA-4633-9D01-9A5289EC9260}" presName="Name111" presStyleLbl="parChTrans1D3" presStyleIdx="5" presStyleCnt="7"/>
      <dgm:spPr/>
    </dgm:pt>
    <dgm:pt modelId="{7166FDF3-7104-4AEF-8BF3-7C81CB6E4C33}" type="pres">
      <dgm:prSet presAssocID="{61A952AB-160D-4BA1-9CBC-CDB711325A80}" presName="hierRoot3" presStyleCnt="0">
        <dgm:presLayoutVars>
          <dgm:hierBranch val="init"/>
        </dgm:presLayoutVars>
      </dgm:prSet>
      <dgm:spPr/>
    </dgm:pt>
    <dgm:pt modelId="{91C94703-4087-4951-AA17-DD5A8F61D2A8}" type="pres">
      <dgm:prSet presAssocID="{61A952AB-160D-4BA1-9CBC-CDB711325A80}" presName="rootComposite3" presStyleCnt="0"/>
      <dgm:spPr/>
    </dgm:pt>
    <dgm:pt modelId="{83F8E625-A858-4AFA-8998-9D52168F1F81}" type="pres">
      <dgm:prSet presAssocID="{61A952AB-160D-4BA1-9CBC-CDB711325A80}" presName="rootText3" presStyleLbl="asst1" presStyleIdx="17" presStyleCnt="21" custLinFactNeighborX="-15248">
        <dgm:presLayoutVars>
          <dgm:chPref val="3"/>
        </dgm:presLayoutVars>
      </dgm:prSet>
      <dgm:spPr/>
    </dgm:pt>
    <dgm:pt modelId="{5C16A62D-CF3F-49C7-A7F4-155DFBDF9D12}" type="pres">
      <dgm:prSet presAssocID="{61A952AB-160D-4BA1-9CBC-CDB711325A80}" presName="rootConnector3" presStyleLbl="asst1" presStyleIdx="17" presStyleCnt="21"/>
      <dgm:spPr/>
    </dgm:pt>
    <dgm:pt modelId="{99F01345-0B9F-4BA3-91CD-EDD40DD8D7C1}" type="pres">
      <dgm:prSet presAssocID="{61A952AB-160D-4BA1-9CBC-CDB711325A80}" presName="hierChild6" presStyleCnt="0"/>
      <dgm:spPr/>
    </dgm:pt>
    <dgm:pt modelId="{8A16FA16-B0FB-431D-8515-DEB9D8694FDF}" type="pres">
      <dgm:prSet presAssocID="{61A952AB-160D-4BA1-9CBC-CDB711325A80}" presName="hierChild7" presStyleCnt="0"/>
      <dgm:spPr/>
    </dgm:pt>
    <dgm:pt modelId="{A2FEFFB5-4019-4214-BB30-C44ACFC094FF}" type="pres">
      <dgm:prSet presAssocID="{7374ACAC-A559-4A94-A868-8279F6197270}" presName="Name111" presStyleLbl="parChTrans1D4" presStyleIdx="10" presStyleCnt="12"/>
      <dgm:spPr/>
    </dgm:pt>
    <dgm:pt modelId="{04F0D28E-8A25-4E52-AF26-7B6C8DF38A39}" type="pres">
      <dgm:prSet presAssocID="{0B8F8C34-E38F-4840-9E53-49CC8AD77611}" presName="hierRoot3" presStyleCnt="0">
        <dgm:presLayoutVars>
          <dgm:hierBranch val="init"/>
        </dgm:presLayoutVars>
      </dgm:prSet>
      <dgm:spPr/>
    </dgm:pt>
    <dgm:pt modelId="{48BF2AFD-17C2-45CB-9479-07EE13AA91AE}" type="pres">
      <dgm:prSet presAssocID="{0B8F8C34-E38F-4840-9E53-49CC8AD77611}" presName="rootComposite3" presStyleCnt="0"/>
      <dgm:spPr/>
    </dgm:pt>
    <dgm:pt modelId="{5AAC158E-E816-44E4-9D39-9145819F6207}" type="pres">
      <dgm:prSet presAssocID="{0B8F8C34-E38F-4840-9E53-49CC8AD77611}" presName="rootText3" presStyleLbl="asst1" presStyleIdx="18" presStyleCnt="21" custLinFactNeighborX="-15248">
        <dgm:presLayoutVars>
          <dgm:chPref val="3"/>
        </dgm:presLayoutVars>
      </dgm:prSet>
      <dgm:spPr/>
    </dgm:pt>
    <dgm:pt modelId="{FA96E9FE-45A9-4EBE-8902-F551C94F3CC0}" type="pres">
      <dgm:prSet presAssocID="{0B8F8C34-E38F-4840-9E53-49CC8AD77611}" presName="rootConnector3" presStyleLbl="asst1" presStyleIdx="18" presStyleCnt="21"/>
      <dgm:spPr/>
    </dgm:pt>
    <dgm:pt modelId="{B3188F98-C9D9-4743-8D41-F38702FA98B2}" type="pres">
      <dgm:prSet presAssocID="{0B8F8C34-E38F-4840-9E53-49CC8AD77611}" presName="hierChild6" presStyleCnt="0"/>
      <dgm:spPr/>
    </dgm:pt>
    <dgm:pt modelId="{7DE5F9CF-C880-4655-858C-77DB25396570}" type="pres">
      <dgm:prSet presAssocID="{0B8F8C34-E38F-4840-9E53-49CC8AD77611}" presName="hierChild7" presStyleCnt="0"/>
      <dgm:spPr/>
    </dgm:pt>
    <dgm:pt modelId="{202CCC12-D585-4856-B728-123643CB724E}" type="pres">
      <dgm:prSet presAssocID="{9059A9E5-3F8C-4722-801E-3329F33D8927}" presName="Name111" presStyleLbl="parChTrans1D3" presStyleIdx="6" presStyleCnt="7"/>
      <dgm:spPr/>
    </dgm:pt>
    <dgm:pt modelId="{DEA4849E-DE40-4AFC-952F-ACC07465AF96}" type="pres">
      <dgm:prSet presAssocID="{9E8CF86D-0668-47DB-8CD7-26BF8D59A010}" presName="hierRoot3" presStyleCnt="0">
        <dgm:presLayoutVars>
          <dgm:hierBranch val="init"/>
        </dgm:presLayoutVars>
      </dgm:prSet>
      <dgm:spPr/>
    </dgm:pt>
    <dgm:pt modelId="{17F552D6-5229-4123-9771-15734C532A55}" type="pres">
      <dgm:prSet presAssocID="{9E8CF86D-0668-47DB-8CD7-26BF8D59A010}" presName="rootComposite3" presStyleCnt="0"/>
      <dgm:spPr/>
    </dgm:pt>
    <dgm:pt modelId="{330CCBF8-B053-4EC0-A23C-352D276FB849}" type="pres">
      <dgm:prSet presAssocID="{9E8CF86D-0668-47DB-8CD7-26BF8D59A010}" presName="rootText3" presStyleLbl="asst1" presStyleIdx="19" presStyleCnt="21" custLinFactNeighborX="-44003" custLinFactNeighborY="0">
        <dgm:presLayoutVars>
          <dgm:chPref val="3"/>
        </dgm:presLayoutVars>
      </dgm:prSet>
      <dgm:spPr/>
    </dgm:pt>
    <dgm:pt modelId="{11D681DE-B26C-44DD-8DE5-3D635E7B8992}" type="pres">
      <dgm:prSet presAssocID="{9E8CF86D-0668-47DB-8CD7-26BF8D59A010}" presName="rootConnector3" presStyleLbl="asst1" presStyleIdx="19" presStyleCnt="21"/>
      <dgm:spPr/>
    </dgm:pt>
    <dgm:pt modelId="{340DA257-750B-49A2-BBFE-83534E0049AD}" type="pres">
      <dgm:prSet presAssocID="{9E8CF86D-0668-47DB-8CD7-26BF8D59A010}" presName="hierChild6" presStyleCnt="0"/>
      <dgm:spPr/>
    </dgm:pt>
    <dgm:pt modelId="{681741AB-A184-4251-8004-87D14BA33423}" type="pres">
      <dgm:prSet presAssocID="{9E8CF86D-0668-47DB-8CD7-26BF8D59A010}" presName="hierChild7" presStyleCnt="0"/>
      <dgm:spPr/>
    </dgm:pt>
    <dgm:pt modelId="{94F8D079-E885-4A4E-88B9-3B8394309512}" type="pres">
      <dgm:prSet presAssocID="{2E306719-6A6E-4448-8B78-032B4800565C}" presName="Name111" presStyleLbl="parChTrans1D4" presStyleIdx="11" presStyleCnt="12"/>
      <dgm:spPr/>
    </dgm:pt>
    <dgm:pt modelId="{95BA536A-EAC6-43E2-B8EF-BA9258F9CDAF}" type="pres">
      <dgm:prSet presAssocID="{6D426DBC-81E4-416E-BB72-ACC2D6137215}" presName="hierRoot3" presStyleCnt="0">
        <dgm:presLayoutVars>
          <dgm:hierBranch val="init"/>
        </dgm:presLayoutVars>
      </dgm:prSet>
      <dgm:spPr/>
    </dgm:pt>
    <dgm:pt modelId="{FFC877D3-F969-4643-AB15-ADBA9864F2A5}" type="pres">
      <dgm:prSet presAssocID="{6D426DBC-81E4-416E-BB72-ACC2D6137215}" presName="rootComposite3" presStyleCnt="0"/>
      <dgm:spPr/>
    </dgm:pt>
    <dgm:pt modelId="{2204D7F4-D010-4D0E-B52B-4826164EE4AE}" type="pres">
      <dgm:prSet presAssocID="{6D426DBC-81E4-416E-BB72-ACC2D6137215}" presName="rootText3" presStyleLbl="asst1" presStyleIdx="20" presStyleCnt="21" custLinFactNeighborX="-43096" custLinFactNeighborY="1795">
        <dgm:presLayoutVars>
          <dgm:chPref val="3"/>
        </dgm:presLayoutVars>
      </dgm:prSet>
      <dgm:spPr/>
    </dgm:pt>
    <dgm:pt modelId="{3B8222DD-720E-4338-8B99-259EBD36789C}" type="pres">
      <dgm:prSet presAssocID="{6D426DBC-81E4-416E-BB72-ACC2D6137215}" presName="rootConnector3" presStyleLbl="asst1" presStyleIdx="20" presStyleCnt="21"/>
      <dgm:spPr/>
    </dgm:pt>
    <dgm:pt modelId="{CC2047CA-5332-47C4-8CC5-397F727521FA}" type="pres">
      <dgm:prSet presAssocID="{6D426DBC-81E4-416E-BB72-ACC2D6137215}" presName="hierChild6" presStyleCnt="0"/>
      <dgm:spPr/>
    </dgm:pt>
    <dgm:pt modelId="{CBCAB316-FC47-48B2-8C89-88C23A77F37E}" type="pres">
      <dgm:prSet presAssocID="{6D426DBC-81E4-416E-BB72-ACC2D6137215}" presName="hierChild7" presStyleCnt="0"/>
      <dgm:spPr/>
    </dgm:pt>
  </dgm:ptLst>
  <dgm:cxnLst>
    <dgm:cxn modelId="{6D34C801-819B-408E-A652-729D605E4B9E}" srcId="{06BC9848-6C5E-4E6F-8F43-05E43691BBD7}" destId="{E049918A-D103-49F1-B75B-613810E106A0}" srcOrd="0" destOrd="0" parTransId="{9F9CF3DA-72F3-4CAC-A05E-5289CCD91002}" sibTransId="{C26E0820-4E34-4BFD-B3C3-BE210BA3AC71}"/>
    <dgm:cxn modelId="{13B77B05-E42D-48D7-8615-C0705B1B8EA1}" type="presOf" srcId="{5067CB0B-2354-4016-A05D-42E8BFDC02C8}" destId="{5A78EFF8-9866-42F6-B491-5A99A4FBD475}" srcOrd="1" destOrd="0" presId="urn:microsoft.com/office/officeart/2005/8/layout/orgChart1"/>
    <dgm:cxn modelId="{51FBA305-C15E-4D68-BE64-98F63CE166A4}" type="presOf" srcId="{669C1809-EE6C-491B-96FB-7F4A05DC4EC2}" destId="{5B697255-161C-454D-AAB0-E23CFB71FE90}" srcOrd="1" destOrd="0" presId="urn:microsoft.com/office/officeart/2005/8/layout/orgChart1"/>
    <dgm:cxn modelId="{FE487008-2289-4968-9FF3-862F60FB0593}" type="presOf" srcId="{3CC51296-B9D7-4B48-A30D-E050C648216B}" destId="{CD485D8E-2BDB-44D6-BB09-1F5A04413BEA}" srcOrd="1" destOrd="0" presId="urn:microsoft.com/office/officeart/2005/8/layout/orgChart1"/>
    <dgm:cxn modelId="{A04D820B-EE14-4609-8637-61EABDC99DF4}" type="presOf" srcId="{AECAFFA0-2C50-48CB-BE2F-9F92B72F1697}" destId="{CE759524-9D3B-4F48-B87B-311D9031CE26}" srcOrd="0" destOrd="0" presId="urn:microsoft.com/office/officeart/2005/8/layout/orgChart1"/>
    <dgm:cxn modelId="{1DE93310-2E41-4CC2-8FDD-2E2DB70F9E9B}" type="presOf" srcId="{0B8F8C34-E38F-4840-9E53-49CC8AD77611}" destId="{5AAC158E-E816-44E4-9D39-9145819F6207}" srcOrd="0" destOrd="0" presId="urn:microsoft.com/office/officeart/2005/8/layout/orgChart1"/>
    <dgm:cxn modelId="{D0532E17-0459-4754-ABFD-1945A6EFE077}" srcId="{7283C32E-7F56-4A92-9DCA-7BE9D96ADB6B}" destId="{8EC10BD5-16F7-42B8-AF17-E8579BE2DF33}" srcOrd="0" destOrd="0" parTransId="{F587786B-4D9C-4EDF-81C1-1FE72064D928}" sibTransId="{344E7514-5CB2-41C6-8C13-4EDEB0876EA9}"/>
    <dgm:cxn modelId="{24903A17-A281-470E-8036-E64F408500C0}" type="presOf" srcId="{3C13C07C-80AE-4AF7-B839-1B5B25F42D13}" destId="{B57A5CBF-E550-47DE-A0DA-09F74533BE9A}" srcOrd="0" destOrd="0" presId="urn:microsoft.com/office/officeart/2005/8/layout/orgChart1"/>
    <dgm:cxn modelId="{8A466326-CF1C-4C34-9062-2C1B4CEBA408}" srcId="{E25DBB97-55DA-4580-BBB9-81C5CB3F420D}" destId="{CEC6803B-2E6A-4E25-B6B2-276BFB54EB82}" srcOrd="1" destOrd="0" parTransId="{D76D1D40-5663-4B3E-BE12-5458905084D4}" sibTransId="{DE622615-9027-48E9-AB15-D0A827CCBC5A}"/>
    <dgm:cxn modelId="{B7BAE627-96CF-47A0-87BD-120A8611C7A8}" srcId="{ADA2B634-2D23-4434-864C-9BD1F447FB88}" destId="{06BC9848-6C5E-4E6F-8F43-05E43691BBD7}" srcOrd="1" destOrd="0" parTransId="{6106B782-6FE1-4DB3-8E2C-0E3AC822BA2A}" sibTransId="{27BEF834-4EE4-4B97-B89A-4AAD41BA080F}"/>
    <dgm:cxn modelId="{659ED72A-AB0D-4309-AC5B-E9056D76F62C}" type="presOf" srcId="{6106B782-6FE1-4DB3-8E2C-0E3AC822BA2A}" destId="{89B219A5-C46E-43DF-B625-C464CEA17604}" srcOrd="0" destOrd="0" presId="urn:microsoft.com/office/officeart/2005/8/layout/orgChart1"/>
    <dgm:cxn modelId="{24BF482B-C5BC-4654-A754-04CB894BCCD4}" type="presOf" srcId="{86152A23-3BA7-4D65-A739-D8611EAEC3C2}" destId="{D6FF57F7-AAE6-4F9F-9D4A-9B4D03C3A71C}" srcOrd="1" destOrd="0" presId="urn:microsoft.com/office/officeart/2005/8/layout/orgChart1"/>
    <dgm:cxn modelId="{B26EB82B-F1A4-4A87-8646-8DD1540CD9E2}" type="presOf" srcId="{669C1809-EE6C-491B-96FB-7F4A05DC4EC2}" destId="{78D04E03-031A-4952-B921-B6A636EAA785}" srcOrd="0" destOrd="0" presId="urn:microsoft.com/office/officeart/2005/8/layout/orgChart1"/>
    <dgm:cxn modelId="{5C69182E-56D9-4180-93B4-2AF19F4D9F95}" type="presOf" srcId="{E25DBB97-55DA-4580-BBB9-81C5CB3F420D}" destId="{4ED98020-9A2E-402E-AF8D-3C7BB780294C}" srcOrd="0" destOrd="0" presId="urn:microsoft.com/office/officeart/2005/8/layout/orgChart1"/>
    <dgm:cxn modelId="{9D6C0433-8D56-4141-B7A7-9DD5061BCA81}" type="presOf" srcId="{A4D92059-50DC-4579-A7DE-ADE9A31AA886}" destId="{B45D425C-AAC5-4AFE-A89C-BA3314D8D170}" srcOrd="0" destOrd="0" presId="urn:microsoft.com/office/officeart/2005/8/layout/orgChart1"/>
    <dgm:cxn modelId="{B34BFD34-3084-4C45-91B4-5C2EC7FA5901}" type="presOf" srcId="{FC15E837-51AA-4633-9D01-9A5289EC9260}" destId="{CAC57768-F821-418E-92E3-314709237761}" srcOrd="0" destOrd="0" presId="urn:microsoft.com/office/officeart/2005/8/layout/orgChart1"/>
    <dgm:cxn modelId="{62884637-3CF7-4B47-AAA2-C7E2250F5D58}" srcId="{06BC9848-6C5E-4E6F-8F43-05E43691BBD7}" destId="{61A952AB-160D-4BA1-9CBC-CDB711325A80}" srcOrd="2" destOrd="0" parTransId="{FC15E837-51AA-4633-9D01-9A5289EC9260}" sibTransId="{AD079111-7A00-4D2D-9E76-D5A1AB7FAE26}"/>
    <dgm:cxn modelId="{B2FC8E39-5D83-4470-ADAE-45E6F8FB65D2}" type="presOf" srcId="{7870B8DF-BAFC-4BBA-A7B5-71E65698F612}" destId="{C042C5C0-4876-4A27-A9BF-54F4552322AD}" srcOrd="0" destOrd="0" presId="urn:microsoft.com/office/officeart/2005/8/layout/orgChart1"/>
    <dgm:cxn modelId="{F1A0FE3C-4BB8-4F66-923E-51596A7C9E80}" type="presOf" srcId="{F230C017-BBDA-4092-AB5A-9FD33C76AC80}" destId="{5744D7FC-2352-442E-AEE6-22F92AAF2B85}" srcOrd="0" destOrd="0" presId="urn:microsoft.com/office/officeart/2005/8/layout/orgChart1"/>
    <dgm:cxn modelId="{AD32AB3E-CE96-448D-998C-73F8BBC7852B}" type="presOf" srcId="{5067CB0B-2354-4016-A05D-42E8BFDC02C8}" destId="{B1D68507-043E-4C62-806B-F69C91C7DDC2}" srcOrd="0" destOrd="0" presId="urn:microsoft.com/office/officeart/2005/8/layout/orgChart1"/>
    <dgm:cxn modelId="{1142925D-69BD-4FD6-929D-FF0C97F49155}" srcId="{06BC9848-6C5E-4E6F-8F43-05E43691BBD7}" destId="{7283C32E-7F56-4A92-9DCA-7BE9D96ADB6B}" srcOrd="1" destOrd="0" parTransId="{F7F2636D-6912-4A4F-9E3D-D589747FF07C}" sibTransId="{F8D3FA84-E33D-4EEE-A21F-64A4F93A9B1B}"/>
    <dgm:cxn modelId="{D62F7D60-C67D-4B79-A9B5-9155201C5B65}" type="presOf" srcId="{9E8CF86D-0668-47DB-8CD7-26BF8D59A010}" destId="{11D681DE-B26C-44DD-8DE5-3D635E7B8992}" srcOrd="1" destOrd="0" presId="urn:microsoft.com/office/officeart/2005/8/layout/orgChart1"/>
    <dgm:cxn modelId="{C836CA41-4387-4562-A2AC-63BA014F76CB}" type="presOf" srcId="{6D426DBC-81E4-416E-BB72-ACC2D6137215}" destId="{3B8222DD-720E-4338-8B99-259EBD36789C}" srcOrd="1" destOrd="0" presId="urn:microsoft.com/office/officeart/2005/8/layout/orgChart1"/>
    <dgm:cxn modelId="{C6DD0644-AFCA-4565-BE99-5742798D2E6F}" type="presOf" srcId="{6D426DBC-81E4-416E-BB72-ACC2D6137215}" destId="{2204D7F4-D010-4D0E-B52B-4826164EE4AE}" srcOrd="0" destOrd="0" presId="urn:microsoft.com/office/officeart/2005/8/layout/orgChart1"/>
    <dgm:cxn modelId="{4C3E1D64-024B-44B1-AD34-1078C014219C}" srcId="{9E8CF86D-0668-47DB-8CD7-26BF8D59A010}" destId="{6D426DBC-81E4-416E-BB72-ACC2D6137215}" srcOrd="0" destOrd="0" parTransId="{2E306719-6A6E-4448-8B78-032B4800565C}" sibTransId="{7BFB6C29-DACB-4F3C-A333-B8240582FA91}"/>
    <dgm:cxn modelId="{EABA2B46-8FC0-47AC-A4EF-31DA8257FA30}" type="presOf" srcId="{ADA2B634-2D23-4434-864C-9BD1F447FB88}" destId="{23374EF2-52BF-424F-802D-0DBF47F65637}" srcOrd="0" destOrd="0" presId="urn:microsoft.com/office/officeart/2005/8/layout/orgChart1"/>
    <dgm:cxn modelId="{BF2BEB48-635B-430E-9857-67230DB4C5A1}" type="presOf" srcId="{E25DBB97-55DA-4580-BBB9-81C5CB3F420D}" destId="{9B29E3EF-C5F8-4055-89C3-CED22DEAA8D8}" srcOrd="1" destOrd="0" presId="urn:microsoft.com/office/officeart/2005/8/layout/orgChart1"/>
    <dgm:cxn modelId="{C36A6D69-7024-4D87-AA78-0AFDA2B91DF2}" type="presOf" srcId="{3CC51296-B9D7-4B48-A30D-E050C648216B}" destId="{5BCAB706-91FA-4025-A9D6-835DA85C537A}" srcOrd="0" destOrd="0" presId="urn:microsoft.com/office/officeart/2005/8/layout/orgChart1"/>
    <dgm:cxn modelId="{CF439A51-39EB-4773-A572-D0D4E456F920}" type="presOf" srcId="{D76D1D40-5663-4B3E-BE12-5458905084D4}" destId="{26785158-191C-435A-BF69-671F8FA1C190}" srcOrd="0" destOrd="0" presId="urn:microsoft.com/office/officeart/2005/8/layout/orgChart1"/>
    <dgm:cxn modelId="{B4288954-7D9C-49F1-B18A-15FE2A923155}" type="presOf" srcId="{86152A23-3BA7-4D65-A739-D8611EAEC3C2}" destId="{1BBF3840-1D44-441D-B03C-8E44BF0C4CCB}" srcOrd="0" destOrd="0" presId="urn:microsoft.com/office/officeart/2005/8/layout/orgChart1"/>
    <dgm:cxn modelId="{0890AA75-1068-466E-9611-AEA0CE086CF4}" type="presOf" srcId="{7283C32E-7F56-4A92-9DCA-7BE9D96ADB6B}" destId="{8E0C4E77-E291-4EA2-9AFE-BAC16330F25F}" srcOrd="1" destOrd="0" presId="urn:microsoft.com/office/officeart/2005/8/layout/orgChart1"/>
    <dgm:cxn modelId="{8831B076-4ED9-4CD0-87BB-857E4C50F3BC}" type="presOf" srcId="{0B8F8C34-E38F-4840-9E53-49CC8AD77611}" destId="{FA96E9FE-45A9-4EBE-8902-F551C94F3CC0}" srcOrd="1" destOrd="0" presId="urn:microsoft.com/office/officeart/2005/8/layout/orgChart1"/>
    <dgm:cxn modelId="{827DD476-BF29-46B8-8977-1E7C2BC17F63}" type="presOf" srcId="{F6FBB7F6-8D37-4B25-8FD6-B84A3060AF28}" destId="{4D9E45F5-BC30-4A03-A9EC-2EEF4BDFA80F}" srcOrd="1" destOrd="0" presId="urn:microsoft.com/office/officeart/2005/8/layout/orgChart1"/>
    <dgm:cxn modelId="{87662777-4904-4890-95B7-5D85FCD2FE9A}" type="presOf" srcId="{E049918A-D103-49F1-B75B-613810E106A0}" destId="{2B4E6F3C-B2BA-4973-A35B-12725E3CE209}" srcOrd="1" destOrd="0" presId="urn:microsoft.com/office/officeart/2005/8/layout/orgChart1"/>
    <dgm:cxn modelId="{369D9B57-BFC7-40E8-9623-3CE011AE7DC6}" type="presOf" srcId="{0FE15476-58F9-4688-88A3-B8ACAF17ED7B}" destId="{C8B874FE-F9F9-43EA-B444-3CE2E5926F57}" srcOrd="1" destOrd="0" presId="urn:microsoft.com/office/officeart/2005/8/layout/orgChart1"/>
    <dgm:cxn modelId="{EF7AD657-1A84-4703-B5E4-CE936BAE7B1C}" type="presOf" srcId="{7283C32E-7F56-4A92-9DCA-7BE9D96ADB6B}" destId="{AE7E95D6-C800-49F9-A7EC-D6E14C8FC3F6}" srcOrd="0" destOrd="0" presId="urn:microsoft.com/office/officeart/2005/8/layout/orgChart1"/>
    <dgm:cxn modelId="{EAC10B58-670D-4FEF-A904-1AEB81FE4DA2}" srcId="{F230C017-BBDA-4092-AB5A-9FD33C76AC80}" destId="{A4915950-CEAF-4FCC-B553-FBA7B9916694}" srcOrd="1" destOrd="0" parTransId="{9B0F6914-AB27-4831-95EB-938D223D2006}" sibTransId="{02A5F2FA-EF5A-48B6-9403-4886FAE8A3D5}"/>
    <dgm:cxn modelId="{F5BCF37B-8280-432C-8A16-4B7E8E4DEB1F}" srcId="{11EC7B00-9854-4516-82E4-6E66BC30912F}" destId="{ADA2B634-2D23-4434-864C-9BD1F447FB88}" srcOrd="0" destOrd="0" parTransId="{B47878DB-E2EF-4FC1-9D1F-87491FFBEAED}" sibTransId="{26463DC7-27C1-4E3F-B287-CE2C339FCC01}"/>
    <dgm:cxn modelId="{76E6F881-47CD-465F-B6DF-FE10C2F7E442}" type="presOf" srcId="{2E306719-6A6E-4448-8B78-032B4800565C}" destId="{94F8D079-E885-4A4E-88B9-3B8394309512}" srcOrd="0" destOrd="0" presId="urn:microsoft.com/office/officeart/2005/8/layout/orgChart1"/>
    <dgm:cxn modelId="{B4CE4282-12CB-4D5B-9669-773F7CF4B9B5}" srcId="{CEC6803B-2E6A-4E25-B6B2-276BFB54EB82}" destId="{86152A23-3BA7-4D65-A739-D8611EAEC3C2}" srcOrd="1" destOrd="0" parTransId="{5884D303-5965-4BD9-86BD-536335064B3F}" sibTransId="{F8A42F32-2E39-4195-BAEA-AFE4CC8535D4}"/>
    <dgm:cxn modelId="{46600584-46AA-4551-AF2D-13D162344ABD}" type="presOf" srcId="{61A952AB-160D-4BA1-9CBC-CDB711325A80}" destId="{5C16A62D-CF3F-49C7-A7F4-155DFBDF9D12}" srcOrd="1" destOrd="0" presId="urn:microsoft.com/office/officeart/2005/8/layout/orgChart1"/>
    <dgm:cxn modelId="{07B80C85-BA6D-4D8A-A17D-D3BF03F07631}" type="presOf" srcId="{3C13C07C-80AE-4AF7-B839-1B5B25F42D13}" destId="{5C92DFED-2F6A-4622-BCED-F26DAA2C4CF2}" srcOrd="1" destOrd="0" presId="urn:microsoft.com/office/officeart/2005/8/layout/orgChart1"/>
    <dgm:cxn modelId="{AC12B288-9CF1-47E5-A11D-4236EC4C0207}" type="presOf" srcId="{9F9CF3DA-72F3-4CAC-A05E-5289CCD91002}" destId="{CA4540A2-5B46-4208-8C15-E7C7E9813492}" srcOrd="0" destOrd="0" presId="urn:microsoft.com/office/officeart/2005/8/layout/orgChart1"/>
    <dgm:cxn modelId="{C73C228A-6BEB-4219-A3C0-B7789A12230D}" type="presOf" srcId="{7374ACAC-A559-4A94-A868-8279F6197270}" destId="{A2FEFFB5-4019-4214-BB30-C44ACFC094FF}" srcOrd="0" destOrd="0" presId="urn:microsoft.com/office/officeart/2005/8/layout/orgChart1"/>
    <dgm:cxn modelId="{5CF0C392-02EB-41EF-B475-0CBE623C041A}" type="presOf" srcId="{9E8CF86D-0668-47DB-8CD7-26BF8D59A010}" destId="{330CCBF8-B053-4EC0-A23C-352D276FB849}" srcOrd="0" destOrd="0" presId="urn:microsoft.com/office/officeart/2005/8/layout/orgChart1"/>
    <dgm:cxn modelId="{F0D1849D-42D0-470C-8BF2-9147E0B2E37B}" type="presOf" srcId="{A4915950-CEAF-4FCC-B553-FBA7B9916694}" destId="{E57F4267-B3BE-49E8-81D9-ABF1D2E1F633}" srcOrd="1" destOrd="0" presId="urn:microsoft.com/office/officeart/2005/8/layout/orgChart1"/>
    <dgm:cxn modelId="{ED1AB89D-48BE-4BDD-9260-233E1A3DA0CE}" srcId="{61A952AB-160D-4BA1-9CBC-CDB711325A80}" destId="{0B8F8C34-E38F-4840-9E53-49CC8AD77611}" srcOrd="0" destOrd="0" parTransId="{7374ACAC-A559-4A94-A868-8279F6197270}" sibTransId="{C9AA72B0-9037-4095-B4E6-B043581113D9}"/>
    <dgm:cxn modelId="{912B50A1-DF6D-444F-9BAA-BF82E534EDB4}" type="presOf" srcId="{10361D68-38F7-4D4D-B2F2-F7008A62848F}" destId="{7808E4C6-9A97-40FD-B602-D743AF272E71}" srcOrd="1" destOrd="0" presId="urn:microsoft.com/office/officeart/2005/8/layout/orgChart1"/>
    <dgm:cxn modelId="{6B7690A2-2F4F-4FD8-A6F1-5CD4C0ADAE65}" type="presOf" srcId="{06BC9848-6C5E-4E6F-8F43-05E43691BBD7}" destId="{35DE89F7-2AC0-4730-B56E-FC1B600A7226}" srcOrd="1" destOrd="0" presId="urn:microsoft.com/office/officeart/2005/8/layout/orgChart1"/>
    <dgm:cxn modelId="{6C77F4A6-5D29-48D4-9E96-6EC967BADE0B}" type="presOf" srcId="{10361D68-38F7-4D4D-B2F2-F7008A62848F}" destId="{B28EA7C5-C743-467C-941A-29F94EEFC446}" srcOrd="0" destOrd="0" presId="urn:microsoft.com/office/officeart/2005/8/layout/orgChart1"/>
    <dgm:cxn modelId="{821473A7-B4E5-41E1-BEBA-80058779AA1C}" srcId="{CEC6803B-2E6A-4E25-B6B2-276BFB54EB82}" destId="{5067CB0B-2354-4016-A05D-42E8BFDC02C8}" srcOrd="0" destOrd="0" parTransId="{0578D88D-B69E-49AB-BB51-5858D9A0B573}" sibTransId="{497978BC-8801-4E73-99F7-9E5BC9F2283B}"/>
    <dgm:cxn modelId="{BA79BDAA-916B-4C01-93E7-59B5E866AD9B}" type="presOf" srcId="{5884D303-5965-4BD9-86BD-536335064B3F}" destId="{C316B801-1ED4-429D-B7C3-EC38F723AB9D}" srcOrd="0" destOrd="0" presId="urn:microsoft.com/office/officeart/2005/8/layout/orgChart1"/>
    <dgm:cxn modelId="{6EC620AB-5374-4B8F-A733-65064B1E8094}" type="presOf" srcId="{0DA148CC-C0A3-470B-9FF8-B17EDF7DC83B}" destId="{BE356532-83E9-442B-875E-8516369183F7}" srcOrd="0" destOrd="0" presId="urn:microsoft.com/office/officeart/2005/8/layout/orgChart1"/>
    <dgm:cxn modelId="{4C913AAC-553B-4335-9429-70198BB4F675}" type="presOf" srcId="{F587786B-4D9C-4EDF-81C1-1FE72064D928}" destId="{A5FD7FF9-5AAB-468C-BD4F-379A22B8D677}" srcOrd="0" destOrd="0" presId="urn:microsoft.com/office/officeart/2005/8/layout/orgChart1"/>
    <dgm:cxn modelId="{845D67B1-2802-4272-929C-E47C5F07A116}" type="presOf" srcId="{0578D88D-B69E-49AB-BB51-5858D9A0B573}" destId="{70669BA5-BEEE-4F03-B47E-4D2609FD7FDE}" srcOrd="0" destOrd="0" presId="urn:microsoft.com/office/officeart/2005/8/layout/orgChart1"/>
    <dgm:cxn modelId="{8C7752B3-1686-4C49-AFE3-8162C99E6351}" srcId="{06BC9848-6C5E-4E6F-8F43-05E43691BBD7}" destId="{9E8CF86D-0668-47DB-8CD7-26BF8D59A010}" srcOrd="3" destOrd="0" parTransId="{9059A9E5-3F8C-4722-801E-3329F33D8927}" sibTransId="{325F7315-C73F-46E5-980F-1FDB3736ABD0}"/>
    <dgm:cxn modelId="{EF411FB6-40C2-475A-ACAD-1B7286D1A2E0}" type="presOf" srcId="{A1AD9D8F-433E-4E01-812A-F0AA8FE1CB83}" destId="{FAECD899-F157-408B-85E0-BC9C1C71C9CF}" srcOrd="0" destOrd="0" presId="urn:microsoft.com/office/officeart/2005/8/layout/orgChart1"/>
    <dgm:cxn modelId="{EA6956B9-18CE-4424-BEEF-F9F5AC66AAD6}" type="presOf" srcId="{F2AB43CD-9B50-41D0-A664-C206536286D4}" destId="{D13896EE-BD82-4ABE-9BC7-C35F5910EF87}" srcOrd="0" destOrd="0" presId="urn:microsoft.com/office/officeart/2005/8/layout/orgChart1"/>
    <dgm:cxn modelId="{9613A2BB-AFB6-44E1-B9F2-983337D81C11}" type="presOf" srcId="{F10F33FE-6CE9-4D15-9926-DC21D2E36569}" destId="{8F6FCB6E-BBF3-4948-84F9-DEC876D931A8}" srcOrd="0" destOrd="0" presId="urn:microsoft.com/office/officeart/2005/8/layout/orgChart1"/>
    <dgm:cxn modelId="{36933BBC-48EF-489C-8B09-69976A973B2B}" srcId="{CEC6803B-2E6A-4E25-B6B2-276BFB54EB82}" destId="{AECAFFA0-2C50-48CB-BE2F-9F92B72F1697}" srcOrd="2" destOrd="0" parTransId="{7870B8DF-BAFC-4BBA-A7B5-71E65698F612}" sibTransId="{BBDA7034-3785-47E6-849A-9B5BB9F71845}"/>
    <dgm:cxn modelId="{140B9EBD-7462-466B-A1F6-03A3ACF52294}" type="presOf" srcId="{E049918A-D103-49F1-B75B-613810E106A0}" destId="{9026C022-ED3E-4E51-A51D-F912706085CD}" srcOrd="0" destOrd="0" presId="urn:microsoft.com/office/officeart/2005/8/layout/orgChart1"/>
    <dgm:cxn modelId="{188F44BE-EBD2-4339-A98A-DD767E3BEAEF}" type="presOf" srcId="{ADA2B634-2D23-4434-864C-9BD1F447FB88}" destId="{6FF431B6-B66D-48BF-91FA-49A0F878F6EA}" srcOrd="1" destOrd="0" presId="urn:microsoft.com/office/officeart/2005/8/layout/orgChart1"/>
    <dgm:cxn modelId="{AB5E6EC2-F90C-4263-BE00-D79AA198420E}" type="presOf" srcId="{8EC10BD5-16F7-42B8-AF17-E8579BE2DF33}" destId="{DCD6636E-9097-4F2E-B009-EDAEEB640915}" srcOrd="0" destOrd="0" presId="urn:microsoft.com/office/officeart/2005/8/layout/orgChart1"/>
    <dgm:cxn modelId="{5CD51BC3-45A1-474A-AC8C-C24AFD6A5DAA}" type="presOf" srcId="{79C65C86-CE47-415B-8A90-46B862A77F39}" destId="{E54A4993-3D54-42A0-BAA4-28BB171EC042}" srcOrd="0" destOrd="0" presId="urn:microsoft.com/office/officeart/2005/8/layout/orgChart1"/>
    <dgm:cxn modelId="{633A9AC5-5252-4428-8C5E-AD5C0871890D}" srcId="{3C13C07C-80AE-4AF7-B839-1B5B25F42D13}" destId="{0FE15476-58F9-4688-88A3-B8ACAF17ED7B}" srcOrd="0" destOrd="0" parTransId="{A4D92059-50DC-4579-A7DE-ADE9A31AA886}" sibTransId="{76236E1D-E2A5-456C-A471-D669DCE2A327}"/>
    <dgm:cxn modelId="{6F4CA6C6-B155-4487-9828-05B9163B7175}" type="presOf" srcId="{CEC6803B-2E6A-4E25-B6B2-276BFB54EB82}" destId="{C60E1F80-F7D5-4ED3-B7E1-CD8659C3F91A}" srcOrd="1" destOrd="0" presId="urn:microsoft.com/office/officeart/2005/8/layout/orgChart1"/>
    <dgm:cxn modelId="{0953F7C6-B2A3-4693-9C1C-915B8BDF3D68}" type="presOf" srcId="{F7F2636D-6912-4A4F-9E3D-D589747FF07C}" destId="{4F57C078-3B90-4AC7-9770-C93A52B15EE4}" srcOrd="0" destOrd="0" presId="urn:microsoft.com/office/officeart/2005/8/layout/orgChart1"/>
    <dgm:cxn modelId="{FEDE74C7-3CE1-46F2-A34B-513EB4A76765}" type="presOf" srcId="{D75FE5F3-A62F-4A1E-85EA-640FB9BB4292}" destId="{EBF36682-AC71-488A-A939-5C3927199F76}" srcOrd="0" destOrd="0" presId="urn:microsoft.com/office/officeart/2005/8/layout/orgChart1"/>
    <dgm:cxn modelId="{1AD1FCC8-7435-4F87-8BA5-38C68CB20DE3}" srcId="{E25DBB97-55DA-4580-BBB9-81C5CB3F420D}" destId="{3C13C07C-80AE-4AF7-B839-1B5B25F42D13}" srcOrd="2" destOrd="0" parTransId="{F10F33FE-6CE9-4D15-9926-DC21D2E36569}" sibTransId="{2BD34EBC-F2DD-4D23-B50B-67B67898C4DC}"/>
    <dgm:cxn modelId="{55B59AC9-F3F4-44FA-91AA-A813571492D9}" type="presOf" srcId="{8EC10BD5-16F7-42B8-AF17-E8579BE2DF33}" destId="{8193CC8D-D423-4DDC-B2CA-55E2145E3D92}" srcOrd="1" destOrd="0" presId="urn:microsoft.com/office/officeart/2005/8/layout/orgChart1"/>
    <dgm:cxn modelId="{FE1B8DCA-280B-4199-BC4B-17A76DC2F44A}" type="presOf" srcId="{F230C017-BBDA-4092-AB5A-9FD33C76AC80}" destId="{74DA5606-BED2-49D4-9915-67D80F730909}" srcOrd="1" destOrd="0" presId="urn:microsoft.com/office/officeart/2005/8/layout/orgChart1"/>
    <dgm:cxn modelId="{A8CB23D1-69D8-4033-AA12-302E86FDDEAE}" type="presOf" srcId="{F6FBB7F6-8D37-4B25-8FD6-B84A3060AF28}" destId="{C68611BE-7C0B-4F02-9337-0E430B68D98D}" srcOrd="0" destOrd="0" presId="urn:microsoft.com/office/officeart/2005/8/layout/orgChart1"/>
    <dgm:cxn modelId="{956F62D2-0B80-422E-AE13-D31563587D59}" type="presOf" srcId="{11EC7B00-9854-4516-82E4-6E66BC30912F}" destId="{721FAD80-E8DE-424B-A090-C96EFE54A14B}" srcOrd="0" destOrd="0" presId="urn:microsoft.com/office/officeart/2005/8/layout/orgChart1"/>
    <dgm:cxn modelId="{04FDA6D2-D5AC-41AE-9AF8-727678B03CA3}" type="presOf" srcId="{06BC9848-6C5E-4E6F-8F43-05E43691BBD7}" destId="{9C6577DA-0E11-4B10-9224-9965257ADAB2}" srcOrd="0" destOrd="0" presId="urn:microsoft.com/office/officeart/2005/8/layout/orgChart1"/>
    <dgm:cxn modelId="{90BAE7D4-5046-42BD-B16C-4A64003B1C88}" type="presOf" srcId="{9B0F6914-AB27-4831-95EB-938D223D2006}" destId="{3ABA5496-1F46-4CBB-8E77-980B7DA1C45E}" srcOrd="0" destOrd="0" presId="urn:microsoft.com/office/officeart/2005/8/layout/orgChart1"/>
    <dgm:cxn modelId="{1A2867D9-E4A7-4AD6-AE5A-BF1DF292E7DD}" type="presOf" srcId="{61A952AB-160D-4BA1-9CBC-CDB711325A80}" destId="{83F8E625-A858-4AFA-8998-9D52168F1F81}" srcOrd="0" destOrd="0" presId="urn:microsoft.com/office/officeart/2005/8/layout/orgChart1"/>
    <dgm:cxn modelId="{57CF97E0-3196-4286-9A6F-FDE20821E8B9}" srcId="{E049918A-D103-49F1-B75B-613810E106A0}" destId="{3CC51296-B9D7-4B48-A30D-E050C648216B}" srcOrd="0" destOrd="0" parTransId="{F2AB43CD-9B50-41D0-A664-C206536286D4}" sibTransId="{652FC53F-B211-4051-8600-1AE4A6867372}"/>
    <dgm:cxn modelId="{5AC413E6-F5FE-4FC9-B1C6-3ECFAECC4F7C}" srcId="{3C13C07C-80AE-4AF7-B839-1B5B25F42D13}" destId="{F6FBB7F6-8D37-4B25-8FD6-B84A3060AF28}" srcOrd="1" destOrd="0" parTransId="{79C65C86-CE47-415B-8A90-46B862A77F39}" sibTransId="{6EBB63C1-CE2C-46AD-9D65-2CF45C96271D}"/>
    <dgm:cxn modelId="{16CE03E7-CD9F-48E8-8386-DD44144890B7}" type="presOf" srcId="{A4915950-CEAF-4FCC-B553-FBA7B9916694}" destId="{BABB3B11-B6D7-4FE7-89E3-438CD85EFF54}" srcOrd="0" destOrd="0" presId="urn:microsoft.com/office/officeart/2005/8/layout/orgChart1"/>
    <dgm:cxn modelId="{43AE79E7-E0AC-4FD7-B545-D6A35070E07E}" srcId="{3C13C07C-80AE-4AF7-B839-1B5B25F42D13}" destId="{10361D68-38F7-4D4D-B2F2-F7008A62848F}" srcOrd="2" destOrd="0" parTransId="{A1AD9D8F-433E-4E01-812A-F0AA8FE1CB83}" sibTransId="{16CEA1E2-D65E-464F-8ECD-AB4D5DD8FE52}"/>
    <dgm:cxn modelId="{32C8B3EB-BFD8-47FE-851C-10E37C3D0FAE}" srcId="{ADA2B634-2D23-4434-864C-9BD1F447FB88}" destId="{E25DBB97-55DA-4580-BBB9-81C5CB3F420D}" srcOrd="0" destOrd="0" parTransId="{9F99AF22-4DCE-4C57-90F9-673D2B52FA06}" sibTransId="{64AFED3E-96E0-4BEF-81D0-0FEEA9F10C81}"/>
    <dgm:cxn modelId="{6D2AD9F4-4D7E-45C5-8BEE-BC419A35C23B}" type="presOf" srcId="{9059A9E5-3F8C-4722-801E-3329F33D8927}" destId="{202CCC12-D585-4856-B728-123643CB724E}" srcOrd="0" destOrd="0" presId="urn:microsoft.com/office/officeart/2005/8/layout/orgChart1"/>
    <dgm:cxn modelId="{8342FEF4-98BB-448D-8FAD-E4714AE3BB51}" srcId="{E25DBB97-55DA-4580-BBB9-81C5CB3F420D}" destId="{F230C017-BBDA-4092-AB5A-9FD33C76AC80}" srcOrd="0" destOrd="0" parTransId="{D75FE5F3-A62F-4A1E-85EA-640FB9BB4292}" sibTransId="{CDB73159-BA5B-4E34-91F5-558E700E7C22}"/>
    <dgm:cxn modelId="{C22450FB-0890-448C-BECB-B275CC1E517B}" type="presOf" srcId="{AECAFFA0-2C50-48CB-BE2F-9F92B72F1697}" destId="{9B16076A-1D27-4D72-881B-6D79845CA9D9}" srcOrd="1" destOrd="0" presId="urn:microsoft.com/office/officeart/2005/8/layout/orgChart1"/>
    <dgm:cxn modelId="{ABB317FE-91C7-478F-A9FC-9830BB1224FC}" type="presOf" srcId="{9F99AF22-4DCE-4C57-90F9-673D2B52FA06}" destId="{100AF685-DFA4-4089-B062-E627A99699F9}" srcOrd="0" destOrd="0" presId="urn:microsoft.com/office/officeart/2005/8/layout/orgChart1"/>
    <dgm:cxn modelId="{C0C980FE-8A03-4535-B64E-F4D526473DAC}" type="presOf" srcId="{0FE15476-58F9-4688-88A3-B8ACAF17ED7B}" destId="{C6A67353-DB01-4E6F-840C-04DD474F6D84}" srcOrd="0" destOrd="0" presId="urn:microsoft.com/office/officeart/2005/8/layout/orgChart1"/>
    <dgm:cxn modelId="{E5F47CFF-FDC4-4BDB-A6F4-2E237B92430E}" type="presOf" srcId="{CEC6803B-2E6A-4E25-B6B2-276BFB54EB82}" destId="{7ED3D6B3-04D3-488F-B62D-77E480B368C6}" srcOrd="0" destOrd="0" presId="urn:microsoft.com/office/officeart/2005/8/layout/orgChart1"/>
    <dgm:cxn modelId="{5768AEFF-755A-426E-84CB-2DF9F89BD498}" srcId="{F230C017-BBDA-4092-AB5A-9FD33C76AC80}" destId="{669C1809-EE6C-491B-96FB-7F4A05DC4EC2}" srcOrd="0" destOrd="0" parTransId="{0DA148CC-C0A3-470B-9FF8-B17EDF7DC83B}" sibTransId="{70D4E6E7-2A9D-4EA5-B49B-8DBAFB5EADAD}"/>
    <dgm:cxn modelId="{45E6B8D0-6DB0-4EC3-8EA4-F09EF048DE5F}" type="presParOf" srcId="{721FAD80-E8DE-424B-A090-C96EFE54A14B}" destId="{FE30E2D9-A051-464A-877A-ABF5BE70B6B4}" srcOrd="0" destOrd="0" presId="urn:microsoft.com/office/officeart/2005/8/layout/orgChart1"/>
    <dgm:cxn modelId="{9CC3E3FF-0AA6-429B-A3B4-5C3CBDDC53F5}" type="presParOf" srcId="{FE30E2D9-A051-464A-877A-ABF5BE70B6B4}" destId="{8ADF8EDF-451A-45DA-A419-E8E4FD11461C}" srcOrd="0" destOrd="0" presId="urn:microsoft.com/office/officeart/2005/8/layout/orgChart1"/>
    <dgm:cxn modelId="{860F6F60-A6E9-46B8-88EA-788A8EB94F41}" type="presParOf" srcId="{8ADF8EDF-451A-45DA-A419-E8E4FD11461C}" destId="{23374EF2-52BF-424F-802D-0DBF47F65637}" srcOrd="0" destOrd="0" presId="urn:microsoft.com/office/officeart/2005/8/layout/orgChart1"/>
    <dgm:cxn modelId="{8D11DC0D-DD8B-4B46-88B6-8F548DA983BB}" type="presParOf" srcId="{8ADF8EDF-451A-45DA-A419-E8E4FD11461C}" destId="{6FF431B6-B66D-48BF-91FA-49A0F878F6EA}" srcOrd="1" destOrd="0" presId="urn:microsoft.com/office/officeart/2005/8/layout/orgChart1"/>
    <dgm:cxn modelId="{DF4C94FE-D0AB-4F33-85C6-2C5402A67151}" type="presParOf" srcId="{FE30E2D9-A051-464A-877A-ABF5BE70B6B4}" destId="{A95C5A18-A82C-42DA-9C43-5787EBCC52E4}" srcOrd="1" destOrd="0" presId="urn:microsoft.com/office/officeart/2005/8/layout/orgChart1"/>
    <dgm:cxn modelId="{ED64D44C-06CC-404A-87CD-FDDF0D9C3D19}" type="presParOf" srcId="{FE30E2D9-A051-464A-877A-ABF5BE70B6B4}" destId="{6BC30F9A-14D0-4BAE-A36B-56984BEBA83F}" srcOrd="2" destOrd="0" presId="urn:microsoft.com/office/officeart/2005/8/layout/orgChart1"/>
    <dgm:cxn modelId="{552CA59E-4E78-401D-9110-6F61A0600633}" type="presParOf" srcId="{6BC30F9A-14D0-4BAE-A36B-56984BEBA83F}" destId="{100AF685-DFA4-4089-B062-E627A99699F9}" srcOrd="0" destOrd="0" presId="urn:microsoft.com/office/officeart/2005/8/layout/orgChart1"/>
    <dgm:cxn modelId="{82BE6088-E1B3-4293-A039-571861AA49B9}" type="presParOf" srcId="{6BC30F9A-14D0-4BAE-A36B-56984BEBA83F}" destId="{057CB4EC-CE6F-4BA0-BCC3-40D5229D8A7B}" srcOrd="1" destOrd="0" presId="urn:microsoft.com/office/officeart/2005/8/layout/orgChart1"/>
    <dgm:cxn modelId="{99889AB4-03B9-4F7D-B7FC-AE4F7AF750D5}" type="presParOf" srcId="{057CB4EC-CE6F-4BA0-BCC3-40D5229D8A7B}" destId="{F430ED4D-1EC2-4AAC-BEAC-D036BD24FFE8}" srcOrd="0" destOrd="0" presId="urn:microsoft.com/office/officeart/2005/8/layout/orgChart1"/>
    <dgm:cxn modelId="{D4D50427-02EC-40EE-86FF-6BBC3321D262}" type="presParOf" srcId="{F430ED4D-1EC2-4AAC-BEAC-D036BD24FFE8}" destId="{4ED98020-9A2E-402E-AF8D-3C7BB780294C}" srcOrd="0" destOrd="0" presId="urn:microsoft.com/office/officeart/2005/8/layout/orgChart1"/>
    <dgm:cxn modelId="{4468F043-68EE-4801-A0A2-49697E8F3B76}" type="presParOf" srcId="{F430ED4D-1EC2-4AAC-BEAC-D036BD24FFE8}" destId="{9B29E3EF-C5F8-4055-89C3-CED22DEAA8D8}" srcOrd="1" destOrd="0" presId="urn:microsoft.com/office/officeart/2005/8/layout/orgChart1"/>
    <dgm:cxn modelId="{CD147B33-E6FC-414C-8000-F74FCD3BC4F9}" type="presParOf" srcId="{057CB4EC-CE6F-4BA0-BCC3-40D5229D8A7B}" destId="{0DA990AC-7A6B-4BD6-B386-5695CA552B3F}" srcOrd="1" destOrd="0" presId="urn:microsoft.com/office/officeart/2005/8/layout/orgChart1"/>
    <dgm:cxn modelId="{8627E235-8FA3-4F44-8A96-FC0D90368BFB}" type="presParOf" srcId="{057CB4EC-CE6F-4BA0-BCC3-40D5229D8A7B}" destId="{686D8BDB-F77A-4048-9CF6-961CAC265100}" srcOrd="2" destOrd="0" presId="urn:microsoft.com/office/officeart/2005/8/layout/orgChart1"/>
    <dgm:cxn modelId="{4734E7EA-CD1D-4CEA-A6F5-BCFD0134F465}" type="presParOf" srcId="{686D8BDB-F77A-4048-9CF6-961CAC265100}" destId="{EBF36682-AC71-488A-A939-5C3927199F76}" srcOrd="0" destOrd="0" presId="urn:microsoft.com/office/officeart/2005/8/layout/orgChart1"/>
    <dgm:cxn modelId="{2C9D2E3B-DF31-4B3A-8465-056F2F61CE6C}" type="presParOf" srcId="{686D8BDB-F77A-4048-9CF6-961CAC265100}" destId="{11353DA7-ECC1-4BE7-9E07-A10F34AF5092}" srcOrd="1" destOrd="0" presId="urn:microsoft.com/office/officeart/2005/8/layout/orgChart1"/>
    <dgm:cxn modelId="{BBDCA22C-5F66-4477-AB6F-FF46408F8805}" type="presParOf" srcId="{11353DA7-ECC1-4BE7-9E07-A10F34AF5092}" destId="{3E440306-1A34-4B8B-B5CE-451FECFDEFC8}" srcOrd="0" destOrd="0" presId="urn:microsoft.com/office/officeart/2005/8/layout/orgChart1"/>
    <dgm:cxn modelId="{1E4EC098-93AB-49D6-8A96-BF860F79422E}" type="presParOf" srcId="{3E440306-1A34-4B8B-B5CE-451FECFDEFC8}" destId="{5744D7FC-2352-442E-AEE6-22F92AAF2B85}" srcOrd="0" destOrd="0" presId="urn:microsoft.com/office/officeart/2005/8/layout/orgChart1"/>
    <dgm:cxn modelId="{18A4AE81-BD0B-4E5F-B27B-D5093C00F1DD}" type="presParOf" srcId="{3E440306-1A34-4B8B-B5CE-451FECFDEFC8}" destId="{74DA5606-BED2-49D4-9915-67D80F730909}" srcOrd="1" destOrd="0" presId="urn:microsoft.com/office/officeart/2005/8/layout/orgChart1"/>
    <dgm:cxn modelId="{A7AF2E4D-9851-4F49-9E1A-C9468B6DD858}" type="presParOf" srcId="{11353DA7-ECC1-4BE7-9E07-A10F34AF5092}" destId="{C243F68E-321F-47CE-8350-19097711C6EC}" srcOrd="1" destOrd="0" presId="urn:microsoft.com/office/officeart/2005/8/layout/orgChart1"/>
    <dgm:cxn modelId="{E13A3BE5-38B8-42C3-8E4F-412156344B1A}" type="presParOf" srcId="{11353DA7-ECC1-4BE7-9E07-A10F34AF5092}" destId="{EAC4B21B-240B-4D96-8CC9-386AA92F4FDE}" srcOrd="2" destOrd="0" presId="urn:microsoft.com/office/officeart/2005/8/layout/orgChart1"/>
    <dgm:cxn modelId="{BC3630A2-77E2-49D4-8001-0394FEC554B4}" type="presParOf" srcId="{EAC4B21B-240B-4D96-8CC9-386AA92F4FDE}" destId="{BE356532-83E9-442B-875E-8516369183F7}" srcOrd="0" destOrd="0" presId="urn:microsoft.com/office/officeart/2005/8/layout/orgChart1"/>
    <dgm:cxn modelId="{0E53A5CE-2BE6-4CA3-8EB6-45F24ED6D19A}" type="presParOf" srcId="{EAC4B21B-240B-4D96-8CC9-386AA92F4FDE}" destId="{EBCBCA8A-EC29-4FA1-947F-9C28421E603B}" srcOrd="1" destOrd="0" presId="urn:microsoft.com/office/officeart/2005/8/layout/orgChart1"/>
    <dgm:cxn modelId="{D3358C38-96C0-44AE-B92B-5A6CC9E7BA24}" type="presParOf" srcId="{EBCBCA8A-EC29-4FA1-947F-9C28421E603B}" destId="{BEE8D6CA-20D1-417B-8A18-E7E6FEC856FF}" srcOrd="0" destOrd="0" presId="urn:microsoft.com/office/officeart/2005/8/layout/orgChart1"/>
    <dgm:cxn modelId="{D4E44D07-69C2-453C-AD8C-FFD7FF077FB8}" type="presParOf" srcId="{BEE8D6CA-20D1-417B-8A18-E7E6FEC856FF}" destId="{78D04E03-031A-4952-B921-B6A636EAA785}" srcOrd="0" destOrd="0" presId="urn:microsoft.com/office/officeart/2005/8/layout/orgChart1"/>
    <dgm:cxn modelId="{49D4ABAF-EDFB-4E5F-9316-0585AF7782DD}" type="presParOf" srcId="{BEE8D6CA-20D1-417B-8A18-E7E6FEC856FF}" destId="{5B697255-161C-454D-AAB0-E23CFB71FE90}" srcOrd="1" destOrd="0" presId="urn:microsoft.com/office/officeart/2005/8/layout/orgChart1"/>
    <dgm:cxn modelId="{10C1E79E-5C87-414B-A2C8-352515C58BC8}" type="presParOf" srcId="{EBCBCA8A-EC29-4FA1-947F-9C28421E603B}" destId="{EC874565-6514-489E-933C-C2B8C03AFF80}" srcOrd="1" destOrd="0" presId="urn:microsoft.com/office/officeart/2005/8/layout/orgChart1"/>
    <dgm:cxn modelId="{5CD02819-530F-4582-BBC0-EBF2BA2813FB}" type="presParOf" srcId="{EBCBCA8A-EC29-4FA1-947F-9C28421E603B}" destId="{BC085A04-DB2F-4674-BAF2-78C902D2E402}" srcOrd="2" destOrd="0" presId="urn:microsoft.com/office/officeart/2005/8/layout/orgChart1"/>
    <dgm:cxn modelId="{C1A813D9-B20E-4E65-9F09-396687AD93E0}" type="presParOf" srcId="{EAC4B21B-240B-4D96-8CC9-386AA92F4FDE}" destId="{3ABA5496-1F46-4CBB-8E77-980B7DA1C45E}" srcOrd="2" destOrd="0" presId="urn:microsoft.com/office/officeart/2005/8/layout/orgChart1"/>
    <dgm:cxn modelId="{2F66B79D-0DFE-428C-BCB8-1AC020B11C75}" type="presParOf" srcId="{EAC4B21B-240B-4D96-8CC9-386AA92F4FDE}" destId="{2FFEE68E-9F62-4CA9-9616-F7A1C1C17043}" srcOrd="3" destOrd="0" presId="urn:microsoft.com/office/officeart/2005/8/layout/orgChart1"/>
    <dgm:cxn modelId="{3718E9F4-AC69-4070-ADF0-CF38E49211CA}" type="presParOf" srcId="{2FFEE68E-9F62-4CA9-9616-F7A1C1C17043}" destId="{2BB0CCEE-2B8F-4B65-95BE-064D86F2258D}" srcOrd="0" destOrd="0" presId="urn:microsoft.com/office/officeart/2005/8/layout/orgChart1"/>
    <dgm:cxn modelId="{6DBB7A8E-EC09-4DE8-93C9-A9D83D837A45}" type="presParOf" srcId="{2BB0CCEE-2B8F-4B65-95BE-064D86F2258D}" destId="{BABB3B11-B6D7-4FE7-89E3-438CD85EFF54}" srcOrd="0" destOrd="0" presId="urn:microsoft.com/office/officeart/2005/8/layout/orgChart1"/>
    <dgm:cxn modelId="{DA1509B6-35B2-4982-8935-76CD75926765}" type="presParOf" srcId="{2BB0CCEE-2B8F-4B65-95BE-064D86F2258D}" destId="{E57F4267-B3BE-49E8-81D9-ABF1D2E1F633}" srcOrd="1" destOrd="0" presId="urn:microsoft.com/office/officeart/2005/8/layout/orgChart1"/>
    <dgm:cxn modelId="{16851FCA-A1EB-4D06-BCC7-88CA281E6937}" type="presParOf" srcId="{2FFEE68E-9F62-4CA9-9616-F7A1C1C17043}" destId="{53D9A224-4B1D-4472-811F-C2A42A32C6EB}" srcOrd="1" destOrd="0" presId="urn:microsoft.com/office/officeart/2005/8/layout/orgChart1"/>
    <dgm:cxn modelId="{6A8B0278-7A24-4808-91DF-96914BE114B8}" type="presParOf" srcId="{2FFEE68E-9F62-4CA9-9616-F7A1C1C17043}" destId="{5C637DDD-1732-4EB0-B0FB-FCB1F4635FF9}" srcOrd="2" destOrd="0" presId="urn:microsoft.com/office/officeart/2005/8/layout/orgChart1"/>
    <dgm:cxn modelId="{8CEE7DAA-F8EE-4B40-A522-BEE753B5105F}" type="presParOf" srcId="{686D8BDB-F77A-4048-9CF6-961CAC265100}" destId="{26785158-191C-435A-BF69-671F8FA1C190}" srcOrd="2" destOrd="0" presId="urn:microsoft.com/office/officeart/2005/8/layout/orgChart1"/>
    <dgm:cxn modelId="{C608B391-1D7A-493B-B609-FFCFC3E10B53}" type="presParOf" srcId="{686D8BDB-F77A-4048-9CF6-961CAC265100}" destId="{ECD7973A-C7AB-475A-A797-A8366317BAC6}" srcOrd="3" destOrd="0" presId="urn:microsoft.com/office/officeart/2005/8/layout/orgChart1"/>
    <dgm:cxn modelId="{18FA0505-4CE9-426C-893A-F232D4D57404}" type="presParOf" srcId="{ECD7973A-C7AB-475A-A797-A8366317BAC6}" destId="{90DF5F24-BD8B-4BD7-8267-44A8FC62446E}" srcOrd="0" destOrd="0" presId="urn:microsoft.com/office/officeart/2005/8/layout/orgChart1"/>
    <dgm:cxn modelId="{A0EA5549-393D-4F87-B821-D61CBC4324BE}" type="presParOf" srcId="{90DF5F24-BD8B-4BD7-8267-44A8FC62446E}" destId="{7ED3D6B3-04D3-488F-B62D-77E480B368C6}" srcOrd="0" destOrd="0" presId="urn:microsoft.com/office/officeart/2005/8/layout/orgChart1"/>
    <dgm:cxn modelId="{D09E9158-E077-44BC-A8B2-DBF2587C72C9}" type="presParOf" srcId="{90DF5F24-BD8B-4BD7-8267-44A8FC62446E}" destId="{C60E1F80-F7D5-4ED3-B7E1-CD8659C3F91A}" srcOrd="1" destOrd="0" presId="urn:microsoft.com/office/officeart/2005/8/layout/orgChart1"/>
    <dgm:cxn modelId="{D3050306-0AE9-446B-A637-93BDAD4299B5}" type="presParOf" srcId="{ECD7973A-C7AB-475A-A797-A8366317BAC6}" destId="{CD4FFA0B-2EF4-4EBF-AB61-917E8507E5AB}" srcOrd="1" destOrd="0" presId="urn:microsoft.com/office/officeart/2005/8/layout/orgChart1"/>
    <dgm:cxn modelId="{FA0ACD4B-8AC6-4A57-A0A1-46E74207F0CC}" type="presParOf" srcId="{ECD7973A-C7AB-475A-A797-A8366317BAC6}" destId="{C71188C1-B7F5-45AE-B903-178D27C07D9F}" srcOrd="2" destOrd="0" presId="urn:microsoft.com/office/officeart/2005/8/layout/orgChart1"/>
    <dgm:cxn modelId="{7EC229EB-8BDA-4067-BB5F-87E64D8B42E0}" type="presParOf" srcId="{C71188C1-B7F5-45AE-B903-178D27C07D9F}" destId="{70669BA5-BEEE-4F03-B47E-4D2609FD7FDE}" srcOrd="0" destOrd="0" presId="urn:microsoft.com/office/officeart/2005/8/layout/orgChart1"/>
    <dgm:cxn modelId="{4971E16D-3C9D-4524-BDD3-4EA953FB7335}" type="presParOf" srcId="{C71188C1-B7F5-45AE-B903-178D27C07D9F}" destId="{7B7801DA-D450-460C-A977-9AC198F7286A}" srcOrd="1" destOrd="0" presId="urn:microsoft.com/office/officeart/2005/8/layout/orgChart1"/>
    <dgm:cxn modelId="{487750D9-A14E-4425-B9A1-4FECEAC0DCCA}" type="presParOf" srcId="{7B7801DA-D450-460C-A977-9AC198F7286A}" destId="{5495876A-4F18-46E7-9ABB-D731504B7186}" srcOrd="0" destOrd="0" presId="urn:microsoft.com/office/officeart/2005/8/layout/orgChart1"/>
    <dgm:cxn modelId="{DA9A6329-816E-49AC-BCB2-88A1269BF308}" type="presParOf" srcId="{5495876A-4F18-46E7-9ABB-D731504B7186}" destId="{B1D68507-043E-4C62-806B-F69C91C7DDC2}" srcOrd="0" destOrd="0" presId="urn:microsoft.com/office/officeart/2005/8/layout/orgChart1"/>
    <dgm:cxn modelId="{03DBE30D-CDF4-4C69-888B-0E5B61556A25}" type="presParOf" srcId="{5495876A-4F18-46E7-9ABB-D731504B7186}" destId="{5A78EFF8-9866-42F6-B491-5A99A4FBD475}" srcOrd="1" destOrd="0" presId="urn:microsoft.com/office/officeart/2005/8/layout/orgChart1"/>
    <dgm:cxn modelId="{F8C4881D-9540-4C3A-A915-32F6B730B7D0}" type="presParOf" srcId="{7B7801DA-D450-460C-A977-9AC198F7286A}" destId="{C1454225-9AE4-4163-B4E0-AE2144FFA22E}" srcOrd="1" destOrd="0" presId="urn:microsoft.com/office/officeart/2005/8/layout/orgChart1"/>
    <dgm:cxn modelId="{F622BBDC-DE18-4E98-A6CA-3CCCF027BD38}" type="presParOf" srcId="{7B7801DA-D450-460C-A977-9AC198F7286A}" destId="{E1D46F66-8A4B-4226-9D1D-5DF0A63611AF}" srcOrd="2" destOrd="0" presId="urn:microsoft.com/office/officeart/2005/8/layout/orgChart1"/>
    <dgm:cxn modelId="{786D9F05-41E1-47EF-822A-E2CEE9E9C361}" type="presParOf" srcId="{C71188C1-B7F5-45AE-B903-178D27C07D9F}" destId="{C316B801-1ED4-429D-B7C3-EC38F723AB9D}" srcOrd="2" destOrd="0" presId="urn:microsoft.com/office/officeart/2005/8/layout/orgChart1"/>
    <dgm:cxn modelId="{0091C931-9781-4015-AF19-DF43D595CAD1}" type="presParOf" srcId="{C71188C1-B7F5-45AE-B903-178D27C07D9F}" destId="{FEB73CC5-D03C-4E92-957C-58B9177355B0}" srcOrd="3" destOrd="0" presId="urn:microsoft.com/office/officeart/2005/8/layout/orgChart1"/>
    <dgm:cxn modelId="{460D3D27-DA39-44B9-A708-740CCD223801}" type="presParOf" srcId="{FEB73CC5-D03C-4E92-957C-58B9177355B0}" destId="{1EED23FC-F33D-4B38-8BCB-1EA00F670023}" srcOrd="0" destOrd="0" presId="urn:microsoft.com/office/officeart/2005/8/layout/orgChart1"/>
    <dgm:cxn modelId="{DC525FF1-20E0-4678-9CB5-AED157799521}" type="presParOf" srcId="{1EED23FC-F33D-4B38-8BCB-1EA00F670023}" destId="{1BBF3840-1D44-441D-B03C-8E44BF0C4CCB}" srcOrd="0" destOrd="0" presId="urn:microsoft.com/office/officeart/2005/8/layout/orgChart1"/>
    <dgm:cxn modelId="{AF3A5461-6D1C-4233-86BE-71B6F5C8CA98}" type="presParOf" srcId="{1EED23FC-F33D-4B38-8BCB-1EA00F670023}" destId="{D6FF57F7-AAE6-4F9F-9D4A-9B4D03C3A71C}" srcOrd="1" destOrd="0" presId="urn:microsoft.com/office/officeart/2005/8/layout/orgChart1"/>
    <dgm:cxn modelId="{AD306F7F-8BFD-4EAF-B9FF-73F8E56A7075}" type="presParOf" srcId="{FEB73CC5-D03C-4E92-957C-58B9177355B0}" destId="{9D8637C8-CEB6-4379-8DDC-E618FCDF4B83}" srcOrd="1" destOrd="0" presId="urn:microsoft.com/office/officeart/2005/8/layout/orgChart1"/>
    <dgm:cxn modelId="{13873957-8322-41C4-BE5C-4136B91CCB48}" type="presParOf" srcId="{FEB73CC5-D03C-4E92-957C-58B9177355B0}" destId="{C2650BA7-A4F7-4549-9A8C-948C2E22A3B1}" srcOrd="2" destOrd="0" presId="urn:microsoft.com/office/officeart/2005/8/layout/orgChart1"/>
    <dgm:cxn modelId="{FE947C3C-817C-4743-9D1C-007DE1D28ACC}" type="presParOf" srcId="{C71188C1-B7F5-45AE-B903-178D27C07D9F}" destId="{C042C5C0-4876-4A27-A9BF-54F4552322AD}" srcOrd="4" destOrd="0" presId="urn:microsoft.com/office/officeart/2005/8/layout/orgChart1"/>
    <dgm:cxn modelId="{377C0189-CF0E-4147-8265-E501F5E840D9}" type="presParOf" srcId="{C71188C1-B7F5-45AE-B903-178D27C07D9F}" destId="{29F48748-933A-49A2-B148-525745A11E72}" srcOrd="5" destOrd="0" presId="urn:microsoft.com/office/officeart/2005/8/layout/orgChart1"/>
    <dgm:cxn modelId="{B366DF12-A42F-47D1-81C5-25D0533E9293}" type="presParOf" srcId="{29F48748-933A-49A2-B148-525745A11E72}" destId="{F88906A1-4A16-4F5D-BFA0-048AA5A6DB71}" srcOrd="0" destOrd="0" presId="urn:microsoft.com/office/officeart/2005/8/layout/orgChart1"/>
    <dgm:cxn modelId="{C89F687D-C6BE-40B7-8AA0-E2BF1C897F0E}" type="presParOf" srcId="{F88906A1-4A16-4F5D-BFA0-048AA5A6DB71}" destId="{CE759524-9D3B-4F48-B87B-311D9031CE26}" srcOrd="0" destOrd="0" presId="urn:microsoft.com/office/officeart/2005/8/layout/orgChart1"/>
    <dgm:cxn modelId="{DC305B56-3127-4E18-B2ED-A7EC5A695549}" type="presParOf" srcId="{F88906A1-4A16-4F5D-BFA0-048AA5A6DB71}" destId="{9B16076A-1D27-4D72-881B-6D79845CA9D9}" srcOrd="1" destOrd="0" presId="urn:microsoft.com/office/officeart/2005/8/layout/orgChart1"/>
    <dgm:cxn modelId="{E33508D4-1940-42B7-85BA-0B9382D9E4E1}" type="presParOf" srcId="{29F48748-933A-49A2-B148-525745A11E72}" destId="{B298DF2A-53D4-48C9-8614-26FAA1DE00DF}" srcOrd="1" destOrd="0" presId="urn:microsoft.com/office/officeart/2005/8/layout/orgChart1"/>
    <dgm:cxn modelId="{6EF70FAF-6FC2-42E1-BC3B-28A36982D920}" type="presParOf" srcId="{29F48748-933A-49A2-B148-525745A11E72}" destId="{D76063AA-A9DD-4E6E-966D-4BF1F3B8EE1B}" srcOrd="2" destOrd="0" presId="urn:microsoft.com/office/officeart/2005/8/layout/orgChart1"/>
    <dgm:cxn modelId="{8F3EF153-6DD2-4815-9BB6-AE34CC612177}" type="presParOf" srcId="{686D8BDB-F77A-4048-9CF6-961CAC265100}" destId="{8F6FCB6E-BBF3-4948-84F9-DEC876D931A8}" srcOrd="4" destOrd="0" presId="urn:microsoft.com/office/officeart/2005/8/layout/orgChart1"/>
    <dgm:cxn modelId="{E447E215-6992-4C20-8270-16CFDE8A6485}" type="presParOf" srcId="{686D8BDB-F77A-4048-9CF6-961CAC265100}" destId="{0CECA256-370C-4737-9C89-D9CB6D596DBC}" srcOrd="5" destOrd="0" presId="urn:microsoft.com/office/officeart/2005/8/layout/orgChart1"/>
    <dgm:cxn modelId="{5DCEF098-E97A-4749-960A-4BB040D9417F}" type="presParOf" srcId="{0CECA256-370C-4737-9C89-D9CB6D596DBC}" destId="{09701F13-8302-4DF6-86EC-C5D8AEC5F93E}" srcOrd="0" destOrd="0" presId="urn:microsoft.com/office/officeart/2005/8/layout/orgChart1"/>
    <dgm:cxn modelId="{5E8315DB-D618-4112-B85D-13AE7138E605}" type="presParOf" srcId="{09701F13-8302-4DF6-86EC-C5D8AEC5F93E}" destId="{B57A5CBF-E550-47DE-A0DA-09F74533BE9A}" srcOrd="0" destOrd="0" presId="urn:microsoft.com/office/officeart/2005/8/layout/orgChart1"/>
    <dgm:cxn modelId="{8BD5B45B-1606-4023-A04D-08FA96CEC6D1}" type="presParOf" srcId="{09701F13-8302-4DF6-86EC-C5D8AEC5F93E}" destId="{5C92DFED-2F6A-4622-BCED-F26DAA2C4CF2}" srcOrd="1" destOrd="0" presId="urn:microsoft.com/office/officeart/2005/8/layout/orgChart1"/>
    <dgm:cxn modelId="{C15EC3D5-09DA-4870-87E5-51B10AFD9BEE}" type="presParOf" srcId="{0CECA256-370C-4737-9C89-D9CB6D596DBC}" destId="{D8F78104-86B4-47EC-8651-9F88E990A1BE}" srcOrd="1" destOrd="0" presId="urn:microsoft.com/office/officeart/2005/8/layout/orgChart1"/>
    <dgm:cxn modelId="{A15F4820-C184-49AC-A4E8-13BE8418EEA2}" type="presParOf" srcId="{0CECA256-370C-4737-9C89-D9CB6D596DBC}" destId="{4C05AE5D-91CF-4BE8-8B0D-4B87374717B5}" srcOrd="2" destOrd="0" presId="urn:microsoft.com/office/officeart/2005/8/layout/orgChart1"/>
    <dgm:cxn modelId="{6051F000-24DA-4E81-A1C3-B7BFD50310EE}" type="presParOf" srcId="{4C05AE5D-91CF-4BE8-8B0D-4B87374717B5}" destId="{B45D425C-AAC5-4AFE-A89C-BA3314D8D170}" srcOrd="0" destOrd="0" presId="urn:microsoft.com/office/officeart/2005/8/layout/orgChart1"/>
    <dgm:cxn modelId="{0A9F0F35-435E-49DD-9F2F-A3E4EF7E94BE}" type="presParOf" srcId="{4C05AE5D-91CF-4BE8-8B0D-4B87374717B5}" destId="{4A8EFCD8-E1A7-4C4C-B770-80DC572B0E22}" srcOrd="1" destOrd="0" presId="urn:microsoft.com/office/officeart/2005/8/layout/orgChart1"/>
    <dgm:cxn modelId="{F8A418C5-3CCE-4A24-B69F-FC15E4D4B4C7}" type="presParOf" srcId="{4A8EFCD8-E1A7-4C4C-B770-80DC572B0E22}" destId="{76C464AD-80EC-494C-8F01-6A062E9A21B0}" srcOrd="0" destOrd="0" presId="urn:microsoft.com/office/officeart/2005/8/layout/orgChart1"/>
    <dgm:cxn modelId="{55FF0898-BBA9-423B-9A7C-FDAB06FA2B9E}" type="presParOf" srcId="{76C464AD-80EC-494C-8F01-6A062E9A21B0}" destId="{C6A67353-DB01-4E6F-840C-04DD474F6D84}" srcOrd="0" destOrd="0" presId="urn:microsoft.com/office/officeart/2005/8/layout/orgChart1"/>
    <dgm:cxn modelId="{5407B65A-82A0-4A6F-B235-A29C35B0CE82}" type="presParOf" srcId="{76C464AD-80EC-494C-8F01-6A062E9A21B0}" destId="{C8B874FE-F9F9-43EA-B444-3CE2E5926F57}" srcOrd="1" destOrd="0" presId="urn:microsoft.com/office/officeart/2005/8/layout/orgChart1"/>
    <dgm:cxn modelId="{1D00A2D5-4F8C-4896-9F70-64B70E2F235A}" type="presParOf" srcId="{4A8EFCD8-E1A7-4C4C-B770-80DC572B0E22}" destId="{99AB25E3-58B6-4DF6-BAC7-20EA5EF10FFC}" srcOrd="1" destOrd="0" presId="urn:microsoft.com/office/officeart/2005/8/layout/orgChart1"/>
    <dgm:cxn modelId="{0B849BCC-4C9A-4E0C-A0E0-B70DFE765496}" type="presParOf" srcId="{4A8EFCD8-E1A7-4C4C-B770-80DC572B0E22}" destId="{3E1E7C0A-D67C-48A8-85D7-22564BAB19BF}" srcOrd="2" destOrd="0" presId="urn:microsoft.com/office/officeart/2005/8/layout/orgChart1"/>
    <dgm:cxn modelId="{8FD81B3C-5AD8-42EB-9A37-9AD5BE3042E3}" type="presParOf" srcId="{4C05AE5D-91CF-4BE8-8B0D-4B87374717B5}" destId="{E54A4993-3D54-42A0-BAA4-28BB171EC042}" srcOrd="2" destOrd="0" presId="urn:microsoft.com/office/officeart/2005/8/layout/orgChart1"/>
    <dgm:cxn modelId="{0FE67201-3D25-4214-967E-AA502E7F7378}" type="presParOf" srcId="{4C05AE5D-91CF-4BE8-8B0D-4B87374717B5}" destId="{3FCA7E50-FA72-4AC7-BF55-7BBFE3BF3F4D}" srcOrd="3" destOrd="0" presId="urn:microsoft.com/office/officeart/2005/8/layout/orgChart1"/>
    <dgm:cxn modelId="{CD2D3A9F-0C92-43F6-90B6-ABB6984820DF}" type="presParOf" srcId="{3FCA7E50-FA72-4AC7-BF55-7BBFE3BF3F4D}" destId="{28F5FB78-93CD-4E89-9BB3-31B6DFBDBB12}" srcOrd="0" destOrd="0" presId="urn:microsoft.com/office/officeart/2005/8/layout/orgChart1"/>
    <dgm:cxn modelId="{7318FE08-F9C4-4895-9B7F-2C9D537AB20B}" type="presParOf" srcId="{28F5FB78-93CD-4E89-9BB3-31B6DFBDBB12}" destId="{C68611BE-7C0B-4F02-9337-0E430B68D98D}" srcOrd="0" destOrd="0" presId="urn:microsoft.com/office/officeart/2005/8/layout/orgChart1"/>
    <dgm:cxn modelId="{BCC19390-7B3C-4FD9-868B-C22440759BDF}" type="presParOf" srcId="{28F5FB78-93CD-4E89-9BB3-31B6DFBDBB12}" destId="{4D9E45F5-BC30-4A03-A9EC-2EEF4BDFA80F}" srcOrd="1" destOrd="0" presId="urn:microsoft.com/office/officeart/2005/8/layout/orgChart1"/>
    <dgm:cxn modelId="{F2B9DFC8-8E2B-4FEF-A9CC-0E030FE71A58}" type="presParOf" srcId="{3FCA7E50-FA72-4AC7-BF55-7BBFE3BF3F4D}" destId="{ED16F885-0F67-40F4-BDB1-B288B63D7B17}" srcOrd="1" destOrd="0" presId="urn:microsoft.com/office/officeart/2005/8/layout/orgChart1"/>
    <dgm:cxn modelId="{12DB8660-A0EA-4E6C-8FA9-12F2EFAF6AD3}" type="presParOf" srcId="{3FCA7E50-FA72-4AC7-BF55-7BBFE3BF3F4D}" destId="{A70E7B8A-8D8B-4D6F-B376-658146822E2C}" srcOrd="2" destOrd="0" presId="urn:microsoft.com/office/officeart/2005/8/layout/orgChart1"/>
    <dgm:cxn modelId="{6273C473-6FDD-4E83-A5CF-32C8F09A0200}" type="presParOf" srcId="{4C05AE5D-91CF-4BE8-8B0D-4B87374717B5}" destId="{FAECD899-F157-408B-85E0-BC9C1C71C9CF}" srcOrd="4" destOrd="0" presId="urn:microsoft.com/office/officeart/2005/8/layout/orgChart1"/>
    <dgm:cxn modelId="{F4B179A4-DB63-43A3-B5D3-2794A92AA688}" type="presParOf" srcId="{4C05AE5D-91CF-4BE8-8B0D-4B87374717B5}" destId="{C53CBF1A-7F02-4A72-8ED4-EDB45B40C2FE}" srcOrd="5" destOrd="0" presId="urn:microsoft.com/office/officeart/2005/8/layout/orgChart1"/>
    <dgm:cxn modelId="{A6CD9F14-840D-4E2F-8FE6-19C8A39A9A75}" type="presParOf" srcId="{C53CBF1A-7F02-4A72-8ED4-EDB45B40C2FE}" destId="{6FDB0557-8C94-4E65-94EB-9883E468CB85}" srcOrd="0" destOrd="0" presId="urn:microsoft.com/office/officeart/2005/8/layout/orgChart1"/>
    <dgm:cxn modelId="{6AA9AE73-59C9-458A-967E-02C7BE2A7ADB}" type="presParOf" srcId="{6FDB0557-8C94-4E65-94EB-9883E468CB85}" destId="{B28EA7C5-C743-467C-941A-29F94EEFC446}" srcOrd="0" destOrd="0" presId="urn:microsoft.com/office/officeart/2005/8/layout/orgChart1"/>
    <dgm:cxn modelId="{D8A4B84E-9FAA-49AC-9D34-E358A60F658D}" type="presParOf" srcId="{6FDB0557-8C94-4E65-94EB-9883E468CB85}" destId="{7808E4C6-9A97-40FD-B602-D743AF272E71}" srcOrd="1" destOrd="0" presId="urn:microsoft.com/office/officeart/2005/8/layout/orgChart1"/>
    <dgm:cxn modelId="{9068FA69-9B21-4CB3-A873-456EA9E779E8}" type="presParOf" srcId="{C53CBF1A-7F02-4A72-8ED4-EDB45B40C2FE}" destId="{B82470FF-E578-46C9-8038-842A9CF3A276}" srcOrd="1" destOrd="0" presId="urn:microsoft.com/office/officeart/2005/8/layout/orgChart1"/>
    <dgm:cxn modelId="{383A07F9-7B1F-499A-A8C2-FA91647239BB}" type="presParOf" srcId="{C53CBF1A-7F02-4A72-8ED4-EDB45B40C2FE}" destId="{FD70C325-BA14-4826-9D0C-A42726AA8687}" srcOrd="2" destOrd="0" presId="urn:microsoft.com/office/officeart/2005/8/layout/orgChart1"/>
    <dgm:cxn modelId="{D8F7EE09-634E-453E-96FC-D62EFC786A8B}" type="presParOf" srcId="{6BC30F9A-14D0-4BAE-A36B-56984BEBA83F}" destId="{89B219A5-C46E-43DF-B625-C464CEA17604}" srcOrd="2" destOrd="0" presId="urn:microsoft.com/office/officeart/2005/8/layout/orgChart1"/>
    <dgm:cxn modelId="{66A8194C-A3FD-4E4D-8DDF-9674A3615D10}" type="presParOf" srcId="{6BC30F9A-14D0-4BAE-A36B-56984BEBA83F}" destId="{717161A5-E4A3-4E5E-8739-2D7E1CF2036D}" srcOrd="3" destOrd="0" presId="urn:microsoft.com/office/officeart/2005/8/layout/orgChart1"/>
    <dgm:cxn modelId="{2C12D5CA-8D8B-4E5F-AD71-2DB792453503}" type="presParOf" srcId="{717161A5-E4A3-4E5E-8739-2D7E1CF2036D}" destId="{0901F2B1-F212-4A5E-AC88-4692E829DB8F}" srcOrd="0" destOrd="0" presId="urn:microsoft.com/office/officeart/2005/8/layout/orgChart1"/>
    <dgm:cxn modelId="{DD6AA9EE-B230-476F-A6BC-52F7B50D17C3}" type="presParOf" srcId="{0901F2B1-F212-4A5E-AC88-4692E829DB8F}" destId="{9C6577DA-0E11-4B10-9224-9965257ADAB2}" srcOrd="0" destOrd="0" presId="urn:microsoft.com/office/officeart/2005/8/layout/orgChart1"/>
    <dgm:cxn modelId="{C4F54C36-F05C-4DA4-B185-EB1C77AC8A75}" type="presParOf" srcId="{0901F2B1-F212-4A5E-AC88-4692E829DB8F}" destId="{35DE89F7-2AC0-4730-B56E-FC1B600A7226}" srcOrd="1" destOrd="0" presId="urn:microsoft.com/office/officeart/2005/8/layout/orgChart1"/>
    <dgm:cxn modelId="{6A5E040A-C37D-4E2D-A078-19B386622B06}" type="presParOf" srcId="{717161A5-E4A3-4E5E-8739-2D7E1CF2036D}" destId="{C22B950F-B0AF-4451-9EFC-A88658171B60}" srcOrd="1" destOrd="0" presId="urn:microsoft.com/office/officeart/2005/8/layout/orgChart1"/>
    <dgm:cxn modelId="{3B372BCA-C583-4151-A1EE-156600BF421C}" type="presParOf" srcId="{717161A5-E4A3-4E5E-8739-2D7E1CF2036D}" destId="{02C71F82-9144-45BC-87D6-5376BFB422C4}" srcOrd="2" destOrd="0" presId="urn:microsoft.com/office/officeart/2005/8/layout/orgChart1"/>
    <dgm:cxn modelId="{6A9A4DA6-032F-4AE5-B47D-A3C88E825D02}" type="presParOf" srcId="{02C71F82-9144-45BC-87D6-5376BFB422C4}" destId="{CA4540A2-5B46-4208-8C15-E7C7E9813492}" srcOrd="0" destOrd="0" presId="urn:microsoft.com/office/officeart/2005/8/layout/orgChart1"/>
    <dgm:cxn modelId="{73CBB84C-D2F7-4D22-AEF4-A4ACE05B42F4}" type="presParOf" srcId="{02C71F82-9144-45BC-87D6-5376BFB422C4}" destId="{4A0D8DD1-DA59-4BF4-A3C4-98222723ED66}" srcOrd="1" destOrd="0" presId="urn:microsoft.com/office/officeart/2005/8/layout/orgChart1"/>
    <dgm:cxn modelId="{4BA91BF6-7AF2-40F1-8D58-9426E0CCDBB7}" type="presParOf" srcId="{4A0D8DD1-DA59-4BF4-A3C4-98222723ED66}" destId="{B717AB49-16A4-42C2-B562-EF5BC9668637}" srcOrd="0" destOrd="0" presId="urn:microsoft.com/office/officeart/2005/8/layout/orgChart1"/>
    <dgm:cxn modelId="{FF01A1B2-8DAA-42E0-9750-EC0FF12A757E}" type="presParOf" srcId="{B717AB49-16A4-42C2-B562-EF5BC9668637}" destId="{9026C022-ED3E-4E51-A51D-F912706085CD}" srcOrd="0" destOrd="0" presId="urn:microsoft.com/office/officeart/2005/8/layout/orgChart1"/>
    <dgm:cxn modelId="{9ECA14F9-484C-4618-A7A1-F8DB030EE469}" type="presParOf" srcId="{B717AB49-16A4-42C2-B562-EF5BC9668637}" destId="{2B4E6F3C-B2BA-4973-A35B-12725E3CE209}" srcOrd="1" destOrd="0" presId="urn:microsoft.com/office/officeart/2005/8/layout/orgChart1"/>
    <dgm:cxn modelId="{63309066-E445-4A77-A111-9F8EE0C6643D}" type="presParOf" srcId="{4A0D8DD1-DA59-4BF4-A3C4-98222723ED66}" destId="{E083660F-86DF-4019-B24A-548C6E191B91}" srcOrd="1" destOrd="0" presId="urn:microsoft.com/office/officeart/2005/8/layout/orgChart1"/>
    <dgm:cxn modelId="{ECAC4AB7-8A6F-484F-9603-17BE90C1512A}" type="presParOf" srcId="{4A0D8DD1-DA59-4BF4-A3C4-98222723ED66}" destId="{8BDD52D2-08E3-4D93-9B33-373EEA805DE1}" srcOrd="2" destOrd="0" presId="urn:microsoft.com/office/officeart/2005/8/layout/orgChart1"/>
    <dgm:cxn modelId="{54619219-3BB4-4D12-BDD5-77D323CFCC4B}" type="presParOf" srcId="{8BDD52D2-08E3-4D93-9B33-373EEA805DE1}" destId="{D13896EE-BD82-4ABE-9BC7-C35F5910EF87}" srcOrd="0" destOrd="0" presId="urn:microsoft.com/office/officeart/2005/8/layout/orgChart1"/>
    <dgm:cxn modelId="{D88865AE-2D5B-460F-AE2D-C93E7C9FD720}" type="presParOf" srcId="{8BDD52D2-08E3-4D93-9B33-373EEA805DE1}" destId="{687F1CA5-F140-45C2-A65E-A8DC9B5BA8C7}" srcOrd="1" destOrd="0" presId="urn:microsoft.com/office/officeart/2005/8/layout/orgChart1"/>
    <dgm:cxn modelId="{159A4648-87DF-4D21-BA2C-16E03F2A72C9}" type="presParOf" srcId="{687F1CA5-F140-45C2-A65E-A8DC9B5BA8C7}" destId="{FAD16535-FF9A-4927-81CA-21E6DE0A41B9}" srcOrd="0" destOrd="0" presId="urn:microsoft.com/office/officeart/2005/8/layout/orgChart1"/>
    <dgm:cxn modelId="{438DF4C1-593B-4756-A9A0-DD1CFCE98795}" type="presParOf" srcId="{FAD16535-FF9A-4927-81CA-21E6DE0A41B9}" destId="{5BCAB706-91FA-4025-A9D6-835DA85C537A}" srcOrd="0" destOrd="0" presId="urn:microsoft.com/office/officeart/2005/8/layout/orgChart1"/>
    <dgm:cxn modelId="{DD00723C-029F-419B-93D7-AC6F11B2478A}" type="presParOf" srcId="{FAD16535-FF9A-4927-81CA-21E6DE0A41B9}" destId="{CD485D8E-2BDB-44D6-BB09-1F5A04413BEA}" srcOrd="1" destOrd="0" presId="urn:microsoft.com/office/officeart/2005/8/layout/orgChart1"/>
    <dgm:cxn modelId="{EFC7FA18-C588-4D7A-AA7F-95E232AE23D9}" type="presParOf" srcId="{687F1CA5-F140-45C2-A65E-A8DC9B5BA8C7}" destId="{C1DA73AE-89A8-48B3-933F-59B8AB44815F}" srcOrd="1" destOrd="0" presId="urn:microsoft.com/office/officeart/2005/8/layout/orgChart1"/>
    <dgm:cxn modelId="{3214C587-B34E-45C6-A22E-5A5C0CA54CB7}" type="presParOf" srcId="{687F1CA5-F140-45C2-A65E-A8DC9B5BA8C7}" destId="{24D8255B-9C29-43B8-9E28-67D70CB3BF21}" srcOrd="2" destOrd="0" presId="urn:microsoft.com/office/officeart/2005/8/layout/orgChart1"/>
    <dgm:cxn modelId="{63B8A6C6-3B23-453C-AB5D-79D589534A1C}" type="presParOf" srcId="{02C71F82-9144-45BC-87D6-5376BFB422C4}" destId="{4F57C078-3B90-4AC7-9770-C93A52B15EE4}" srcOrd="2" destOrd="0" presId="urn:microsoft.com/office/officeart/2005/8/layout/orgChart1"/>
    <dgm:cxn modelId="{0B9E9117-9738-4E96-82DF-958CE4C69D00}" type="presParOf" srcId="{02C71F82-9144-45BC-87D6-5376BFB422C4}" destId="{EF5BDB82-6632-4ACC-9327-16E277B2CF99}" srcOrd="3" destOrd="0" presId="urn:microsoft.com/office/officeart/2005/8/layout/orgChart1"/>
    <dgm:cxn modelId="{36CC1D9A-8309-465B-BF78-C61F9EA690C7}" type="presParOf" srcId="{EF5BDB82-6632-4ACC-9327-16E277B2CF99}" destId="{4E5A1BC4-54F2-4948-B1DC-561F76D3F158}" srcOrd="0" destOrd="0" presId="urn:microsoft.com/office/officeart/2005/8/layout/orgChart1"/>
    <dgm:cxn modelId="{2AF7EF52-3247-491B-B3D4-924CBA91CF94}" type="presParOf" srcId="{4E5A1BC4-54F2-4948-B1DC-561F76D3F158}" destId="{AE7E95D6-C800-49F9-A7EC-D6E14C8FC3F6}" srcOrd="0" destOrd="0" presId="urn:microsoft.com/office/officeart/2005/8/layout/orgChart1"/>
    <dgm:cxn modelId="{C6DDFF8E-5780-45B5-A163-8398875864BD}" type="presParOf" srcId="{4E5A1BC4-54F2-4948-B1DC-561F76D3F158}" destId="{8E0C4E77-E291-4EA2-9AFE-BAC16330F25F}" srcOrd="1" destOrd="0" presId="urn:microsoft.com/office/officeart/2005/8/layout/orgChart1"/>
    <dgm:cxn modelId="{62751400-215A-4C63-AE3A-E5E08AB1289C}" type="presParOf" srcId="{EF5BDB82-6632-4ACC-9327-16E277B2CF99}" destId="{97A675A5-C47B-403C-8517-A4FCE6B61092}" srcOrd="1" destOrd="0" presId="urn:microsoft.com/office/officeart/2005/8/layout/orgChart1"/>
    <dgm:cxn modelId="{E9FB3FB5-C897-45A6-8DD7-3953BA12CEE3}" type="presParOf" srcId="{EF5BDB82-6632-4ACC-9327-16E277B2CF99}" destId="{4A293625-1179-4FAD-9C68-778DB5D88F5B}" srcOrd="2" destOrd="0" presId="urn:microsoft.com/office/officeart/2005/8/layout/orgChart1"/>
    <dgm:cxn modelId="{7FA5F2E5-6AD4-4A13-8D73-AAF3DD0E95A8}" type="presParOf" srcId="{4A293625-1179-4FAD-9C68-778DB5D88F5B}" destId="{A5FD7FF9-5AAB-468C-BD4F-379A22B8D677}" srcOrd="0" destOrd="0" presId="urn:microsoft.com/office/officeart/2005/8/layout/orgChart1"/>
    <dgm:cxn modelId="{367A2BEB-17B7-4010-98A3-3349B882B11D}" type="presParOf" srcId="{4A293625-1179-4FAD-9C68-778DB5D88F5B}" destId="{BDBBAEFE-9FAB-4361-AE7B-39EC9039B3E6}" srcOrd="1" destOrd="0" presId="urn:microsoft.com/office/officeart/2005/8/layout/orgChart1"/>
    <dgm:cxn modelId="{CF5E0C0E-3118-4BDB-88F8-E3935C85CC5C}" type="presParOf" srcId="{BDBBAEFE-9FAB-4361-AE7B-39EC9039B3E6}" destId="{60E4ECBE-298D-4F3F-91C2-0087AB8234DF}" srcOrd="0" destOrd="0" presId="urn:microsoft.com/office/officeart/2005/8/layout/orgChart1"/>
    <dgm:cxn modelId="{727285CE-C1AB-4D1F-B413-7FA5081C6254}" type="presParOf" srcId="{60E4ECBE-298D-4F3F-91C2-0087AB8234DF}" destId="{DCD6636E-9097-4F2E-B009-EDAEEB640915}" srcOrd="0" destOrd="0" presId="urn:microsoft.com/office/officeart/2005/8/layout/orgChart1"/>
    <dgm:cxn modelId="{BFF6C68F-C8D5-4841-A8AC-DB4BF84DA7F2}" type="presParOf" srcId="{60E4ECBE-298D-4F3F-91C2-0087AB8234DF}" destId="{8193CC8D-D423-4DDC-B2CA-55E2145E3D92}" srcOrd="1" destOrd="0" presId="urn:microsoft.com/office/officeart/2005/8/layout/orgChart1"/>
    <dgm:cxn modelId="{404C1E11-937E-451A-836A-E7FFF4C3ECC0}" type="presParOf" srcId="{BDBBAEFE-9FAB-4361-AE7B-39EC9039B3E6}" destId="{BF3BC4ED-20E7-4999-B503-7DDDFE441EE0}" srcOrd="1" destOrd="0" presId="urn:microsoft.com/office/officeart/2005/8/layout/orgChart1"/>
    <dgm:cxn modelId="{94F00AE6-CDCC-416E-B7B6-EFA928E89494}" type="presParOf" srcId="{BDBBAEFE-9FAB-4361-AE7B-39EC9039B3E6}" destId="{F1C8EF0C-C1F9-4CBC-A56E-6B15A1CD0054}" srcOrd="2" destOrd="0" presId="urn:microsoft.com/office/officeart/2005/8/layout/orgChart1"/>
    <dgm:cxn modelId="{0EF2A6A5-83AB-47D4-89F7-7A3AD23D4BC4}" type="presParOf" srcId="{02C71F82-9144-45BC-87D6-5376BFB422C4}" destId="{CAC57768-F821-418E-92E3-314709237761}" srcOrd="4" destOrd="0" presId="urn:microsoft.com/office/officeart/2005/8/layout/orgChart1"/>
    <dgm:cxn modelId="{F53EC062-F3CD-4EFC-9544-C531C6764905}" type="presParOf" srcId="{02C71F82-9144-45BC-87D6-5376BFB422C4}" destId="{7166FDF3-7104-4AEF-8BF3-7C81CB6E4C33}" srcOrd="5" destOrd="0" presId="urn:microsoft.com/office/officeart/2005/8/layout/orgChart1"/>
    <dgm:cxn modelId="{701A2059-7109-4732-890E-FFDD332A61D3}" type="presParOf" srcId="{7166FDF3-7104-4AEF-8BF3-7C81CB6E4C33}" destId="{91C94703-4087-4951-AA17-DD5A8F61D2A8}" srcOrd="0" destOrd="0" presId="urn:microsoft.com/office/officeart/2005/8/layout/orgChart1"/>
    <dgm:cxn modelId="{39B74C40-AD69-4CFA-B221-5DA8C9CCBCE0}" type="presParOf" srcId="{91C94703-4087-4951-AA17-DD5A8F61D2A8}" destId="{83F8E625-A858-4AFA-8998-9D52168F1F81}" srcOrd="0" destOrd="0" presId="urn:microsoft.com/office/officeart/2005/8/layout/orgChart1"/>
    <dgm:cxn modelId="{ECAF231C-970E-403A-AB74-2359CE6CE0A6}" type="presParOf" srcId="{91C94703-4087-4951-AA17-DD5A8F61D2A8}" destId="{5C16A62D-CF3F-49C7-A7F4-155DFBDF9D12}" srcOrd="1" destOrd="0" presId="urn:microsoft.com/office/officeart/2005/8/layout/orgChart1"/>
    <dgm:cxn modelId="{6EB7F519-3B4A-4E10-9EB7-124CE96786C4}" type="presParOf" srcId="{7166FDF3-7104-4AEF-8BF3-7C81CB6E4C33}" destId="{99F01345-0B9F-4BA3-91CD-EDD40DD8D7C1}" srcOrd="1" destOrd="0" presId="urn:microsoft.com/office/officeart/2005/8/layout/orgChart1"/>
    <dgm:cxn modelId="{062113F4-D22F-4B5A-9BBF-0DC84CD7B109}" type="presParOf" srcId="{7166FDF3-7104-4AEF-8BF3-7C81CB6E4C33}" destId="{8A16FA16-B0FB-431D-8515-DEB9D8694FDF}" srcOrd="2" destOrd="0" presId="urn:microsoft.com/office/officeart/2005/8/layout/orgChart1"/>
    <dgm:cxn modelId="{750905DD-71F8-4A05-8C6D-8DBA10C44832}" type="presParOf" srcId="{8A16FA16-B0FB-431D-8515-DEB9D8694FDF}" destId="{A2FEFFB5-4019-4214-BB30-C44ACFC094FF}" srcOrd="0" destOrd="0" presId="urn:microsoft.com/office/officeart/2005/8/layout/orgChart1"/>
    <dgm:cxn modelId="{E5F5FF04-03E7-4841-A41C-6BCAA1C90883}" type="presParOf" srcId="{8A16FA16-B0FB-431D-8515-DEB9D8694FDF}" destId="{04F0D28E-8A25-4E52-AF26-7B6C8DF38A39}" srcOrd="1" destOrd="0" presId="urn:microsoft.com/office/officeart/2005/8/layout/orgChart1"/>
    <dgm:cxn modelId="{8D3A143D-59D9-47F6-A5D4-65A7D142D955}" type="presParOf" srcId="{04F0D28E-8A25-4E52-AF26-7B6C8DF38A39}" destId="{48BF2AFD-17C2-45CB-9479-07EE13AA91AE}" srcOrd="0" destOrd="0" presId="urn:microsoft.com/office/officeart/2005/8/layout/orgChart1"/>
    <dgm:cxn modelId="{265BA137-D66E-4EE0-AB50-D3E2706CA344}" type="presParOf" srcId="{48BF2AFD-17C2-45CB-9479-07EE13AA91AE}" destId="{5AAC158E-E816-44E4-9D39-9145819F6207}" srcOrd="0" destOrd="0" presId="urn:microsoft.com/office/officeart/2005/8/layout/orgChart1"/>
    <dgm:cxn modelId="{96929E58-9903-45B3-88D7-FFD2954886EF}" type="presParOf" srcId="{48BF2AFD-17C2-45CB-9479-07EE13AA91AE}" destId="{FA96E9FE-45A9-4EBE-8902-F551C94F3CC0}" srcOrd="1" destOrd="0" presId="urn:microsoft.com/office/officeart/2005/8/layout/orgChart1"/>
    <dgm:cxn modelId="{67728C17-C6CD-4801-AFAD-659B10177268}" type="presParOf" srcId="{04F0D28E-8A25-4E52-AF26-7B6C8DF38A39}" destId="{B3188F98-C9D9-4743-8D41-F38702FA98B2}" srcOrd="1" destOrd="0" presId="urn:microsoft.com/office/officeart/2005/8/layout/orgChart1"/>
    <dgm:cxn modelId="{EC4F0BAF-8CD5-4016-8685-FA9F59FB40B5}" type="presParOf" srcId="{04F0D28E-8A25-4E52-AF26-7B6C8DF38A39}" destId="{7DE5F9CF-C880-4655-858C-77DB25396570}" srcOrd="2" destOrd="0" presId="urn:microsoft.com/office/officeart/2005/8/layout/orgChart1"/>
    <dgm:cxn modelId="{ED99AA18-E742-475E-BF57-B2EAAA7B8A27}" type="presParOf" srcId="{02C71F82-9144-45BC-87D6-5376BFB422C4}" destId="{202CCC12-D585-4856-B728-123643CB724E}" srcOrd="6" destOrd="0" presId="urn:microsoft.com/office/officeart/2005/8/layout/orgChart1"/>
    <dgm:cxn modelId="{A22C0EDB-B667-4274-B8C5-7F749237D2EF}" type="presParOf" srcId="{02C71F82-9144-45BC-87D6-5376BFB422C4}" destId="{DEA4849E-DE40-4AFC-952F-ACC07465AF96}" srcOrd="7" destOrd="0" presId="urn:microsoft.com/office/officeart/2005/8/layout/orgChart1"/>
    <dgm:cxn modelId="{051CC355-6100-4D74-8E0B-944BCC99CB16}" type="presParOf" srcId="{DEA4849E-DE40-4AFC-952F-ACC07465AF96}" destId="{17F552D6-5229-4123-9771-15734C532A55}" srcOrd="0" destOrd="0" presId="urn:microsoft.com/office/officeart/2005/8/layout/orgChart1"/>
    <dgm:cxn modelId="{900A0431-7160-4111-AE84-8BE28217C0AA}" type="presParOf" srcId="{17F552D6-5229-4123-9771-15734C532A55}" destId="{330CCBF8-B053-4EC0-A23C-352D276FB849}" srcOrd="0" destOrd="0" presId="urn:microsoft.com/office/officeart/2005/8/layout/orgChart1"/>
    <dgm:cxn modelId="{678DFD7D-8429-4007-8E79-3514E329B551}" type="presParOf" srcId="{17F552D6-5229-4123-9771-15734C532A55}" destId="{11D681DE-B26C-44DD-8DE5-3D635E7B8992}" srcOrd="1" destOrd="0" presId="urn:microsoft.com/office/officeart/2005/8/layout/orgChart1"/>
    <dgm:cxn modelId="{BFC42782-E268-4E2A-9818-AA772B0CADC0}" type="presParOf" srcId="{DEA4849E-DE40-4AFC-952F-ACC07465AF96}" destId="{340DA257-750B-49A2-BBFE-83534E0049AD}" srcOrd="1" destOrd="0" presId="urn:microsoft.com/office/officeart/2005/8/layout/orgChart1"/>
    <dgm:cxn modelId="{C1C68DDC-2F43-4B0D-9802-BC9BD1303BAE}" type="presParOf" srcId="{DEA4849E-DE40-4AFC-952F-ACC07465AF96}" destId="{681741AB-A184-4251-8004-87D14BA33423}" srcOrd="2" destOrd="0" presId="urn:microsoft.com/office/officeart/2005/8/layout/orgChart1"/>
    <dgm:cxn modelId="{74C1AFE8-AC98-4145-9679-65DA394D4B5A}" type="presParOf" srcId="{681741AB-A184-4251-8004-87D14BA33423}" destId="{94F8D079-E885-4A4E-88B9-3B8394309512}" srcOrd="0" destOrd="0" presId="urn:microsoft.com/office/officeart/2005/8/layout/orgChart1"/>
    <dgm:cxn modelId="{251968E5-AB65-4134-91E6-415375908364}" type="presParOf" srcId="{681741AB-A184-4251-8004-87D14BA33423}" destId="{95BA536A-EAC6-43E2-B8EF-BA9258F9CDAF}" srcOrd="1" destOrd="0" presId="urn:microsoft.com/office/officeart/2005/8/layout/orgChart1"/>
    <dgm:cxn modelId="{C4D03415-F2AC-4C49-81FA-DCC8C5253D7C}" type="presParOf" srcId="{95BA536A-EAC6-43E2-B8EF-BA9258F9CDAF}" destId="{FFC877D3-F969-4643-AB15-ADBA9864F2A5}" srcOrd="0" destOrd="0" presId="urn:microsoft.com/office/officeart/2005/8/layout/orgChart1"/>
    <dgm:cxn modelId="{D4DB45FE-CF89-48F1-AA1C-C21AA30F7C7A}" type="presParOf" srcId="{FFC877D3-F969-4643-AB15-ADBA9864F2A5}" destId="{2204D7F4-D010-4D0E-B52B-4826164EE4AE}" srcOrd="0" destOrd="0" presId="urn:microsoft.com/office/officeart/2005/8/layout/orgChart1"/>
    <dgm:cxn modelId="{D9904AC3-B8A1-46B7-9122-1C8C54B4331C}" type="presParOf" srcId="{FFC877D3-F969-4643-AB15-ADBA9864F2A5}" destId="{3B8222DD-720E-4338-8B99-259EBD36789C}" srcOrd="1" destOrd="0" presId="urn:microsoft.com/office/officeart/2005/8/layout/orgChart1"/>
    <dgm:cxn modelId="{AF40FAE0-9FE2-460E-9049-D9CFE8FB8E07}" type="presParOf" srcId="{95BA536A-EAC6-43E2-B8EF-BA9258F9CDAF}" destId="{CC2047CA-5332-47C4-8CC5-397F727521FA}" srcOrd="1" destOrd="0" presId="urn:microsoft.com/office/officeart/2005/8/layout/orgChart1"/>
    <dgm:cxn modelId="{502B0CFF-34EC-4F02-861F-3F945F29F4DD}" type="presParOf" srcId="{95BA536A-EAC6-43E2-B8EF-BA9258F9CDAF}" destId="{CBCAB316-FC47-48B2-8C89-88C23A77F37E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35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4F8D079-E885-4A4E-88B9-3B8394309512}">
      <dsp:nvSpPr>
        <dsp:cNvPr id="0" name=""/>
        <dsp:cNvSpPr/>
      </dsp:nvSpPr>
      <dsp:spPr>
        <a:xfrm>
          <a:off x="7827086" y="3151067"/>
          <a:ext cx="91440" cy="442421"/>
        </a:xfrm>
        <a:custGeom>
          <a:avLst/>
          <a:gdLst/>
          <a:ahLst/>
          <a:cxnLst/>
          <a:rect l="0" t="0" r="0" b="0"/>
          <a:pathLst>
            <a:path>
              <a:moveTo>
                <a:pt x="136218" y="0"/>
              </a:moveTo>
              <a:lnTo>
                <a:pt x="136218" y="442421"/>
              </a:lnTo>
              <a:lnTo>
                <a:pt x="45720" y="442421"/>
              </a:lnTo>
            </a:path>
          </a:pathLst>
        </a:custGeom>
        <a:noFill/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2CCC12-D585-4856-B728-123643CB724E}">
      <dsp:nvSpPr>
        <dsp:cNvPr id="0" name=""/>
        <dsp:cNvSpPr/>
      </dsp:nvSpPr>
      <dsp:spPr>
        <a:xfrm>
          <a:off x="7236931" y="1141668"/>
          <a:ext cx="254684" cy="17735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773553"/>
              </a:lnTo>
              <a:lnTo>
                <a:pt x="254684" y="1773553"/>
              </a:lnTo>
            </a:path>
          </a:pathLst>
        </a:custGeom>
        <a:noFill/>
        <a:ln w="254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FEFFB5-4019-4214-BB30-C44ACFC094FF}">
      <dsp:nvSpPr>
        <dsp:cNvPr id="0" name=""/>
        <dsp:cNvSpPr/>
      </dsp:nvSpPr>
      <dsp:spPr>
        <a:xfrm>
          <a:off x="6423285" y="3151067"/>
          <a:ext cx="99054" cy="433954"/>
        </a:xfrm>
        <a:custGeom>
          <a:avLst/>
          <a:gdLst/>
          <a:ahLst/>
          <a:cxnLst/>
          <a:rect l="0" t="0" r="0" b="0"/>
          <a:pathLst>
            <a:path>
              <a:moveTo>
                <a:pt x="99054" y="0"/>
              </a:moveTo>
              <a:lnTo>
                <a:pt x="99054" y="433954"/>
              </a:lnTo>
              <a:lnTo>
                <a:pt x="0" y="433954"/>
              </a:lnTo>
            </a:path>
          </a:pathLst>
        </a:custGeom>
        <a:noFill/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AC57768-F821-418E-92E3-314709237761}">
      <dsp:nvSpPr>
        <dsp:cNvPr id="0" name=""/>
        <dsp:cNvSpPr/>
      </dsp:nvSpPr>
      <dsp:spPr>
        <a:xfrm>
          <a:off x="6994029" y="1141668"/>
          <a:ext cx="242901" cy="1773553"/>
        </a:xfrm>
        <a:custGeom>
          <a:avLst/>
          <a:gdLst/>
          <a:ahLst/>
          <a:cxnLst/>
          <a:rect l="0" t="0" r="0" b="0"/>
          <a:pathLst>
            <a:path>
              <a:moveTo>
                <a:pt x="242901" y="0"/>
              </a:moveTo>
              <a:lnTo>
                <a:pt x="242901" y="1773553"/>
              </a:lnTo>
              <a:lnTo>
                <a:pt x="0" y="1773553"/>
              </a:lnTo>
            </a:path>
          </a:pathLst>
        </a:custGeom>
        <a:noFill/>
        <a:ln w="254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5FD7FF9-5AAB-468C-BD4F-379A22B8D677}">
      <dsp:nvSpPr>
        <dsp:cNvPr id="0" name=""/>
        <dsp:cNvSpPr/>
      </dsp:nvSpPr>
      <dsp:spPr>
        <a:xfrm>
          <a:off x="8378420" y="1769133"/>
          <a:ext cx="155346" cy="42117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21176"/>
              </a:lnTo>
              <a:lnTo>
                <a:pt x="155346" y="421176"/>
              </a:lnTo>
            </a:path>
          </a:pathLst>
        </a:custGeom>
        <a:noFill/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57C078-3B90-4AC7-9770-C93A52B15EE4}">
      <dsp:nvSpPr>
        <dsp:cNvPr id="0" name=""/>
        <dsp:cNvSpPr/>
      </dsp:nvSpPr>
      <dsp:spPr>
        <a:xfrm>
          <a:off x="7236931" y="1141668"/>
          <a:ext cx="669799" cy="39162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91620"/>
              </a:lnTo>
              <a:lnTo>
                <a:pt x="669799" y="391620"/>
              </a:lnTo>
            </a:path>
          </a:pathLst>
        </a:custGeom>
        <a:noFill/>
        <a:ln w="254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13896EE-BD82-4ABE-9BC7-C35F5910EF87}">
      <dsp:nvSpPr>
        <dsp:cNvPr id="0" name=""/>
        <dsp:cNvSpPr/>
      </dsp:nvSpPr>
      <dsp:spPr>
        <a:xfrm>
          <a:off x="6186128" y="1777600"/>
          <a:ext cx="115988" cy="467821"/>
        </a:xfrm>
        <a:custGeom>
          <a:avLst/>
          <a:gdLst/>
          <a:ahLst/>
          <a:cxnLst/>
          <a:rect l="0" t="0" r="0" b="0"/>
          <a:pathLst>
            <a:path>
              <a:moveTo>
                <a:pt x="115988" y="0"/>
              </a:moveTo>
              <a:lnTo>
                <a:pt x="115988" y="467821"/>
              </a:lnTo>
              <a:lnTo>
                <a:pt x="0" y="467821"/>
              </a:lnTo>
            </a:path>
          </a:pathLst>
        </a:custGeom>
        <a:noFill/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A4540A2-5B46-4208-8C15-E7C7E9813492}">
      <dsp:nvSpPr>
        <dsp:cNvPr id="0" name=""/>
        <dsp:cNvSpPr/>
      </dsp:nvSpPr>
      <dsp:spPr>
        <a:xfrm>
          <a:off x="6773807" y="1141668"/>
          <a:ext cx="463123" cy="400087"/>
        </a:xfrm>
        <a:custGeom>
          <a:avLst/>
          <a:gdLst/>
          <a:ahLst/>
          <a:cxnLst/>
          <a:rect l="0" t="0" r="0" b="0"/>
          <a:pathLst>
            <a:path>
              <a:moveTo>
                <a:pt x="463123" y="0"/>
              </a:moveTo>
              <a:lnTo>
                <a:pt x="463123" y="400087"/>
              </a:lnTo>
              <a:lnTo>
                <a:pt x="0" y="400087"/>
              </a:lnTo>
            </a:path>
          </a:pathLst>
        </a:custGeom>
        <a:noFill/>
        <a:ln w="254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9B219A5-C46E-43DF-B625-C464CEA17604}">
      <dsp:nvSpPr>
        <dsp:cNvPr id="0" name=""/>
        <dsp:cNvSpPr/>
      </dsp:nvSpPr>
      <dsp:spPr>
        <a:xfrm>
          <a:off x="5524697" y="471869"/>
          <a:ext cx="1240544" cy="43395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33954"/>
              </a:lnTo>
              <a:lnTo>
                <a:pt x="1240544" y="433954"/>
              </a:lnTo>
            </a:path>
          </a:pathLst>
        </a:custGeom>
        <a:noFill/>
        <a:ln w="38100" cap="flat" cmpd="sng" algn="ctr">
          <a:solidFill>
            <a:schemeClr val="dk1"/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FAECD899-F157-408B-85E0-BC9C1C71C9CF}">
      <dsp:nvSpPr>
        <dsp:cNvPr id="0" name=""/>
        <dsp:cNvSpPr/>
      </dsp:nvSpPr>
      <dsp:spPr>
        <a:xfrm>
          <a:off x="2534579" y="2483135"/>
          <a:ext cx="99054" cy="1103754"/>
        </a:xfrm>
        <a:custGeom>
          <a:avLst/>
          <a:gdLst/>
          <a:ahLst/>
          <a:cxnLst/>
          <a:rect l="0" t="0" r="0" b="0"/>
          <a:pathLst>
            <a:path>
              <a:moveTo>
                <a:pt x="99054" y="0"/>
              </a:moveTo>
              <a:lnTo>
                <a:pt x="99054" y="1103754"/>
              </a:lnTo>
              <a:lnTo>
                <a:pt x="0" y="1103754"/>
              </a:lnTo>
            </a:path>
          </a:pathLst>
        </a:custGeom>
        <a:noFill/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54A4993-3D54-42A0-BAA4-28BB171EC042}">
      <dsp:nvSpPr>
        <dsp:cNvPr id="0" name=""/>
        <dsp:cNvSpPr/>
      </dsp:nvSpPr>
      <dsp:spPr>
        <a:xfrm>
          <a:off x="2533070" y="2483135"/>
          <a:ext cx="100564" cy="1771685"/>
        </a:xfrm>
        <a:custGeom>
          <a:avLst/>
          <a:gdLst/>
          <a:ahLst/>
          <a:cxnLst/>
          <a:rect l="0" t="0" r="0" b="0"/>
          <a:pathLst>
            <a:path>
              <a:moveTo>
                <a:pt x="100564" y="0"/>
              </a:moveTo>
              <a:lnTo>
                <a:pt x="100564" y="1771685"/>
              </a:lnTo>
              <a:lnTo>
                <a:pt x="0" y="1771685"/>
              </a:lnTo>
            </a:path>
          </a:pathLst>
        </a:custGeom>
        <a:noFill/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45D425C-AAC5-4AFE-A89C-BA3314D8D170}">
      <dsp:nvSpPr>
        <dsp:cNvPr id="0" name=""/>
        <dsp:cNvSpPr/>
      </dsp:nvSpPr>
      <dsp:spPr>
        <a:xfrm>
          <a:off x="2534579" y="2483135"/>
          <a:ext cx="99054" cy="433954"/>
        </a:xfrm>
        <a:custGeom>
          <a:avLst/>
          <a:gdLst/>
          <a:ahLst/>
          <a:cxnLst/>
          <a:rect l="0" t="0" r="0" b="0"/>
          <a:pathLst>
            <a:path>
              <a:moveTo>
                <a:pt x="99054" y="0"/>
              </a:moveTo>
              <a:lnTo>
                <a:pt x="99054" y="433954"/>
              </a:lnTo>
              <a:lnTo>
                <a:pt x="0" y="433954"/>
              </a:lnTo>
            </a:path>
          </a:pathLst>
        </a:custGeom>
        <a:noFill/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F6FCB6E-BBF3-4948-84F9-DEC876D931A8}">
      <dsp:nvSpPr>
        <dsp:cNvPr id="0" name=""/>
        <dsp:cNvSpPr/>
      </dsp:nvSpPr>
      <dsp:spPr>
        <a:xfrm>
          <a:off x="3105324" y="1141668"/>
          <a:ext cx="136393" cy="1105622"/>
        </a:xfrm>
        <a:custGeom>
          <a:avLst/>
          <a:gdLst/>
          <a:ahLst/>
          <a:cxnLst/>
          <a:rect l="0" t="0" r="0" b="0"/>
          <a:pathLst>
            <a:path>
              <a:moveTo>
                <a:pt x="136393" y="0"/>
              </a:moveTo>
              <a:lnTo>
                <a:pt x="136393" y="1105622"/>
              </a:lnTo>
              <a:lnTo>
                <a:pt x="0" y="1105622"/>
              </a:lnTo>
            </a:path>
          </a:pathLst>
        </a:custGeom>
        <a:noFill/>
        <a:ln w="254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042C5C0-4876-4A27-A9BF-54F4552322AD}">
      <dsp:nvSpPr>
        <dsp:cNvPr id="0" name=""/>
        <dsp:cNvSpPr/>
      </dsp:nvSpPr>
      <dsp:spPr>
        <a:xfrm>
          <a:off x="4419622" y="1811468"/>
          <a:ext cx="99054" cy="1103754"/>
        </a:xfrm>
        <a:custGeom>
          <a:avLst/>
          <a:gdLst/>
          <a:ahLst/>
          <a:cxnLst/>
          <a:rect l="0" t="0" r="0" b="0"/>
          <a:pathLst>
            <a:path>
              <a:moveTo>
                <a:pt x="99054" y="0"/>
              </a:moveTo>
              <a:lnTo>
                <a:pt x="99054" y="1103754"/>
              </a:lnTo>
              <a:lnTo>
                <a:pt x="0" y="1103754"/>
              </a:lnTo>
            </a:path>
          </a:pathLst>
        </a:custGeom>
        <a:noFill/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316B801-1ED4-429D-B7C3-EC38F723AB9D}">
      <dsp:nvSpPr>
        <dsp:cNvPr id="0" name=""/>
        <dsp:cNvSpPr/>
      </dsp:nvSpPr>
      <dsp:spPr>
        <a:xfrm>
          <a:off x="4414731" y="1811468"/>
          <a:ext cx="91440" cy="1703955"/>
        </a:xfrm>
        <a:custGeom>
          <a:avLst/>
          <a:gdLst/>
          <a:ahLst/>
          <a:cxnLst/>
          <a:rect l="0" t="0" r="0" b="0"/>
          <a:pathLst>
            <a:path>
              <a:moveTo>
                <a:pt x="103945" y="0"/>
              </a:moveTo>
              <a:lnTo>
                <a:pt x="103945" y="1703955"/>
              </a:lnTo>
              <a:lnTo>
                <a:pt x="45720" y="1703955"/>
              </a:lnTo>
            </a:path>
          </a:pathLst>
        </a:custGeom>
        <a:noFill/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0669BA5-BEEE-4F03-B47E-4D2609FD7FDE}">
      <dsp:nvSpPr>
        <dsp:cNvPr id="0" name=""/>
        <dsp:cNvSpPr/>
      </dsp:nvSpPr>
      <dsp:spPr>
        <a:xfrm>
          <a:off x="4419622" y="1811468"/>
          <a:ext cx="99054" cy="433954"/>
        </a:xfrm>
        <a:custGeom>
          <a:avLst/>
          <a:gdLst/>
          <a:ahLst/>
          <a:cxnLst/>
          <a:rect l="0" t="0" r="0" b="0"/>
          <a:pathLst>
            <a:path>
              <a:moveTo>
                <a:pt x="99054" y="0"/>
              </a:moveTo>
              <a:lnTo>
                <a:pt x="99054" y="433954"/>
              </a:lnTo>
              <a:lnTo>
                <a:pt x="0" y="433954"/>
              </a:lnTo>
            </a:path>
          </a:pathLst>
        </a:custGeom>
        <a:noFill/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6785158-191C-435A-BF69-671F8FA1C190}">
      <dsp:nvSpPr>
        <dsp:cNvPr id="0" name=""/>
        <dsp:cNvSpPr/>
      </dsp:nvSpPr>
      <dsp:spPr>
        <a:xfrm>
          <a:off x="3241718" y="1141668"/>
          <a:ext cx="805268" cy="43395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33954"/>
              </a:lnTo>
              <a:lnTo>
                <a:pt x="805268" y="433954"/>
              </a:lnTo>
            </a:path>
          </a:pathLst>
        </a:custGeom>
        <a:noFill/>
        <a:ln w="254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ABA5496-1F46-4CBB-8E77-980B7DA1C45E}">
      <dsp:nvSpPr>
        <dsp:cNvPr id="0" name=""/>
        <dsp:cNvSpPr/>
      </dsp:nvSpPr>
      <dsp:spPr>
        <a:xfrm>
          <a:off x="1225014" y="1811468"/>
          <a:ext cx="91440" cy="1001222"/>
        </a:xfrm>
        <a:custGeom>
          <a:avLst/>
          <a:gdLst/>
          <a:ahLst/>
          <a:cxnLst/>
          <a:rect l="0" t="0" r="0" b="0"/>
          <a:pathLst>
            <a:path>
              <a:moveTo>
                <a:pt x="112416" y="0"/>
              </a:moveTo>
              <a:lnTo>
                <a:pt x="112416" y="1001222"/>
              </a:lnTo>
              <a:lnTo>
                <a:pt x="45720" y="1001222"/>
              </a:lnTo>
            </a:path>
          </a:pathLst>
        </a:custGeom>
        <a:noFill/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E356532-83E9-442B-875E-8516369183F7}">
      <dsp:nvSpPr>
        <dsp:cNvPr id="0" name=""/>
        <dsp:cNvSpPr/>
      </dsp:nvSpPr>
      <dsp:spPr>
        <a:xfrm>
          <a:off x="1238376" y="1811468"/>
          <a:ext cx="99054" cy="433954"/>
        </a:xfrm>
        <a:custGeom>
          <a:avLst/>
          <a:gdLst/>
          <a:ahLst/>
          <a:cxnLst/>
          <a:rect l="0" t="0" r="0" b="0"/>
          <a:pathLst>
            <a:path>
              <a:moveTo>
                <a:pt x="99054" y="0"/>
              </a:moveTo>
              <a:lnTo>
                <a:pt x="99054" y="433954"/>
              </a:lnTo>
              <a:lnTo>
                <a:pt x="0" y="433954"/>
              </a:lnTo>
            </a:path>
          </a:pathLst>
        </a:custGeom>
        <a:noFill/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BF36682-AC71-488A-A939-5C3927199F76}">
      <dsp:nvSpPr>
        <dsp:cNvPr id="0" name=""/>
        <dsp:cNvSpPr/>
      </dsp:nvSpPr>
      <dsp:spPr>
        <a:xfrm>
          <a:off x="1809121" y="1141668"/>
          <a:ext cx="1432597" cy="433954"/>
        </a:xfrm>
        <a:custGeom>
          <a:avLst/>
          <a:gdLst/>
          <a:ahLst/>
          <a:cxnLst/>
          <a:rect l="0" t="0" r="0" b="0"/>
          <a:pathLst>
            <a:path>
              <a:moveTo>
                <a:pt x="1432597" y="0"/>
              </a:moveTo>
              <a:lnTo>
                <a:pt x="1432597" y="433954"/>
              </a:lnTo>
              <a:lnTo>
                <a:pt x="0" y="433954"/>
              </a:lnTo>
            </a:path>
          </a:pathLst>
        </a:custGeom>
        <a:noFill/>
        <a:ln w="254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00AF685-DFA4-4089-B062-E627A99699F9}">
      <dsp:nvSpPr>
        <dsp:cNvPr id="0" name=""/>
        <dsp:cNvSpPr/>
      </dsp:nvSpPr>
      <dsp:spPr>
        <a:xfrm>
          <a:off x="3713408" y="471869"/>
          <a:ext cx="1811288" cy="433954"/>
        </a:xfrm>
        <a:custGeom>
          <a:avLst/>
          <a:gdLst/>
          <a:ahLst/>
          <a:cxnLst/>
          <a:rect l="0" t="0" r="0" b="0"/>
          <a:pathLst>
            <a:path>
              <a:moveTo>
                <a:pt x="1811288" y="0"/>
              </a:moveTo>
              <a:lnTo>
                <a:pt x="1811288" y="433954"/>
              </a:lnTo>
              <a:lnTo>
                <a:pt x="0" y="433954"/>
              </a:lnTo>
            </a:path>
          </a:pathLst>
        </a:custGeom>
        <a:noFill/>
        <a:ln w="38100" cap="flat" cmpd="sng" algn="ctr">
          <a:solidFill>
            <a:schemeClr val="dk1"/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23374EF2-52BF-424F-802D-0DBF47F65637}">
      <dsp:nvSpPr>
        <dsp:cNvPr id="0" name=""/>
        <dsp:cNvSpPr/>
      </dsp:nvSpPr>
      <dsp:spPr>
        <a:xfrm>
          <a:off x="5053007" y="179"/>
          <a:ext cx="943379" cy="471689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ETEC Ibitinga</a:t>
          </a:r>
        </a:p>
      </dsp:txBody>
      <dsp:txXfrm>
        <a:off x="5053007" y="179"/>
        <a:ext cx="943379" cy="471689"/>
      </dsp:txXfrm>
    </dsp:sp>
    <dsp:sp modelId="{4ED98020-9A2E-402E-AF8D-3C7BB780294C}">
      <dsp:nvSpPr>
        <dsp:cNvPr id="0" name=""/>
        <dsp:cNvSpPr/>
      </dsp:nvSpPr>
      <dsp:spPr>
        <a:xfrm>
          <a:off x="2770028" y="669978"/>
          <a:ext cx="943379" cy="471689"/>
        </a:xfrm>
        <a:prstGeom prst="rect">
          <a:avLst/>
        </a:prstGeom>
        <a:solidFill>
          <a:srgbClr val="FFC00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Personal Burgers</a:t>
          </a:r>
        </a:p>
      </dsp:txBody>
      <dsp:txXfrm>
        <a:off x="2770028" y="669978"/>
        <a:ext cx="943379" cy="471689"/>
      </dsp:txXfrm>
    </dsp:sp>
    <dsp:sp modelId="{5744D7FC-2352-442E-AEE6-22F92AAF2B85}">
      <dsp:nvSpPr>
        <dsp:cNvPr id="0" name=""/>
        <dsp:cNvSpPr/>
      </dsp:nvSpPr>
      <dsp:spPr>
        <a:xfrm>
          <a:off x="865741" y="1339778"/>
          <a:ext cx="943379" cy="471689"/>
        </a:xfrm>
        <a:prstGeom prst="rect">
          <a:avLst/>
        </a:prstGeom>
        <a:solidFill>
          <a:srgbClr val="FFC00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Ciro Dall Acqua</a:t>
          </a:r>
        </a:p>
      </dsp:txBody>
      <dsp:txXfrm>
        <a:off x="865741" y="1339778"/>
        <a:ext cx="943379" cy="471689"/>
      </dsp:txXfrm>
    </dsp:sp>
    <dsp:sp modelId="{78D04E03-031A-4952-B921-B6A636EAA785}">
      <dsp:nvSpPr>
        <dsp:cNvPr id="0" name=""/>
        <dsp:cNvSpPr/>
      </dsp:nvSpPr>
      <dsp:spPr>
        <a:xfrm>
          <a:off x="294996" y="2009577"/>
          <a:ext cx="943379" cy="471689"/>
        </a:xfrm>
        <a:prstGeom prst="rect">
          <a:avLst/>
        </a:prstGeom>
        <a:solidFill>
          <a:srgbClr val="FFC00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Proprietário</a:t>
          </a:r>
        </a:p>
      </dsp:txBody>
      <dsp:txXfrm>
        <a:off x="294996" y="2009577"/>
        <a:ext cx="943379" cy="471689"/>
      </dsp:txXfrm>
    </dsp:sp>
    <dsp:sp modelId="{BABB3B11-B6D7-4FE7-89E3-438CD85EFF54}">
      <dsp:nvSpPr>
        <dsp:cNvPr id="0" name=""/>
        <dsp:cNvSpPr/>
      </dsp:nvSpPr>
      <dsp:spPr>
        <a:xfrm>
          <a:off x="327354" y="2576846"/>
          <a:ext cx="943379" cy="471689"/>
        </a:xfrm>
        <a:prstGeom prst="rect">
          <a:avLst/>
        </a:prstGeom>
        <a:solidFill>
          <a:srgbClr val="FFC00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Churrasqueiro</a:t>
          </a:r>
        </a:p>
      </dsp:txBody>
      <dsp:txXfrm>
        <a:off x="327354" y="2576846"/>
        <a:ext cx="943379" cy="471689"/>
      </dsp:txXfrm>
    </dsp:sp>
    <dsp:sp modelId="{7ED3D6B3-04D3-488F-B62D-77E480B368C6}">
      <dsp:nvSpPr>
        <dsp:cNvPr id="0" name=""/>
        <dsp:cNvSpPr/>
      </dsp:nvSpPr>
      <dsp:spPr>
        <a:xfrm>
          <a:off x="4046987" y="1339778"/>
          <a:ext cx="943379" cy="471689"/>
        </a:xfrm>
        <a:prstGeom prst="rect">
          <a:avLst/>
        </a:prstGeom>
        <a:solidFill>
          <a:srgbClr val="FFC00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Erick de Riezo</a:t>
          </a:r>
        </a:p>
      </dsp:txBody>
      <dsp:txXfrm>
        <a:off x="4046987" y="1339778"/>
        <a:ext cx="943379" cy="471689"/>
      </dsp:txXfrm>
    </dsp:sp>
    <dsp:sp modelId="{B1D68507-043E-4C62-806B-F69C91C7DDC2}">
      <dsp:nvSpPr>
        <dsp:cNvPr id="0" name=""/>
        <dsp:cNvSpPr/>
      </dsp:nvSpPr>
      <dsp:spPr>
        <a:xfrm>
          <a:off x="3476242" y="2009577"/>
          <a:ext cx="943379" cy="471689"/>
        </a:xfrm>
        <a:prstGeom prst="rect">
          <a:avLst/>
        </a:prstGeom>
        <a:solidFill>
          <a:srgbClr val="FFC00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Proprietário</a:t>
          </a:r>
        </a:p>
      </dsp:txBody>
      <dsp:txXfrm>
        <a:off x="3476242" y="2009577"/>
        <a:ext cx="943379" cy="471689"/>
      </dsp:txXfrm>
    </dsp:sp>
    <dsp:sp modelId="{1BBF3840-1D44-441D-B03C-8E44BF0C4CCB}">
      <dsp:nvSpPr>
        <dsp:cNvPr id="0" name=""/>
        <dsp:cNvSpPr/>
      </dsp:nvSpPr>
      <dsp:spPr>
        <a:xfrm>
          <a:off x="3517072" y="3279579"/>
          <a:ext cx="943379" cy="471689"/>
        </a:xfrm>
        <a:prstGeom prst="rect">
          <a:avLst/>
        </a:prstGeom>
        <a:solidFill>
          <a:srgbClr val="FFC00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Churrasqueiro</a:t>
          </a:r>
        </a:p>
      </dsp:txBody>
      <dsp:txXfrm>
        <a:off x="3517072" y="3279579"/>
        <a:ext cx="943379" cy="471689"/>
      </dsp:txXfrm>
    </dsp:sp>
    <dsp:sp modelId="{CE759524-9D3B-4F48-B87B-311D9031CE26}">
      <dsp:nvSpPr>
        <dsp:cNvPr id="0" name=""/>
        <dsp:cNvSpPr/>
      </dsp:nvSpPr>
      <dsp:spPr>
        <a:xfrm>
          <a:off x="3476242" y="2679377"/>
          <a:ext cx="943379" cy="471689"/>
        </a:xfrm>
        <a:prstGeom prst="rect">
          <a:avLst/>
        </a:prstGeom>
        <a:solidFill>
          <a:srgbClr val="FFC00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Controle Financeiro</a:t>
          </a:r>
        </a:p>
      </dsp:txBody>
      <dsp:txXfrm>
        <a:off x="3476242" y="2679377"/>
        <a:ext cx="943379" cy="471689"/>
      </dsp:txXfrm>
    </dsp:sp>
    <dsp:sp modelId="{B57A5CBF-E550-47DE-A0DA-09F74533BE9A}">
      <dsp:nvSpPr>
        <dsp:cNvPr id="0" name=""/>
        <dsp:cNvSpPr/>
      </dsp:nvSpPr>
      <dsp:spPr>
        <a:xfrm>
          <a:off x="2161945" y="2011445"/>
          <a:ext cx="943379" cy="471689"/>
        </a:xfrm>
        <a:prstGeom prst="rect">
          <a:avLst/>
        </a:prstGeom>
        <a:solidFill>
          <a:srgbClr val="FFC00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Equipe Terceirizada</a:t>
          </a:r>
        </a:p>
      </dsp:txBody>
      <dsp:txXfrm>
        <a:off x="2161945" y="2011445"/>
        <a:ext cx="943379" cy="471689"/>
      </dsp:txXfrm>
    </dsp:sp>
    <dsp:sp modelId="{C6A67353-DB01-4E6F-840C-04DD474F6D84}">
      <dsp:nvSpPr>
        <dsp:cNvPr id="0" name=""/>
        <dsp:cNvSpPr/>
      </dsp:nvSpPr>
      <dsp:spPr>
        <a:xfrm>
          <a:off x="1591200" y="2681245"/>
          <a:ext cx="943379" cy="471689"/>
        </a:xfrm>
        <a:prstGeom prst="rect">
          <a:avLst/>
        </a:prstGeom>
        <a:solidFill>
          <a:srgbClr val="FFC00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Montagem Lanches</a:t>
          </a:r>
        </a:p>
      </dsp:txBody>
      <dsp:txXfrm>
        <a:off x="1591200" y="2681245"/>
        <a:ext cx="943379" cy="471689"/>
      </dsp:txXfrm>
    </dsp:sp>
    <dsp:sp modelId="{C68611BE-7C0B-4F02-9337-0E430B68D98D}">
      <dsp:nvSpPr>
        <dsp:cNvPr id="0" name=""/>
        <dsp:cNvSpPr/>
      </dsp:nvSpPr>
      <dsp:spPr>
        <a:xfrm>
          <a:off x="1589690" y="4018976"/>
          <a:ext cx="943379" cy="471689"/>
        </a:xfrm>
        <a:prstGeom prst="rect">
          <a:avLst/>
        </a:prstGeom>
        <a:solidFill>
          <a:srgbClr val="FFC00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Retirada de Pedido</a:t>
          </a:r>
        </a:p>
      </dsp:txBody>
      <dsp:txXfrm>
        <a:off x="1589690" y="4018976"/>
        <a:ext cx="943379" cy="471689"/>
      </dsp:txXfrm>
    </dsp:sp>
    <dsp:sp modelId="{B28EA7C5-C743-467C-941A-29F94EEFC446}">
      <dsp:nvSpPr>
        <dsp:cNvPr id="0" name=""/>
        <dsp:cNvSpPr/>
      </dsp:nvSpPr>
      <dsp:spPr>
        <a:xfrm>
          <a:off x="1591200" y="3351044"/>
          <a:ext cx="943379" cy="471689"/>
        </a:xfrm>
        <a:prstGeom prst="rect">
          <a:avLst/>
        </a:prstGeom>
        <a:solidFill>
          <a:srgbClr val="FFC00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Garçom</a:t>
          </a:r>
        </a:p>
      </dsp:txBody>
      <dsp:txXfrm>
        <a:off x="1591200" y="3351044"/>
        <a:ext cx="943379" cy="471689"/>
      </dsp:txXfrm>
    </dsp:sp>
    <dsp:sp modelId="{9C6577DA-0E11-4B10-9224-9965257ADAB2}">
      <dsp:nvSpPr>
        <dsp:cNvPr id="0" name=""/>
        <dsp:cNvSpPr/>
      </dsp:nvSpPr>
      <dsp:spPr>
        <a:xfrm>
          <a:off x="6765241" y="669978"/>
          <a:ext cx="943379" cy="471689"/>
        </a:xfrm>
        <a:prstGeom prst="rect">
          <a:avLst/>
        </a:prstGeom>
        <a:solidFill>
          <a:srgbClr val="FFC00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TI Personal Burgers</a:t>
          </a:r>
        </a:p>
      </dsp:txBody>
      <dsp:txXfrm>
        <a:off x="6765241" y="669978"/>
        <a:ext cx="943379" cy="471689"/>
      </dsp:txXfrm>
    </dsp:sp>
    <dsp:sp modelId="{9026C022-ED3E-4E51-A51D-F912706085CD}">
      <dsp:nvSpPr>
        <dsp:cNvPr id="0" name=""/>
        <dsp:cNvSpPr/>
      </dsp:nvSpPr>
      <dsp:spPr>
        <a:xfrm>
          <a:off x="5830427" y="1305910"/>
          <a:ext cx="943379" cy="471689"/>
        </a:xfrm>
        <a:prstGeom prst="rect">
          <a:avLst/>
        </a:prstGeom>
        <a:solidFill>
          <a:srgbClr val="00B0F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Luan Eduardo Rodrigues Ramos</a:t>
          </a:r>
        </a:p>
      </dsp:txBody>
      <dsp:txXfrm>
        <a:off x="5830427" y="1305910"/>
        <a:ext cx="943379" cy="471689"/>
      </dsp:txXfrm>
    </dsp:sp>
    <dsp:sp modelId="{5BCAB706-91FA-4025-A9D6-835DA85C537A}">
      <dsp:nvSpPr>
        <dsp:cNvPr id="0" name=""/>
        <dsp:cNvSpPr/>
      </dsp:nvSpPr>
      <dsp:spPr>
        <a:xfrm>
          <a:off x="5242749" y="2009577"/>
          <a:ext cx="943379" cy="471689"/>
        </a:xfrm>
        <a:prstGeom prst="rect">
          <a:avLst/>
        </a:prstGeom>
        <a:solidFill>
          <a:srgbClr val="0070C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Aplicativo Mobile</a:t>
          </a:r>
        </a:p>
      </dsp:txBody>
      <dsp:txXfrm>
        <a:off x="5242749" y="2009577"/>
        <a:ext cx="943379" cy="471689"/>
      </dsp:txXfrm>
    </dsp:sp>
    <dsp:sp modelId="{AE7E95D6-C800-49F9-A7EC-D6E14C8FC3F6}">
      <dsp:nvSpPr>
        <dsp:cNvPr id="0" name=""/>
        <dsp:cNvSpPr/>
      </dsp:nvSpPr>
      <dsp:spPr>
        <a:xfrm>
          <a:off x="7906730" y="1297444"/>
          <a:ext cx="943379" cy="471689"/>
        </a:xfrm>
        <a:prstGeom prst="rect">
          <a:avLst/>
        </a:prstGeom>
        <a:solidFill>
          <a:srgbClr val="00B0F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Paulo Cesar Martins Custodio</a:t>
          </a:r>
        </a:p>
      </dsp:txBody>
      <dsp:txXfrm>
        <a:off x="7906730" y="1297444"/>
        <a:ext cx="943379" cy="471689"/>
      </dsp:txXfrm>
    </dsp:sp>
    <dsp:sp modelId="{DCD6636E-9097-4F2E-B009-EDAEEB640915}">
      <dsp:nvSpPr>
        <dsp:cNvPr id="0" name=""/>
        <dsp:cNvSpPr/>
      </dsp:nvSpPr>
      <dsp:spPr>
        <a:xfrm>
          <a:off x="8533766" y="2003035"/>
          <a:ext cx="943379" cy="374550"/>
        </a:xfrm>
        <a:prstGeom prst="rect">
          <a:avLst/>
        </a:prstGeom>
        <a:solidFill>
          <a:srgbClr val="0070C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Banco de Dados</a:t>
          </a:r>
        </a:p>
      </dsp:txBody>
      <dsp:txXfrm>
        <a:off x="8533766" y="2003035"/>
        <a:ext cx="943379" cy="374550"/>
      </dsp:txXfrm>
    </dsp:sp>
    <dsp:sp modelId="{83F8E625-A858-4AFA-8998-9D52168F1F81}">
      <dsp:nvSpPr>
        <dsp:cNvPr id="0" name=""/>
        <dsp:cNvSpPr/>
      </dsp:nvSpPr>
      <dsp:spPr>
        <a:xfrm>
          <a:off x="6050650" y="2679377"/>
          <a:ext cx="943379" cy="471689"/>
        </a:xfrm>
        <a:prstGeom prst="rect">
          <a:avLst/>
        </a:prstGeom>
        <a:solidFill>
          <a:srgbClr val="00B0F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Otávio Henrique dos Santos Martins</a:t>
          </a:r>
        </a:p>
      </dsp:txBody>
      <dsp:txXfrm>
        <a:off x="6050650" y="2679377"/>
        <a:ext cx="943379" cy="471689"/>
      </dsp:txXfrm>
    </dsp:sp>
    <dsp:sp modelId="{5AAC158E-E816-44E4-9D39-9145819F6207}">
      <dsp:nvSpPr>
        <dsp:cNvPr id="0" name=""/>
        <dsp:cNvSpPr/>
      </dsp:nvSpPr>
      <dsp:spPr>
        <a:xfrm>
          <a:off x="5479905" y="3349176"/>
          <a:ext cx="943379" cy="471689"/>
        </a:xfrm>
        <a:prstGeom prst="rect">
          <a:avLst/>
        </a:prstGeom>
        <a:solidFill>
          <a:srgbClr val="0070C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Web Designer</a:t>
          </a:r>
        </a:p>
      </dsp:txBody>
      <dsp:txXfrm>
        <a:off x="5479905" y="3349176"/>
        <a:ext cx="943379" cy="471689"/>
      </dsp:txXfrm>
    </dsp:sp>
    <dsp:sp modelId="{330CCBF8-B053-4EC0-A23C-352D276FB849}">
      <dsp:nvSpPr>
        <dsp:cNvPr id="0" name=""/>
        <dsp:cNvSpPr/>
      </dsp:nvSpPr>
      <dsp:spPr>
        <a:xfrm>
          <a:off x="7491615" y="2679377"/>
          <a:ext cx="943379" cy="471689"/>
        </a:xfrm>
        <a:prstGeom prst="rect">
          <a:avLst/>
        </a:prstGeom>
        <a:solidFill>
          <a:srgbClr val="00B0F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Raphael Assencio da Silva</a:t>
          </a:r>
        </a:p>
      </dsp:txBody>
      <dsp:txXfrm>
        <a:off x="7491615" y="2679377"/>
        <a:ext cx="943379" cy="471689"/>
      </dsp:txXfrm>
    </dsp:sp>
    <dsp:sp modelId="{2204D7F4-D010-4D0E-B52B-4826164EE4AE}">
      <dsp:nvSpPr>
        <dsp:cNvPr id="0" name=""/>
        <dsp:cNvSpPr/>
      </dsp:nvSpPr>
      <dsp:spPr>
        <a:xfrm>
          <a:off x="6929427" y="3357643"/>
          <a:ext cx="943379" cy="471689"/>
        </a:xfrm>
        <a:prstGeom prst="rect">
          <a:avLst/>
        </a:prstGeom>
        <a:solidFill>
          <a:srgbClr val="0070C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000" kern="1200"/>
            <a:t>ERP / CRM</a:t>
          </a:r>
        </a:p>
      </dsp:txBody>
      <dsp:txXfrm>
        <a:off x="6929427" y="3357643"/>
        <a:ext cx="943379" cy="47168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heme2">
  <a:themeElements>
    <a:clrScheme name="Custom 51">
      <a:dk1>
        <a:srgbClr val="161718"/>
      </a:dk1>
      <a:lt1>
        <a:srgbClr val="FFFFFF"/>
      </a:lt1>
      <a:dk2>
        <a:srgbClr val="282660"/>
      </a:dk2>
      <a:lt2>
        <a:srgbClr val="E6E7E8"/>
      </a:lt2>
      <a:accent1>
        <a:srgbClr val="A4063E"/>
      </a:accent1>
      <a:accent2>
        <a:srgbClr val="93C842"/>
      </a:accent2>
      <a:accent3>
        <a:srgbClr val="1D7D74"/>
      </a:accent3>
      <a:accent4>
        <a:srgbClr val="B50745"/>
      </a:accent4>
      <a:accent5>
        <a:srgbClr val="93C842"/>
      </a:accent5>
      <a:accent6>
        <a:srgbClr val="A4063E"/>
      </a:accent6>
      <a:hlink>
        <a:srgbClr val="93C842"/>
      </a:hlink>
      <a:folHlink>
        <a:srgbClr val="93C842"/>
      </a:folHlink>
    </a:clrScheme>
    <a:fontScheme name="Custom 18">
      <a:majorFont>
        <a:latin typeface="Franklin Gothic Book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14D088-C60A-48D3-8A99-69D8C99925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Relatório de negócios (design profissional).dotx</Template>
  <TotalTime>533</TotalTime>
  <Pages>12</Pages>
  <Words>445</Words>
  <Characters>2404</Characters>
  <Application>Microsoft Office Word</Application>
  <DocSecurity>0</DocSecurity>
  <Lines>20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Usuário do Windows</dc:creator>
  <cp:keywords/>
  <dc:description/>
  <cp:lastModifiedBy>Raphael A. da Silva</cp:lastModifiedBy>
  <cp:revision>22</cp:revision>
  <dcterms:created xsi:type="dcterms:W3CDTF">2019-09-25T00:22:00Z</dcterms:created>
  <dcterms:modified xsi:type="dcterms:W3CDTF">2019-12-02T23:28:00Z</dcterms:modified>
</cp:coreProperties>
</file>