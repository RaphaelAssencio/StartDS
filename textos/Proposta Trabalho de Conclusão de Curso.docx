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4B7E44" w:rsidRPr="00126D07" w14:paraId="1AEE7183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15971406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655FB173" wp14:editId="232783F6">
                      <wp:extent cx="5362575" cy="2676525"/>
                      <wp:effectExtent l="0" t="0" r="0" b="0"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362575" cy="2676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03CE1B" w14:textId="77777777" w:rsidR="004B7E44" w:rsidRPr="004B7E44" w:rsidRDefault="004B7E44" w:rsidP="004B7E44">
                                  <w:pPr>
                                    <w:pStyle w:val="Ttulo"/>
                                  </w:pPr>
                                  <w:r w:rsidRPr="004B7E44">
                                    <w:rPr>
                                      <w:lang w:bidi="pt-BR"/>
                                    </w:rPr>
                                    <w:t xml:space="preserve">PROPOSTA </w:t>
                                  </w:r>
                                  <w:r w:rsidR="00A724E0">
                                    <w:rPr>
                                      <w:lang w:bidi="pt-BR"/>
                                    </w:rPr>
                                    <w:t>Trabalho de conclusão de curso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55FB17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6" type="#_x0000_t202" style="width:422.25pt;height:21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" filled="f" stroked="f" strokeweight=".5pt">
                      <v:textbox>
                        <w:txbxContent>
                          <w:p w14:paraId="0703CE1B" w14:textId="77777777" w:rsidR="004B7E44" w:rsidRPr="004B7E44" w:rsidRDefault="004B7E44" w:rsidP="004B7E44">
                            <w:pPr>
                              <w:pStyle w:val="Ttulo"/>
                            </w:pPr>
                            <w:r w:rsidRPr="004B7E44">
                              <w:rPr>
                                <w:lang w:bidi="pt-BR"/>
                              </w:rPr>
                              <w:t xml:space="preserve">PROPOSTA </w:t>
                            </w:r>
                            <w:r w:rsidR="00A724E0">
                              <w:rPr>
                                <w:lang w:bidi="pt-BR"/>
                              </w:rPr>
                              <w:t>Trabalho de conclusão de curso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FE7EE4A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DFE3F85" wp14:editId="5DD7B246">
                      <wp:extent cx="785611" cy="0"/>
                      <wp:effectExtent l="0" t="38100" r="52705" b="38100"/>
                      <wp:docPr id="5" name="Conector re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857319F" id="Conector re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5FAD6AFE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6DF02EB" wp14:editId="247FC2E5">
                      <wp:extent cx="5138670" cy="746975"/>
                      <wp:effectExtent l="0" t="0" r="0" b="0"/>
                      <wp:docPr id="3" name="Caixa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D1E9FC5" w14:textId="77777777" w:rsidR="004B7E44" w:rsidRPr="004B7E44" w:rsidRDefault="004B7E44" w:rsidP="004B7E44">
                                  <w:pPr>
                                    <w:pStyle w:val="Subttulo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DF02EB" id="Caixa de texto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" filled="f" stroked="f" strokeweight=".5pt">
                      <v:textbox>
                        <w:txbxContent>
                          <w:p w14:paraId="6D1E9FC5" w14:textId="77777777" w:rsidR="004B7E44" w:rsidRPr="004B7E44" w:rsidRDefault="004B7E44" w:rsidP="004B7E44">
                            <w:pPr>
                              <w:pStyle w:val="Subttulo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:rsidRPr="00126D07" w14:paraId="06A98EC5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855CE5" w14:textId="77777777" w:rsidR="004B7E44" w:rsidRPr="00126D07" w:rsidRDefault="00A724E0" w:rsidP="004B7E44">
            <w:r>
              <w:rPr>
                <w:noProof/>
                <w:lang w:eastAsia="pt-BR"/>
              </w:rPr>
              <w:drawing>
                <wp:anchor distT="0" distB="0" distL="114300" distR="114300" simplePos="0" relativeHeight="251660288" behindDoc="0" locked="0" layoutInCell="1" allowOverlap="1" wp14:anchorId="546496A5" wp14:editId="31F40E69">
                  <wp:simplePos x="0" y="0"/>
                  <wp:positionH relativeFrom="column">
                    <wp:posOffset>979805</wp:posOffset>
                  </wp:positionH>
                  <wp:positionV relativeFrom="paragraph">
                    <wp:posOffset>-2185670</wp:posOffset>
                  </wp:positionV>
                  <wp:extent cx="3829050" cy="1576705"/>
                  <wp:effectExtent l="0" t="0" r="0" b="4445"/>
                  <wp:wrapNone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Logo ROLP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57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F49A0C5" w14:textId="77777777" w:rsidR="004B7E44" w:rsidRPr="00126D07" w:rsidRDefault="004B7E44" w:rsidP="004B7E44"/>
        </w:tc>
      </w:tr>
    </w:tbl>
    <w:p w14:paraId="31D6CFF1" w14:textId="77777777" w:rsidR="004B7E44" w:rsidRPr="00126D07" w:rsidRDefault="004B7E44" w:rsidP="004B7E44">
      <w:r w:rsidRPr="00126D07"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7AD99D25" wp14:editId="096E8DD4">
            <wp:simplePos x="0" y="0"/>
            <wp:positionH relativeFrom="column">
              <wp:posOffset>-721995</wp:posOffset>
            </wp:positionH>
            <wp:positionV relativeFrom="page">
              <wp:posOffset>9525</wp:posOffset>
            </wp:positionV>
            <wp:extent cx="7740015" cy="10668000"/>
            <wp:effectExtent l="0" t="0" r="0" b="0"/>
            <wp:wrapNone/>
            <wp:docPr id="1" name="Imagem 1" descr="detalhes dos prédios da cidade em preto e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-08-13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encilGrayscale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6D0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143BB61" wp14:editId="4E786F60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D02EA" id="Retângulo 2" o:spid="_x0000_s1026" alt="Retângulo colorido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" fillcolor="black" stroked="f" strokeweight="2pt">
                <w10:wrap anchory="page"/>
              </v:rect>
            </w:pict>
          </mc:Fallback>
        </mc:AlternateContent>
      </w:r>
    </w:p>
    <w:p w14:paraId="18F4291E" w14:textId="77777777" w:rsidR="004B7E44" w:rsidRPr="00126D07" w:rsidRDefault="004B7E44">
      <w:pPr>
        <w:spacing w:after="200"/>
      </w:pPr>
      <w:r w:rsidRPr="00126D07">
        <w:rPr>
          <w:lang w:bidi="pt-BR"/>
        </w:rPr>
        <w:br w:type="page"/>
      </w:r>
    </w:p>
    <w:p w14:paraId="69DA3232" w14:textId="77777777" w:rsidR="004B7E44" w:rsidRPr="00126D07" w:rsidRDefault="00A724E0" w:rsidP="004B7E44">
      <w:pPr>
        <w:pStyle w:val="Ttulo2"/>
        <w:spacing w:after="500"/>
      </w:pPr>
      <w:r>
        <w:lastRenderedPageBreak/>
        <w:t>Proposta Trabalho de Conclusão de Curso</w:t>
      </w:r>
    </w:p>
    <w:p w14:paraId="72C4A13F" w14:textId="77777777" w:rsidR="004B7E44" w:rsidRPr="00126D07" w:rsidRDefault="00A724E0" w:rsidP="004B7E44">
      <w:pPr>
        <w:pStyle w:val="Ttulo3"/>
        <w:rPr>
          <w:b/>
          <w:i w:val="0"/>
          <w:sz w:val="44"/>
        </w:rPr>
      </w:pPr>
      <w:r>
        <w:rPr>
          <w:b/>
          <w:i w:val="0"/>
          <w:sz w:val="44"/>
        </w:rPr>
        <w:t>Empresa</w:t>
      </w:r>
    </w:p>
    <w:p w14:paraId="7C6ADC1A" w14:textId="74106E19" w:rsidR="004B7E44" w:rsidRDefault="004B7E44" w:rsidP="004B7E44">
      <w:pPr>
        <w:rPr>
          <w:rFonts w:eastAsia="Times New Roman"/>
        </w:rPr>
      </w:pPr>
    </w:p>
    <w:p w14:paraId="355CABC5" w14:textId="26FE4014" w:rsidR="00821BEA" w:rsidRDefault="00821BEA" w:rsidP="00821BEA">
      <w:pPr>
        <w:pStyle w:val="Ttulo4"/>
      </w:pPr>
      <w:r>
        <w:t>mISSÃO</w:t>
      </w:r>
    </w:p>
    <w:p w14:paraId="02ED0447" w14:textId="77777777" w:rsidR="00821BEA" w:rsidRPr="00126D07" w:rsidRDefault="00821BEA" w:rsidP="00821BEA">
      <w:pPr>
        <w:pStyle w:val="Ttulo4"/>
      </w:pPr>
    </w:p>
    <w:p w14:paraId="2A8AD924" w14:textId="53F000D7" w:rsidR="00E8357B" w:rsidRDefault="00FB14CC" w:rsidP="00A724E0">
      <w:pPr>
        <w:rPr>
          <w:color w:val="auto"/>
        </w:rPr>
      </w:pPr>
      <w:r>
        <w:rPr>
          <w:color w:val="auto"/>
        </w:rPr>
        <w:t>A empresa ROLP Sistemas é um</w:t>
      </w:r>
      <w:r w:rsidR="00A724E0">
        <w:rPr>
          <w:color w:val="auto"/>
        </w:rPr>
        <w:t>a empresa</w:t>
      </w:r>
      <w:r>
        <w:rPr>
          <w:color w:val="auto"/>
        </w:rPr>
        <w:t xml:space="preserve"> especializada em desenvolvimento de software, analise, customização e implantação de sistemas corporativos e departamentais. Natural </w:t>
      </w:r>
      <w:r w:rsidR="00A724E0">
        <w:rPr>
          <w:color w:val="auto"/>
        </w:rPr>
        <w:t xml:space="preserve">de </w:t>
      </w:r>
      <w:r>
        <w:rPr>
          <w:color w:val="auto"/>
        </w:rPr>
        <w:t>Ibitinga</w:t>
      </w:r>
      <w:r w:rsidR="00E8357B">
        <w:rPr>
          <w:color w:val="auto"/>
        </w:rPr>
        <w:t xml:space="preserve"> tem como foco</w:t>
      </w:r>
      <w:r w:rsidR="00A724E0">
        <w:rPr>
          <w:color w:val="auto"/>
        </w:rPr>
        <w:t xml:space="preserve"> </w:t>
      </w:r>
      <w:r w:rsidR="00E8357B" w:rsidRPr="00E8357B">
        <w:rPr>
          <w:color w:val="auto"/>
        </w:rPr>
        <w:t>criar soluções inovadoras para transformar o dia a dia das empresas e ajudá-las a superar os desafios de seus negócios. </w:t>
      </w:r>
    </w:p>
    <w:p w14:paraId="395D20B5" w14:textId="77777777" w:rsidR="00573796" w:rsidRPr="00E8357B" w:rsidRDefault="00573796" w:rsidP="00A724E0">
      <w:pPr>
        <w:rPr>
          <w:color w:val="auto"/>
        </w:rPr>
      </w:pPr>
    </w:p>
    <w:p w14:paraId="2BB9121F" w14:textId="77777777" w:rsidR="004B7E44" w:rsidRDefault="004B7E44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75F8F325" w14:textId="7462FACE" w:rsidR="00A65772" w:rsidRDefault="00821BEA" w:rsidP="00A65772">
      <w:pPr>
        <w:pStyle w:val="Ttulo4"/>
        <w:rPr>
          <w:color w:val="auto"/>
        </w:rPr>
      </w:pPr>
      <w:r>
        <w:rPr>
          <w:color w:val="auto"/>
        </w:rPr>
        <w:t>VISÃO</w:t>
      </w:r>
    </w:p>
    <w:p w14:paraId="6A94C202" w14:textId="77777777" w:rsidR="00176A25" w:rsidRDefault="00176A25" w:rsidP="00A65772">
      <w:pPr>
        <w:pStyle w:val="Ttulo4"/>
        <w:rPr>
          <w:color w:val="auto"/>
        </w:rPr>
      </w:pPr>
    </w:p>
    <w:p w14:paraId="67E3B265" w14:textId="42F50B96" w:rsidR="00FB14CC" w:rsidRPr="001612F4" w:rsidRDefault="00271877" w:rsidP="00271877">
      <w:pPr>
        <w:rPr>
          <w:color w:val="auto"/>
          <w:sz w:val="24"/>
          <w:szCs w:val="24"/>
        </w:rPr>
      </w:pPr>
      <w:r w:rsidRPr="001612F4">
        <w:rPr>
          <w:color w:val="auto"/>
          <w:sz w:val="24"/>
          <w:szCs w:val="24"/>
        </w:rPr>
        <w:t>S</w:t>
      </w:r>
      <w:r w:rsidR="00FB14CC" w:rsidRPr="001612F4">
        <w:rPr>
          <w:color w:val="auto"/>
          <w:sz w:val="24"/>
          <w:szCs w:val="24"/>
        </w:rPr>
        <w:t xml:space="preserve">er uma empresa sólida, competitiva e inovadora, que se antecipa as </w:t>
      </w:r>
      <w:r w:rsidR="00BE24AF" w:rsidRPr="001612F4">
        <w:rPr>
          <w:color w:val="auto"/>
          <w:sz w:val="24"/>
          <w:szCs w:val="24"/>
        </w:rPr>
        <w:t>tendências</w:t>
      </w:r>
      <w:r w:rsidR="00FB14CC" w:rsidRPr="001612F4">
        <w:rPr>
          <w:color w:val="auto"/>
          <w:sz w:val="24"/>
          <w:szCs w:val="24"/>
        </w:rPr>
        <w:t xml:space="preserve"> do mercado e que se utiliza da melhor tecnologia </w:t>
      </w:r>
      <w:r w:rsidR="00BE24AF" w:rsidRPr="001612F4">
        <w:rPr>
          <w:color w:val="auto"/>
          <w:sz w:val="24"/>
          <w:szCs w:val="24"/>
        </w:rPr>
        <w:t>disponível</w:t>
      </w:r>
      <w:r w:rsidR="00FB14CC" w:rsidRPr="001612F4">
        <w:rPr>
          <w:color w:val="auto"/>
          <w:sz w:val="24"/>
          <w:szCs w:val="24"/>
        </w:rPr>
        <w:t xml:space="preserve"> no desenvolvimento de </w:t>
      </w:r>
      <w:r w:rsidR="00D03147" w:rsidRPr="001612F4">
        <w:rPr>
          <w:color w:val="auto"/>
          <w:sz w:val="24"/>
          <w:szCs w:val="24"/>
        </w:rPr>
        <w:t>soluções para seus clientes</w:t>
      </w:r>
      <w:r w:rsidR="00FB14CC" w:rsidRPr="001612F4">
        <w:rPr>
          <w:color w:val="auto"/>
          <w:sz w:val="24"/>
          <w:szCs w:val="24"/>
        </w:rPr>
        <w:t xml:space="preserve">. </w:t>
      </w:r>
    </w:p>
    <w:p w14:paraId="253FCD92" w14:textId="77777777" w:rsidR="00A65772" w:rsidRDefault="00A65772" w:rsidP="00A65772">
      <w:pPr>
        <w:pStyle w:val="Ttulo4"/>
        <w:rPr>
          <w:color w:val="auto"/>
        </w:rPr>
      </w:pPr>
    </w:p>
    <w:p w14:paraId="1BBE1DB4" w14:textId="77777777" w:rsidR="00A65772" w:rsidRPr="00126D07" w:rsidRDefault="00A65772" w:rsidP="00A65772">
      <w:pPr>
        <w:pStyle w:val="Ttulo4"/>
        <w:rPr>
          <w:color w:val="auto"/>
        </w:rPr>
      </w:pPr>
    </w:p>
    <w:p w14:paraId="678636B0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VALORES</w:t>
      </w:r>
    </w:p>
    <w:p w14:paraId="22ECF5E6" w14:textId="77777777" w:rsidR="00176A25" w:rsidRDefault="00176A25" w:rsidP="00A65772">
      <w:pPr>
        <w:pStyle w:val="Ttulo4"/>
        <w:rPr>
          <w:color w:val="auto"/>
        </w:rPr>
      </w:pPr>
    </w:p>
    <w:p w14:paraId="77A24AF9" w14:textId="531D10BA" w:rsidR="00FB14CC" w:rsidRPr="001612F4" w:rsidRDefault="00271877" w:rsidP="00271877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T</w:t>
      </w:r>
      <w:r w:rsidR="00FB14CC" w:rsidRPr="001612F4">
        <w:rPr>
          <w:color w:val="auto"/>
          <w:sz w:val="24"/>
          <w:szCs w:val="20"/>
        </w:rPr>
        <w:t>er conduta sempre ética e respeitosa, priorizar a satisfação dos clientes, valorizar seus colaboradores através de ações de reconhecimento e de oportunidades de desenvo</w:t>
      </w:r>
      <w:r w:rsidR="001612F4" w:rsidRPr="001612F4">
        <w:rPr>
          <w:color w:val="auto"/>
          <w:sz w:val="24"/>
          <w:szCs w:val="20"/>
        </w:rPr>
        <w:t>l</w:t>
      </w:r>
      <w:r w:rsidR="00FB14CC" w:rsidRPr="001612F4">
        <w:rPr>
          <w:color w:val="auto"/>
          <w:sz w:val="24"/>
          <w:szCs w:val="20"/>
        </w:rPr>
        <w:t>vimento e contribuir para as práticas de cidad</w:t>
      </w:r>
      <w:r w:rsidRPr="001612F4">
        <w:rPr>
          <w:color w:val="auto"/>
          <w:sz w:val="24"/>
          <w:szCs w:val="20"/>
        </w:rPr>
        <w:t>ania nos ambientes em que atua.</w:t>
      </w:r>
      <w:r w:rsidR="00FB14CC" w:rsidRPr="001612F4">
        <w:rPr>
          <w:color w:val="auto"/>
          <w:sz w:val="24"/>
          <w:szCs w:val="20"/>
        </w:rPr>
        <w:t xml:space="preserve"> </w:t>
      </w:r>
    </w:p>
    <w:p w14:paraId="28232B2B" w14:textId="3ADA0652" w:rsidR="00A65772" w:rsidRDefault="00A65772" w:rsidP="00A65772">
      <w:pPr>
        <w:pStyle w:val="Ttulo4"/>
        <w:rPr>
          <w:color w:val="auto"/>
        </w:rPr>
      </w:pPr>
    </w:p>
    <w:p w14:paraId="593150A7" w14:textId="77777777" w:rsidR="00573796" w:rsidRPr="00126D07" w:rsidRDefault="00573796" w:rsidP="00A65772">
      <w:pPr>
        <w:pStyle w:val="Ttulo4"/>
        <w:rPr>
          <w:color w:val="auto"/>
        </w:rPr>
      </w:pPr>
    </w:p>
    <w:p w14:paraId="683BDC12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RAMO DE ATUAÇÃO</w:t>
      </w:r>
    </w:p>
    <w:p w14:paraId="5B769B5E" w14:textId="77777777" w:rsidR="00A65772" w:rsidRDefault="00A65772" w:rsidP="00A65772">
      <w:pPr>
        <w:pStyle w:val="Ttulo4"/>
        <w:rPr>
          <w:color w:val="auto"/>
        </w:rPr>
      </w:pPr>
    </w:p>
    <w:p w14:paraId="70335683" w14:textId="77777777" w:rsidR="00D03147" w:rsidRPr="001612F4" w:rsidRDefault="00271877" w:rsidP="00D03147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Atuamos em diversas áreas proporcionando soluções para os segmentos da agroindústria, manufatura, distribuição e logística, varejo, construção e projetos</w:t>
      </w:r>
      <w:r w:rsidR="00176A25" w:rsidRPr="001612F4">
        <w:rPr>
          <w:color w:val="auto"/>
          <w:sz w:val="24"/>
          <w:szCs w:val="20"/>
        </w:rPr>
        <w:t>, educação, saúde, serviços, jurídico e financeiros.</w:t>
      </w:r>
    </w:p>
    <w:p w14:paraId="7C8AD8F8" w14:textId="77777777" w:rsidR="00D03147" w:rsidRDefault="00D03147" w:rsidP="00D03147">
      <w:pPr>
        <w:rPr>
          <w:color w:val="auto"/>
        </w:rPr>
      </w:pPr>
    </w:p>
    <w:p w14:paraId="75B2AC2F" w14:textId="64A39E9B" w:rsidR="00D03147" w:rsidRDefault="00D03147" w:rsidP="00D03147">
      <w:pPr>
        <w:rPr>
          <w:color w:val="auto"/>
        </w:rPr>
      </w:pPr>
    </w:p>
    <w:p w14:paraId="740880BD" w14:textId="4FFC2E20" w:rsidR="00BE24AF" w:rsidRDefault="00BE24AF" w:rsidP="00D03147">
      <w:pPr>
        <w:rPr>
          <w:color w:val="auto"/>
        </w:rPr>
      </w:pPr>
    </w:p>
    <w:p w14:paraId="0FED9010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SERVIÇOS E PRODUTOS PRESTADOS</w:t>
      </w:r>
    </w:p>
    <w:p w14:paraId="27BC6B9D" w14:textId="77777777" w:rsidR="00A65772" w:rsidRDefault="00A65772" w:rsidP="00A65772">
      <w:pPr>
        <w:pStyle w:val="Ttulo4"/>
        <w:rPr>
          <w:color w:val="auto"/>
        </w:rPr>
      </w:pPr>
    </w:p>
    <w:p w14:paraId="0279298D" w14:textId="77777777" w:rsidR="00A65772" w:rsidRPr="001612F4" w:rsidRDefault="00176A25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- </w:t>
      </w:r>
      <w:r w:rsidR="00D03147" w:rsidRPr="001612F4">
        <w:rPr>
          <w:color w:val="auto"/>
          <w:sz w:val="24"/>
          <w:szCs w:val="20"/>
        </w:rPr>
        <w:t>Desenvolvimento Web e Web Designer</w:t>
      </w:r>
    </w:p>
    <w:p w14:paraId="7D3BAC95" w14:textId="77777777" w:rsidR="00176A25" w:rsidRPr="001612F4" w:rsidRDefault="00176A25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ab/>
        <w:t>Desenvolvimento de software customizado, manutenção de sistemas e automatização de operações.</w:t>
      </w:r>
    </w:p>
    <w:p w14:paraId="7558D055" w14:textId="77777777" w:rsidR="00D03147" w:rsidRPr="001612F4" w:rsidRDefault="00D03147" w:rsidP="00A65772">
      <w:pPr>
        <w:rPr>
          <w:color w:val="auto"/>
          <w:sz w:val="24"/>
          <w:szCs w:val="20"/>
        </w:rPr>
      </w:pPr>
    </w:p>
    <w:p w14:paraId="6B3D358D" w14:textId="77777777" w:rsidR="00D03147" w:rsidRPr="001612F4" w:rsidRDefault="00D03147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- Desenvolvimento de e-commerce</w:t>
      </w:r>
    </w:p>
    <w:p w14:paraId="263C58FC" w14:textId="092A216B" w:rsidR="00D770D1" w:rsidRPr="001612F4" w:rsidRDefault="00D770D1" w:rsidP="00D770D1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ab/>
        <w:t xml:space="preserve">Oferecemos uma versão </w:t>
      </w:r>
      <w:r w:rsidR="00262AC3" w:rsidRPr="001612F4">
        <w:rPr>
          <w:color w:val="auto"/>
          <w:sz w:val="24"/>
          <w:szCs w:val="20"/>
        </w:rPr>
        <w:t xml:space="preserve">personalizada </w:t>
      </w:r>
      <w:r w:rsidRPr="001612F4">
        <w:rPr>
          <w:color w:val="auto"/>
          <w:sz w:val="24"/>
          <w:szCs w:val="20"/>
        </w:rPr>
        <w:t>para os lojistas, garantindo atualizações mensais, focada em dispositivos móveis devido ao crescente número de consumidores usando dispositivos móveis, nossa atenção é proporcionar uma experiência de compra fácil, rápida e intuitiva.</w:t>
      </w:r>
    </w:p>
    <w:p w14:paraId="742E91A3" w14:textId="77777777" w:rsidR="00D03147" w:rsidRPr="001612F4" w:rsidRDefault="00D03147" w:rsidP="00A65772">
      <w:pPr>
        <w:rPr>
          <w:color w:val="auto"/>
          <w:sz w:val="24"/>
          <w:szCs w:val="20"/>
        </w:rPr>
      </w:pPr>
    </w:p>
    <w:p w14:paraId="39960F1B" w14:textId="0C242D1E" w:rsidR="00176A25" w:rsidRPr="001612F4" w:rsidRDefault="00D03147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- Desenvolvimento de Aplicativos Desktop e Mobile</w:t>
      </w:r>
    </w:p>
    <w:p w14:paraId="62E38408" w14:textId="0943EF8C" w:rsidR="007879FE" w:rsidRPr="001612F4" w:rsidRDefault="007879FE" w:rsidP="001612F4">
      <w:pPr>
        <w:ind w:firstLine="720"/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Desenvolvimento de software customizado, ajudando os clientes a obter dados sobre o negócio.</w:t>
      </w:r>
    </w:p>
    <w:p w14:paraId="1F7CD466" w14:textId="77777777" w:rsidR="00D03147" w:rsidRPr="001612F4" w:rsidRDefault="00D03147" w:rsidP="00A65772">
      <w:pPr>
        <w:rPr>
          <w:color w:val="auto"/>
          <w:sz w:val="24"/>
          <w:szCs w:val="20"/>
        </w:rPr>
      </w:pPr>
    </w:p>
    <w:p w14:paraId="12ED0913" w14:textId="77777777" w:rsidR="00D03147" w:rsidRPr="001612F4" w:rsidRDefault="00D03147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- Desenvolvimento e Manutenção de Banco de Dados</w:t>
      </w:r>
    </w:p>
    <w:p w14:paraId="254C3560" w14:textId="5A946611" w:rsidR="00A65772" w:rsidRDefault="001612F4" w:rsidP="00BE24AF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ab/>
        <w:t>Desenvolvimento de banco de dados customizado e manutenção de bancos existentes.</w:t>
      </w:r>
    </w:p>
    <w:p w14:paraId="0A1C83FA" w14:textId="02FFD395" w:rsidR="00BE24AF" w:rsidRDefault="00BE24AF" w:rsidP="00BE24AF">
      <w:pPr>
        <w:rPr>
          <w:color w:val="auto"/>
          <w:sz w:val="24"/>
          <w:szCs w:val="20"/>
        </w:rPr>
      </w:pPr>
    </w:p>
    <w:p w14:paraId="2B64B2BA" w14:textId="77777777" w:rsidR="00BE24AF" w:rsidRPr="00126D07" w:rsidRDefault="00BE24AF" w:rsidP="00BE24AF">
      <w:pPr>
        <w:rPr>
          <w:color w:val="auto"/>
        </w:rPr>
      </w:pPr>
    </w:p>
    <w:p w14:paraId="77A85DCB" w14:textId="1D179E3E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LOGO</w:t>
      </w:r>
    </w:p>
    <w:p w14:paraId="2E1E6EDD" w14:textId="027857C1" w:rsidR="001612F4" w:rsidRDefault="001612F4" w:rsidP="00A65772">
      <w:pPr>
        <w:pStyle w:val="Ttulo4"/>
        <w:rPr>
          <w:color w:val="auto"/>
        </w:rPr>
      </w:pPr>
    </w:p>
    <w:p w14:paraId="49D25FB5" w14:textId="5DCB2947" w:rsidR="001612F4" w:rsidRPr="001612F4" w:rsidRDefault="001612F4" w:rsidP="001612F4">
      <w:pPr>
        <w:pStyle w:val="Ttulo4"/>
        <w:rPr>
          <w:b w:val="0"/>
          <w:bCs/>
          <w:color w:val="auto"/>
        </w:rPr>
      </w:pPr>
      <w:r>
        <w:rPr>
          <w:rFonts w:eastAsiaTheme="minorEastAsia" w:cstheme="minorBidi"/>
          <w:i/>
          <w:noProof/>
          <w:sz w:val="28"/>
          <w:lang w:eastAsia="pt-BR"/>
        </w:rPr>
        <w:drawing>
          <wp:anchor distT="0" distB="0" distL="114300" distR="114300" simplePos="0" relativeHeight="251685888" behindDoc="0" locked="0" layoutInCell="1" allowOverlap="1" wp14:anchorId="7D558884" wp14:editId="33C9F90B">
            <wp:simplePos x="0" y="0"/>
            <wp:positionH relativeFrom="column">
              <wp:posOffset>830580</wp:posOffset>
            </wp:positionH>
            <wp:positionV relativeFrom="paragraph">
              <wp:posOffset>43180</wp:posOffset>
            </wp:positionV>
            <wp:extent cx="3914775" cy="1864995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 ROLP SEM FUND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12F4">
        <w:rPr>
          <w:b w:val="0"/>
          <w:bCs/>
          <w:color w:val="auto"/>
        </w:rPr>
        <w:t>Logo principal</w:t>
      </w:r>
    </w:p>
    <w:p w14:paraId="5DA57388" w14:textId="2F4E120E" w:rsidR="001612F4" w:rsidRDefault="001612F4" w:rsidP="001612F4">
      <w:pPr>
        <w:pStyle w:val="Ttulo4"/>
        <w:rPr>
          <w:color w:val="auto"/>
        </w:rPr>
      </w:pPr>
    </w:p>
    <w:p w14:paraId="61178145" w14:textId="0F90DDBC" w:rsidR="001612F4" w:rsidRDefault="001612F4" w:rsidP="001612F4">
      <w:pPr>
        <w:pStyle w:val="Ttulo4"/>
        <w:rPr>
          <w:color w:val="auto"/>
        </w:rPr>
      </w:pPr>
    </w:p>
    <w:p w14:paraId="3A47999D" w14:textId="258531C3" w:rsidR="001612F4" w:rsidRDefault="001612F4" w:rsidP="001612F4">
      <w:pPr>
        <w:pStyle w:val="Ttulo4"/>
        <w:rPr>
          <w:color w:val="auto"/>
        </w:rPr>
      </w:pPr>
    </w:p>
    <w:p w14:paraId="24557297" w14:textId="4E6B0E22" w:rsidR="001612F4" w:rsidRDefault="001612F4" w:rsidP="001612F4">
      <w:pPr>
        <w:pStyle w:val="Ttulo4"/>
        <w:rPr>
          <w:color w:val="auto"/>
        </w:rPr>
      </w:pPr>
    </w:p>
    <w:p w14:paraId="62735459" w14:textId="7C540127" w:rsidR="001612F4" w:rsidRDefault="001612F4" w:rsidP="001612F4">
      <w:pPr>
        <w:pStyle w:val="Ttulo4"/>
        <w:rPr>
          <w:color w:val="auto"/>
        </w:rPr>
      </w:pPr>
    </w:p>
    <w:p w14:paraId="11231E40" w14:textId="63F7D7F6" w:rsidR="00A65772" w:rsidRPr="001612F4" w:rsidRDefault="001612F4" w:rsidP="001612F4">
      <w:pPr>
        <w:pStyle w:val="Ttulo4"/>
        <w:rPr>
          <w:b w:val="0"/>
          <w:bCs/>
          <w:color w:val="auto"/>
        </w:rPr>
      </w:pPr>
      <w:r w:rsidRPr="001612F4">
        <w:rPr>
          <w:b w:val="0"/>
          <w:bCs/>
          <w:color w:val="auto"/>
        </w:rPr>
        <w:t>Logo rodapé</w:t>
      </w:r>
    </w:p>
    <w:p w14:paraId="4D1FD8FA" w14:textId="77777777" w:rsidR="001612F4" w:rsidRDefault="001612F4" w:rsidP="00D03147">
      <w:pPr>
        <w:pStyle w:val="Ttulo4"/>
        <w:jc w:val="center"/>
        <w:rPr>
          <w:color w:val="auto"/>
        </w:rPr>
      </w:pPr>
    </w:p>
    <w:p w14:paraId="5D8BE585" w14:textId="1F1CEABD" w:rsidR="00F96A10" w:rsidRPr="00126D07" w:rsidRDefault="00F96A10" w:rsidP="00D03147">
      <w:pPr>
        <w:pStyle w:val="Ttulo4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36628BB" wp14:editId="010C047E">
            <wp:extent cx="6097270" cy="939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2723" w14:textId="77777777" w:rsidR="00A65772" w:rsidRDefault="00A65772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4E312EE8" w14:textId="1CD54C30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PALETA DE CORES</w:t>
      </w:r>
      <w:r w:rsidR="00E0072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984487" wp14:editId="6D076252">
                <wp:simplePos x="0" y="0"/>
                <wp:positionH relativeFrom="column">
                  <wp:posOffset>2639060</wp:posOffset>
                </wp:positionH>
                <wp:positionV relativeFrom="paragraph">
                  <wp:posOffset>260350</wp:posOffset>
                </wp:positionV>
                <wp:extent cx="1828800" cy="45720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07EAD" w14:textId="5DBF190E" w:rsidR="00F96A10" w:rsidRPr="00F96A10" w:rsidRDefault="00F96A10" w:rsidP="00F96A10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96A10"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84487" id="Caixa de Texto 20" o:spid="_x0000_s1028" type="#_x0000_t202" style="position:absolute;margin-left:207.8pt;margin-top:20.5pt;width:2in;height:36pt;z-index:251671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" filled="f" stroked="f">
                <v:textbox>
                  <w:txbxContent>
                    <w:p w14:paraId="20207EAD" w14:textId="5DBF190E" w:rsidR="00F96A10" w:rsidRPr="00F96A10" w:rsidRDefault="00F96A10" w:rsidP="00F96A10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96A10"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6BF8352C" w14:textId="4C3A8016" w:rsidR="00A65772" w:rsidRDefault="00E00727" w:rsidP="00E00727">
      <w:pPr>
        <w:pStyle w:val="Ttulo4"/>
        <w:jc w:val="center"/>
        <w:rPr>
          <w:rFonts w:eastAsiaTheme="minorEastAsia" w:cstheme="minorBidi"/>
          <w:i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BCFC10" wp14:editId="704B29B0">
                <wp:simplePos x="0" y="0"/>
                <wp:positionH relativeFrom="column">
                  <wp:posOffset>2570480</wp:posOffset>
                </wp:positionH>
                <wp:positionV relativeFrom="paragraph">
                  <wp:posOffset>1574165</wp:posOffset>
                </wp:positionV>
                <wp:extent cx="1828800" cy="45720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9EF8B" w14:textId="20736F9E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FC10" id="Caixa de Texto 24" o:spid="_x0000_s1029" type="#_x0000_t202" style="position:absolute;left:0;text-align:left;margin-left:202.4pt;margin-top:123.95pt;width:2in;height:36pt;z-index:251679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" filled="f" stroked="f">
                <v:textbox>
                  <w:txbxContent>
                    <w:p w14:paraId="3B79EF8B" w14:textId="20736F9E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E70668" wp14:editId="018737F2">
                <wp:simplePos x="0" y="0"/>
                <wp:positionH relativeFrom="column">
                  <wp:posOffset>2100580</wp:posOffset>
                </wp:positionH>
                <wp:positionV relativeFrom="paragraph">
                  <wp:posOffset>1574165</wp:posOffset>
                </wp:positionV>
                <wp:extent cx="1828800" cy="457200"/>
                <wp:effectExtent l="0" t="0" r="0" b="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5F09" w14:textId="3D6D80E8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668" id="Caixa de Texto 23" o:spid="_x0000_s1030" type="#_x0000_t202" style="position:absolute;left:0;text-align:left;margin-left:165.4pt;margin-top:123.95pt;width:2in;height:36pt;z-index:251677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" filled="f" stroked="f">
                <v:textbox>
                  <w:txbxContent>
                    <w:p w14:paraId="28B85F09" w14:textId="3D6D80E8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6B1151" wp14:editId="6E5AB400">
                <wp:simplePos x="0" y="0"/>
                <wp:positionH relativeFrom="column">
                  <wp:posOffset>1084580</wp:posOffset>
                </wp:positionH>
                <wp:positionV relativeFrom="paragraph">
                  <wp:posOffset>1534160</wp:posOffset>
                </wp:positionV>
                <wp:extent cx="1828800" cy="457200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C4963" w14:textId="0D6748F2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1151" id="Caixa de Texto 22" o:spid="_x0000_s1031" type="#_x0000_t202" style="position:absolute;left:0;text-align:left;margin-left:85.4pt;margin-top:120.8pt;width:2in;height:36pt;z-index:251675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" filled="f" stroked="f">
                <v:textbox>
                  <w:txbxContent>
                    <w:p w14:paraId="741C4963" w14:textId="0D6748F2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234692" wp14:editId="7A36D065">
                <wp:simplePos x="0" y="0"/>
                <wp:positionH relativeFrom="column">
                  <wp:posOffset>1986280</wp:posOffset>
                </wp:positionH>
                <wp:positionV relativeFrom="paragraph">
                  <wp:posOffset>126365</wp:posOffset>
                </wp:positionV>
                <wp:extent cx="1828800" cy="457200"/>
                <wp:effectExtent l="0" t="0" r="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07ABF" w14:textId="66E63ED0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34692" id="Caixa de Texto 21" o:spid="_x0000_s1032" type="#_x0000_t202" style="position:absolute;left:0;text-align:left;margin-left:156.4pt;margin-top:9.95pt;width:2in;height:36pt;z-index:251673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" filled="f" stroked="f">
                <v:textbox>
                  <w:txbxContent>
                    <w:p w14:paraId="77C07ABF" w14:textId="66E63ED0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6D83D4" wp14:editId="2477771F">
                <wp:simplePos x="0" y="0"/>
                <wp:positionH relativeFrom="column">
                  <wp:posOffset>2805430</wp:posOffset>
                </wp:positionH>
                <wp:positionV relativeFrom="paragraph">
                  <wp:posOffset>1701165</wp:posOffset>
                </wp:positionV>
                <wp:extent cx="101600" cy="177800"/>
                <wp:effectExtent l="57150" t="38100" r="69850" b="88900"/>
                <wp:wrapNone/>
                <wp:docPr id="19" name="Conector re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600" cy="177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7D3F43" id="Conector reto 19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9pt,133.95pt" to="228.9pt,14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906F2C" wp14:editId="62CA3DBC">
                <wp:simplePos x="0" y="0"/>
                <wp:positionH relativeFrom="column">
                  <wp:posOffset>2633980</wp:posOffset>
                </wp:positionH>
                <wp:positionV relativeFrom="paragraph">
                  <wp:posOffset>450215</wp:posOffset>
                </wp:positionV>
                <wp:extent cx="69850" cy="228600"/>
                <wp:effectExtent l="57150" t="38100" r="63500" b="76200"/>
                <wp:wrapNone/>
                <wp:docPr id="18" name="Conector re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9CC1CA" id="Conector reto 18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4pt,35.45pt" to="212.9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9C5C7D" wp14:editId="65A40CC3">
                <wp:simplePos x="0" y="0"/>
                <wp:positionH relativeFrom="column">
                  <wp:posOffset>1281430</wp:posOffset>
                </wp:positionH>
                <wp:positionV relativeFrom="paragraph">
                  <wp:posOffset>1453515</wp:posOffset>
                </wp:positionV>
                <wp:extent cx="234950" cy="317500"/>
                <wp:effectExtent l="57150" t="38100" r="69850" b="82550"/>
                <wp:wrapNone/>
                <wp:docPr id="16" name="Conector re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950" cy="317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75FF3" id="Conector reto 16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9pt,114.45pt" to="119.4pt,1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57059F" wp14:editId="1D8EEA72">
                <wp:simplePos x="0" y="0"/>
                <wp:positionH relativeFrom="column">
                  <wp:posOffset>1929130</wp:posOffset>
                </wp:positionH>
                <wp:positionV relativeFrom="paragraph">
                  <wp:posOffset>1491615</wp:posOffset>
                </wp:positionV>
                <wp:extent cx="241300" cy="279400"/>
                <wp:effectExtent l="38100" t="19050" r="63500" b="82550"/>
                <wp:wrapNone/>
                <wp:docPr id="13" name="Conector re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4673C5" id="Conector reto 1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9pt,117.45pt" to="170.9pt,1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0C92BA" wp14:editId="3294D5D3">
                <wp:simplePos x="0" y="0"/>
                <wp:positionH relativeFrom="column">
                  <wp:posOffset>1744980</wp:posOffset>
                </wp:positionH>
                <wp:positionV relativeFrom="paragraph">
                  <wp:posOffset>526415</wp:posOffset>
                </wp:positionV>
                <wp:extent cx="273050" cy="355600"/>
                <wp:effectExtent l="38100" t="38100" r="69850" b="82550"/>
                <wp:wrapNone/>
                <wp:docPr id="12" name="Conector re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05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D8CC70" id="Conector reto 12" o:spid="_x0000_s1026" style="position:absolute;flip:y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7.4pt,41.45pt" to="158.9pt,6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w:drawing>
          <wp:inline distT="0" distB="0" distL="0" distR="0" wp14:anchorId="375ECF52" wp14:editId="37B67DFB">
            <wp:extent cx="3914775" cy="18655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 ROLP SEM FUND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296" cy="18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EB42" w14:textId="30C867FD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80768" behindDoc="0" locked="0" layoutInCell="1" allowOverlap="1" wp14:anchorId="6B1B8002" wp14:editId="49039F3D">
            <wp:simplePos x="0" y="0"/>
            <wp:positionH relativeFrom="column">
              <wp:posOffset>576580</wp:posOffset>
            </wp:positionH>
            <wp:positionV relativeFrom="paragraph">
              <wp:posOffset>141605</wp:posOffset>
            </wp:positionV>
            <wp:extent cx="660400" cy="622300"/>
            <wp:effectExtent l="0" t="0" r="6350" b="635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727">
        <w:rPr>
          <w:color w:val="auto"/>
          <w:sz w:val="16"/>
          <w:szCs w:val="16"/>
        </w:rPr>
        <w:t>R: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37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94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 w:rsidRPr="00E00727">
        <w:rPr>
          <w:b w:val="0"/>
          <w:bCs/>
          <w:color w:val="auto"/>
          <w:sz w:val="16"/>
          <w:szCs w:val="16"/>
        </w:rPr>
        <w:t>253cac</w:t>
      </w:r>
    </w:p>
    <w:p w14:paraId="1B86E1B8" w14:textId="627D14EE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60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87</w:t>
      </w:r>
    </w:p>
    <w:p w14:paraId="7A4F8A54" w14:textId="4848D822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172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</w:t>
      </w:r>
    </w:p>
    <w:p w14:paraId="61CA4F17" w14:textId="4DA70F05" w:rsidR="00E00727" w:rsidRDefault="00E00727" w:rsidP="00A65772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</w:t>
      </w:r>
    </w:p>
    <w:p w14:paraId="001FF84C" w14:textId="163CC783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00F665DE" w14:textId="35B66188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82816" behindDoc="0" locked="0" layoutInCell="1" allowOverlap="1" wp14:anchorId="47A944C1" wp14:editId="259797D6">
            <wp:simplePos x="0" y="0"/>
            <wp:positionH relativeFrom="column">
              <wp:posOffset>575945</wp:posOffset>
            </wp:positionH>
            <wp:positionV relativeFrom="paragraph">
              <wp:posOffset>119380</wp:posOffset>
            </wp:positionV>
            <wp:extent cx="661035" cy="622300"/>
            <wp:effectExtent l="0" t="0" r="5715" b="635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727">
        <w:rPr>
          <w:color w:val="auto"/>
          <w:sz w:val="16"/>
          <w:szCs w:val="16"/>
        </w:rPr>
        <w:t>R: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179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38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 w:rsidR="00CE1FB6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 w:rsidR="00CE1FB6" w:rsidRPr="00CE1FB6">
        <w:rPr>
          <w:b w:val="0"/>
          <w:bCs/>
          <w:color w:val="auto"/>
          <w:sz w:val="16"/>
          <w:szCs w:val="16"/>
        </w:rPr>
        <w:t>b3bcff</w:t>
      </w:r>
    </w:p>
    <w:p w14:paraId="07AEAC20" w14:textId="3DE710E8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188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32</w:t>
      </w:r>
    </w:p>
    <w:p w14:paraId="530DFD20" w14:textId="2DFC2DB6" w:rsidR="00E00727" w:rsidRPr="00CE1FB6" w:rsidRDefault="00E00727" w:rsidP="00E00727">
      <w:pPr>
        <w:pStyle w:val="Ttulo4"/>
        <w:ind w:left="2160" w:firstLine="360"/>
        <w:rPr>
          <w:b w:val="0"/>
          <w:bCs/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255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0</w:t>
      </w:r>
    </w:p>
    <w:p w14:paraId="5AB48E20" w14:textId="467AB8FD" w:rsidR="00E00727" w:rsidRPr="00E00727" w:rsidRDefault="00E00727" w:rsidP="00E00727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0</w:t>
      </w:r>
    </w:p>
    <w:p w14:paraId="13AEB6C8" w14:textId="66F46410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38897BC7" w14:textId="6751DDF0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83840" behindDoc="0" locked="0" layoutInCell="1" allowOverlap="1" wp14:anchorId="54D47DDE" wp14:editId="7DBEF9D2">
            <wp:simplePos x="0" y="0"/>
            <wp:positionH relativeFrom="column">
              <wp:posOffset>582295</wp:posOffset>
            </wp:positionH>
            <wp:positionV relativeFrom="paragraph">
              <wp:posOffset>166370</wp:posOffset>
            </wp:positionV>
            <wp:extent cx="661035" cy="622300"/>
            <wp:effectExtent l="0" t="0" r="5715" b="635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727">
        <w:rPr>
          <w:color w:val="auto"/>
          <w:sz w:val="16"/>
          <w:szCs w:val="16"/>
        </w:rPr>
        <w:t>R: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52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88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 w:rsidR="00CE1FB6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 w:rsidR="00CE1FB6" w:rsidRPr="007879FE">
        <w:rPr>
          <w:b w:val="0"/>
          <w:bCs/>
          <w:color w:val="auto"/>
          <w:sz w:val="16"/>
          <w:szCs w:val="16"/>
        </w:rPr>
        <w:t>344dff</w:t>
      </w:r>
    </w:p>
    <w:p w14:paraId="0D5E62A1" w14:textId="152AA729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77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77</w:t>
      </w:r>
    </w:p>
    <w:p w14:paraId="78FA6C16" w14:textId="71C8C54F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255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0</w:t>
      </w:r>
    </w:p>
    <w:p w14:paraId="3A1191A3" w14:textId="2E99B441" w:rsidR="00E00727" w:rsidRPr="00E00727" w:rsidRDefault="00E00727" w:rsidP="00E00727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0</w:t>
      </w:r>
    </w:p>
    <w:p w14:paraId="6BAD2278" w14:textId="4C416556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2C26EE37" w14:textId="7C922748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81792" behindDoc="0" locked="0" layoutInCell="1" allowOverlap="1" wp14:anchorId="60A13077" wp14:editId="43BE13D6">
            <wp:simplePos x="0" y="0"/>
            <wp:positionH relativeFrom="column">
              <wp:posOffset>588645</wp:posOffset>
            </wp:positionH>
            <wp:positionV relativeFrom="paragraph">
              <wp:posOffset>137795</wp:posOffset>
            </wp:positionV>
            <wp:extent cx="660797" cy="622300"/>
            <wp:effectExtent l="0" t="0" r="6350" b="635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97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727">
        <w:rPr>
          <w:color w:val="auto"/>
          <w:sz w:val="16"/>
          <w:szCs w:val="16"/>
        </w:rPr>
        <w:t>R: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76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84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#4c63ff</w:t>
      </w:r>
    </w:p>
    <w:p w14:paraId="6C8D88DF" w14:textId="4BA4353C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99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72</w:t>
      </w:r>
    </w:p>
    <w:p w14:paraId="0CC8CB80" w14:textId="5D3034C5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255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0</w:t>
      </w:r>
    </w:p>
    <w:p w14:paraId="0E33A3FA" w14:textId="53E59B47" w:rsidR="00E00727" w:rsidRPr="00E00727" w:rsidRDefault="00E00727" w:rsidP="00E00727">
      <w:pPr>
        <w:pStyle w:val="Ttulo4"/>
        <w:rPr>
          <w:b w:val="0"/>
          <w:bCs/>
          <w:color w:val="auto"/>
          <w:sz w:val="16"/>
          <w:szCs w:val="16"/>
        </w:rPr>
      </w:pPr>
      <w:r w:rsidRPr="00E00727">
        <w:rPr>
          <w:b w:val="0"/>
          <w:bCs/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7879FE">
        <w:rPr>
          <w:color w:val="auto"/>
          <w:sz w:val="16"/>
          <w:szCs w:val="16"/>
        </w:rPr>
        <w:t>K:</w:t>
      </w:r>
      <w:r w:rsidR="007879FE" w:rsidRPr="007879FE">
        <w:rPr>
          <w:color w:val="auto"/>
          <w:sz w:val="16"/>
          <w:szCs w:val="16"/>
        </w:rPr>
        <w:t xml:space="preserve"> </w:t>
      </w:r>
      <w:r w:rsidR="007879FE">
        <w:rPr>
          <w:b w:val="0"/>
          <w:bCs/>
          <w:color w:val="auto"/>
          <w:sz w:val="16"/>
          <w:szCs w:val="16"/>
        </w:rPr>
        <w:t>0</w:t>
      </w:r>
    </w:p>
    <w:p w14:paraId="318ED365" w14:textId="029E36DB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13A3D76F" w14:textId="0DF9F1EA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F2F159" wp14:editId="4755ABF2">
                <wp:simplePos x="0" y="0"/>
                <wp:positionH relativeFrom="column">
                  <wp:posOffset>582295</wp:posOffset>
                </wp:positionH>
                <wp:positionV relativeFrom="paragraph">
                  <wp:posOffset>165735</wp:posOffset>
                </wp:positionV>
                <wp:extent cx="648335" cy="622300"/>
                <wp:effectExtent l="0" t="0" r="18415" b="2540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335" cy="622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2A512" id="Retângulo 29" o:spid="_x0000_s1026" style="position:absolute;margin-left:45.85pt;margin-top:13.05pt;width:51.05pt;height:4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" fillcolor="white [3201]" strokecolor="#161718 [3200]" strokeweight="2pt"/>
            </w:pict>
          </mc:Fallback>
        </mc:AlternateContent>
      </w:r>
      <w:r w:rsidRPr="00E00727">
        <w:rPr>
          <w:color w:val="auto"/>
          <w:sz w:val="16"/>
          <w:szCs w:val="16"/>
        </w:rPr>
        <w:t>R:</w:t>
      </w:r>
      <w:r w:rsidRPr="00E00727">
        <w:rPr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>255 / 0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 / 84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#FFFFFF / #000000</w:t>
      </w:r>
    </w:p>
    <w:p w14:paraId="0F8C729A" w14:textId="29B118B4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Pr="00E00727">
        <w:rPr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>255 / 0</w:t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 / 83</w:t>
      </w:r>
    </w:p>
    <w:p w14:paraId="1A15370B" w14:textId="77C38178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Pr="00E00727">
        <w:rPr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>255 / 0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 / 73</w:t>
      </w:r>
    </w:p>
    <w:p w14:paraId="3AED6435" w14:textId="224AC70A" w:rsidR="00E00727" w:rsidRPr="00E00727" w:rsidRDefault="00E00727" w:rsidP="00E00727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 / 80</w:t>
      </w:r>
    </w:p>
    <w:p w14:paraId="3BB7E07C" w14:textId="5CED38AB" w:rsidR="00E00727" w:rsidRDefault="00E00727" w:rsidP="00A65772">
      <w:pPr>
        <w:pStyle w:val="Ttulo4"/>
        <w:rPr>
          <w:color w:val="auto"/>
        </w:rPr>
      </w:pPr>
    </w:p>
    <w:p w14:paraId="4B90142F" w14:textId="77777777" w:rsidR="00E00727" w:rsidRDefault="00E00727" w:rsidP="00A65772">
      <w:pPr>
        <w:pStyle w:val="Ttulo4"/>
        <w:rPr>
          <w:color w:val="auto"/>
        </w:rPr>
      </w:pPr>
    </w:p>
    <w:p w14:paraId="2C1CD6A4" w14:textId="29490604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TIPOGRAFIA</w:t>
      </w:r>
    </w:p>
    <w:p w14:paraId="69631C94" w14:textId="77777777" w:rsidR="00A65772" w:rsidRDefault="00A65772" w:rsidP="00A65772">
      <w:pPr>
        <w:pStyle w:val="Ttulo4"/>
        <w:rPr>
          <w:color w:val="auto"/>
        </w:rPr>
      </w:pPr>
    </w:p>
    <w:p w14:paraId="567C286D" w14:textId="7427B004" w:rsidR="007879FE" w:rsidRDefault="007879FE" w:rsidP="00A65772">
      <w:pPr>
        <w:rPr>
          <w:noProof/>
          <w:color w:val="auto"/>
        </w:rPr>
      </w:pPr>
      <w:r>
        <w:rPr>
          <w:noProof/>
          <w:color w:val="auto"/>
        </w:rPr>
        <w:drawing>
          <wp:inline distT="0" distB="0" distL="0" distR="0" wp14:anchorId="4239B707" wp14:editId="19F1AF7A">
            <wp:extent cx="2146300" cy="939800"/>
            <wp:effectExtent l="0" t="0" r="635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r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799"/>
                    <a:stretch/>
                  </pic:blipFill>
                  <pic:spPr bwMode="auto">
                    <a:xfrm>
                      <a:off x="0" y="0"/>
                      <a:ext cx="214630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8822A" w14:textId="164662DC" w:rsidR="007879FE" w:rsidRPr="001612F4" w:rsidRDefault="001612F4" w:rsidP="00A65772">
      <w:pPr>
        <w:rPr>
          <w:noProof/>
          <w:color w:val="auto"/>
          <w:sz w:val="24"/>
          <w:szCs w:val="20"/>
        </w:rPr>
      </w:pPr>
      <w:r w:rsidRPr="001612F4">
        <w:rPr>
          <w:noProof/>
          <w:color w:val="auto"/>
          <w:sz w:val="24"/>
          <w:szCs w:val="20"/>
        </w:rPr>
        <w:t>Kumar One</w:t>
      </w:r>
      <w:r w:rsidRPr="001612F4">
        <w:rPr>
          <w:noProof/>
          <w:color w:val="auto"/>
          <w:sz w:val="24"/>
          <w:szCs w:val="20"/>
        </w:rPr>
        <w:tab/>
      </w:r>
    </w:p>
    <w:p w14:paraId="2CC692B2" w14:textId="77777777" w:rsidR="001612F4" w:rsidRDefault="001612F4" w:rsidP="00A65772">
      <w:pPr>
        <w:rPr>
          <w:noProof/>
          <w:color w:val="auto"/>
        </w:rPr>
      </w:pPr>
    </w:p>
    <w:p w14:paraId="1A4C5327" w14:textId="254B58E2" w:rsidR="00A65772" w:rsidRDefault="007879FE" w:rsidP="00A65772">
      <w:pPr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67034009" wp14:editId="6C8D8292">
            <wp:extent cx="3042920" cy="939800"/>
            <wp:effectExtent l="0" t="0" r="508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r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4"/>
                    <a:stretch/>
                  </pic:blipFill>
                  <pic:spPr bwMode="auto">
                    <a:xfrm>
                      <a:off x="0" y="0"/>
                      <a:ext cx="304292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D959A" w14:textId="2961BB38" w:rsidR="001612F4" w:rsidRPr="001612F4" w:rsidRDefault="001612F4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Open </w:t>
      </w:r>
      <w:proofErr w:type="spellStart"/>
      <w:r w:rsidRPr="001612F4">
        <w:rPr>
          <w:color w:val="auto"/>
          <w:sz w:val="24"/>
          <w:szCs w:val="20"/>
        </w:rPr>
        <w:t>Sans</w:t>
      </w:r>
      <w:proofErr w:type="spellEnd"/>
    </w:p>
    <w:p w14:paraId="7D1EBC88" w14:textId="3D2D7BEB" w:rsidR="00A65772" w:rsidRPr="00126D07" w:rsidRDefault="00A65772" w:rsidP="00A65772">
      <w:pPr>
        <w:pStyle w:val="Ttulo4"/>
        <w:rPr>
          <w:color w:val="auto"/>
        </w:rPr>
      </w:pPr>
    </w:p>
    <w:p w14:paraId="741C23F0" w14:textId="534FEDF5" w:rsidR="00821BEA" w:rsidRDefault="00821BEA" w:rsidP="0008721B">
      <w:pPr>
        <w:pStyle w:val="Ttulo4"/>
        <w:rPr>
          <w:rFonts w:eastAsiaTheme="minorEastAsia"/>
        </w:rPr>
      </w:pPr>
      <w:r>
        <w:rPr>
          <w:rFonts w:eastAsiaTheme="minorEastAsia"/>
        </w:rPr>
        <w:t>CARTÃO DE VISITA</w:t>
      </w:r>
    </w:p>
    <w:p w14:paraId="7F6EB80F" w14:textId="52661BAB" w:rsidR="0008721B" w:rsidRDefault="00103E8A" w:rsidP="0008721B">
      <w:pPr>
        <w:pStyle w:val="Ttulo4"/>
        <w:rPr>
          <w:rFonts w:eastAsiaTheme="minorEastAsia" w:cstheme="minorBidi"/>
          <w:i/>
          <w:sz w:val="28"/>
        </w:rPr>
      </w:pPr>
      <w:r>
        <w:rPr>
          <w:rFonts w:eastAsiaTheme="minorEastAsia" w:cstheme="minorBidi"/>
          <w:i/>
          <w:noProof/>
          <w:sz w:val="28"/>
        </w:rPr>
        <w:drawing>
          <wp:anchor distT="0" distB="0" distL="114300" distR="114300" simplePos="0" relativeHeight="251691008" behindDoc="0" locked="0" layoutInCell="1" allowOverlap="1" wp14:anchorId="1596BECB" wp14:editId="6E3251D9">
            <wp:simplePos x="0" y="0"/>
            <wp:positionH relativeFrom="column">
              <wp:posOffset>3535499</wp:posOffset>
            </wp:positionH>
            <wp:positionV relativeFrom="paragraph">
              <wp:posOffset>131717</wp:posOffset>
            </wp:positionV>
            <wp:extent cx="2449195" cy="1469051"/>
            <wp:effectExtent l="152400" t="152400" r="370205" b="360045"/>
            <wp:wrapNone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tavi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4690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0F88E" w14:textId="687FA5F8" w:rsidR="0008721B" w:rsidRDefault="0008721B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25C62A48" w14:textId="7336DD8E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873ED34" w14:textId="5B611D11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6912" behindDoc="0" locked="0" layoutInCell="1" allowOverlap="1" wp14:anchorId="58B10E96" wp14:editId="16B21D2B">
            <wp:simplePos x="0" y="0"/>
            <wp:positionH relativeFrom="column">
              <wp:posOffset>-2358</wp:posOffset>
            </wp:positionH>
            <wp:positionV relativeFrom="paragraph">
              <wp:posOffset>39370</wp:posOffset>
            </wp:positionV>
            <wp:extent cx="2721940" cy="1632857"/>
            <wp:effectExtent l="152400" t="152400" r="364490" b="367665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ack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940" cy="1632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F287" w14:textId="73B2E8BF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4A5619FC" w14:textId="2B17F7D6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53D18B5" w14:textId="11F8A994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249FFB4" w14:textId="6FDFE1A3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A8468EF" w14:textId="7AE02B03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E848EBC" wp14:editId="53205D92">
            <wp:simplePos x="0" y="0"/>
            <wp:positionH relativeFrom="column">
              <wp:posOffset>3537291</wp:posOffset>
            </wp:positionH>
            <wp:positionV relativeFrom="paragraph">
              <wp:posOffset>56515</wp:posOffset>
            </wp:positionV>
            <wp:extent cx="2449195" cy="1468705"/>
            <wp:effectExtent l="152400" t="152400" r="370205" b="360680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aul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46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22B8B" w14:textId="4696D122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3D8AB63F" w14:textId="6DCF0D56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476A4363" w14:textId="51BD1D8E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2258981" w14:textId="3E7164BE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8960" behindDoc="0" locked="0" layoutInCell="1" allowOverlap="1" wp14:anchorId="727205C8" wp14:editId="3FDB4331">
            <wp:simplePos x="0" y="0"/>
            <wp:positionH relativeFrom="column">
              <wp:posOffset>-67673</wp:posOffset>
            </wp:positionH>
            <wp:positionV relativeFrom="paragraph">
              <wp:posOffset>209550</wp:posOffset>
            </wp:positionV>
            <wp:extent cx="2819400" cy="1690763"/>
            <wp:effectExtent l="152400" t="152400" r="342900" b="367030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aphae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6907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9AC63" w14:textId="36282DCA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2BF952AB" w14:textId="06F1F6C8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bookmarkStart w:id="0" w:name="_GoBack"/>
      <w:bookmarkEnd w:id="0"/>
    </w:p>
    <w:p w14:paraId="749DE3D6" w14:textId="62BC30D3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29931301" w14:textId="7824242C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7936" behindDoc="0" locked="0" layoutInCell="1" allowOverlap="1" wp14:anchorId="346E4B39" wp14:editId="2A54C218">
            <wp:simplePos x="0" y="0"/>
            <wp:positionH relativeFrom="column">
              <wp:posOffset>3536475</wp:posOffset>
            </wp:positionH>
            <wp:positionV relativeFrom="paragraph">
              <wp:posOffset>112667</wp:posOffset>
            </wp:positionV>
            <wp:extent cx="2449195" cy="1468705"/>
            <wp:effectExtent l="152400" t="152400" r="370205" b="360680"/>
            <wp:wrapNone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ua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46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FCCF0" w14:textId="2B5C3C92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6503D504" w14:textId="7DA1D5A2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7E3EA82E" w14:textId="6C46F5B4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EE5F9E6" w14:textId="479CCD87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4E0C43AC" w14:textId="478D0077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0757AD0D" w14:textId="77777777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492B55F1" w14:textId="75C1126C" w:rsidR="00821BEA" w:rsidRDefault="00821BE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1AACD925" w14:textId="74130F92" w:rsidR="00821BEA" w:rsidRDefault="00821BE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70B5BB54" w14:textId="77777777" w:rsidR="004B7E44" w:rsidRPr="00126D07" w:rsidRDefault="00A724E0" w:rsidP="004B7E44">
      <w:pPr>
        <w:pStyle w:val="Ttulo4"/>
        <w:rPr>
          <w:color w:val="auto"/>
        </w:rPr>
      </w:pPr>
      <w:r>
        <w:rPr>
          <w:color w:val="auto"/>
        </w:rPr>
        <w:lastRenderedPageBreak/>
        <w:t>Organograma</w:t>
      </w:r>
    </w:p>
    <w:p w14:paraId="06E06AE6" w14:textId="77777777" w:rsidR="004B7E44" w:rsidRPr="00126D07" w:rsidRDefault="004B7E44" w:rsidP="004B7E44"/>
    <w:p w14:paraId="6A71A3E3" w14:textId="77777777" w:rsidR="004B7E44" w:rsidRPr="00126D07" w:rsidRDefault="00E8357B" w:rsidP="00E8357B">
      <w:pPr>
        <w:rPr>
          <w:color w:val="auto"/>
        </w:rPr>
      </w:pPr>
      <w:r>
        <w:rPr>
          <w:noProof/>
          <w:color w:val="auto"/>
          <w:lang w:eastAsia="pt-BR"/>
        </w:rPr>
        <w:drawing>
          <wp:inline distT="0" distB="0" distL="0" distR="0" wp14:anchorId="5B3DC934" wp14:editId="6C5CAE73">
            <wp:extent cx="5486400" cy="3200400"/>
            <wp:effectExtent l="38100" t="0" r="19050" b="0"/>
            <wp:docPr id="14" name="Diagrama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24A92D5C" w14:textId="77777777" w:rsidR="00E94B5F" w:rsidRDefault="00E94B5F" w:rsidP="004B7E44"/>
    <w:p w14:paraId="093DD97F" w14:textId="77777777" w:rsidR="002B688E" w:rsidRDefault="002B688E" w:rsidP="004B7E44"/>
    <w:p w14:paraId="24CDA405" w14:textId="77777777" w:rsidR="002B688E" w:rsidRDefault="002B688E" w:rsidP="004B7E44"/>
    <w:p w14:paraId="001A2737" w14:textId="77777777" w:rsidR="002B688E" w:rsidRDefault="002B688E" w:rsidP="004B7E44"/>
    <w:p w14:paraId="065F22D4" w14:textId="77777777" w:rsidR="002B688E" w:rsidRDefault="002B688E" w:rsidP="004B7E44"/>
    <w:p w14:paraId="0AC7DB30" w14:textId="77777777" w:rsidR="00572F61" w:rsidRDefault="00572F61" w:rsidP="004B7E44"/>
    <w:p w14:paraId="30307CD1" w14:textId="55981986" w:rsidR="00572F61" w:rsidRDefault="00572F61" w:rsidP="004B7E44"/>
    <w:p w14:paraId="4718101B" w14:textId="012EC144" w:rsidR="0008721B" w:rsidRDefault="0008721B" w:rsidP="004B7E44"/>
    <w:p w14:paraId="79B8FEEE" w14:textId="4918D743" w:rsidR="0008721B" w:rsidRDefault="0008721B" w:rsidP="004B7E44"/>
    <w:p w14:paraId="590712CF" w14:textId="7F69777F" w:rsidR="0008721B" w:rsidRDefault="0008721B" w:rsidP="004B7E44"/>
    <w:p w14:paraId="0C1A3D59" w14:textId="65B03CB2" w:rsidR="0008721B" w:rsidRDefault="0008721B" w:rsidP="004B7E44"/>
    <w:p w14:paraId="35156FCD" w14:textId="126EDDF9" w:rsidR="0008721B" w:rsidRDefault="0008721B" w:rsidP="004B7E44"/>
    <w:p w14:paraId="42464C69" w14:textId="1DEE1F67" w:rsidR="0008721B" w:rsidRDefault="0008721B" w:rsidP="004B7E44"/>
    <w:p w14:paraId="5337824A" w14:textId="138E42DA" w:rsidR="0008721B" w:rsidRDefault="0008721B" w:rsidP="004B7E44"/>
    <w:p w14:paraId="53A7633C" w14:textId="5796DDEC" w:rsidR="0008721B" w:rsidRDefault="0008721B" w:rsidP="004B7E44"/>
    <w:p w14:paraId="51CC7A81" w14:textId="2C84838D" w:rsidR="0008721B" w:rsidRDefault="0008721B" w:rsidP="004B7E44"/>
    <w:p w14:paraId="72B78625" w14:textId="05A2360D" w:rsidR="0008721B" w:rsidRDefault="0008721B" w:rsidP="004B7E44"/>
    <w:p w14:paraId="3B0046E5" w14:textId="14ACA58C" w:rsidR="0008721B" w:rsidRDefault="0008721B" w:rsidP="004B7E44"/>
    <w:p w14:paraId="3E57A3FB" w14:textId="433AAFE5" w:rsidR="0008721B" w:rsidRDefault="0008721B" w:rsidP="004B7E44"/>
    <w:p w14:paraId="3D7ACA9E" w14:textId="2ABBF4DA" w:rsidR="0008721B" w:rsidRDefault="0008721B" w:rsidP="004B7E44"/>
    <w:p w14:paraId="07AD26CA" w14:textId="18B5D3D3" w:rsidR="0008721B" w:rsidRDefault="0008721B" w:rsidP="004B7E44"/>
    <w:p w14:paraId="128C0139" w14:textId="2017AAB2" w:rsidR="0008721B" w:rsidRDefault="0008721B" w:rsidP="004B7E44"/>
    <w:p w14:paraId="46FC30FA" w14:textId="77777777" w:rsidR="0008721B" w:rsidRDefault="0008721B" w:rsidP="004B7E44"/>
    <w:p w14:paraId="4F31304F" w14:textId="77777777" w:rsidR="00572F61" w:rsidRDefault="00572F61" w:rsidP="004B7E44"/>
    <w:p w14:paraId="28CDC08A" w14:textId="77777777" w:rsidR="00A724E0" w:rsidRPr="00126D07" w:rsidRDefault="00A724E0" w:rsidP="00A724E0">
      <w:pPr>
        <w:pStyle w:val="Ttulo3"/>
        <w:rPr>
          <w:b/>
          <w:i w:val="0"/>
          <w:sz w:val="44"/>
        </w:rPr>
      </w:pPr>
      <w:r>
        <w:rPr>
          <w:b/>
          <w:i w:val="0"/>
          <w:sz w:val="44"/>
        </w:rPr>
        <w:lastRenderedPageBreak/>
        <w:t>Cliente</w:t>
      </w:r>
    </w:p>
    <w:p w14:paraId="7860420D" w14:textId="77777777" w:rsidR="00A724E0" w:rsidRPr="00126D07" w:rsidRDefault="00A724E0" w:rsidP="00A724E0">
      <w:pPr>
        <w:rPr>
          <w:rFonts w:eastAsia="Times New Roman"/>
        </w:rPr>
      </w:pPr>
    </w:p>
    <w:p w14:paraId="1FD2D759" w14:textId="2155D36D" w:rsidR="00A724E0" w:rsidRDefault="00971649" w:rsidP="00971649">
      <w:pPr>
        <w:rPr>
          <w:color w:val="auto"/>
        </w:rPr>
      </w:pPr>
      <w:r>
        <w:rPr>
          <w:color w:val="auto"/>
        </w:rPr>
        <w:t xml:space="preserve">O cliente </w:t>
      </w:r>
      <w:proofErr w:type="spellStart"/>
      <w:r>
        <w:rPr>
          <w:color w:val="auto"/>
        </w:rPr>
        <w:t>Personal</w:t>
      </w:r>
      <w:proofErr w:type="spellEnd"/>
      <w:r>
        <w:rPr>
          <w:color w:val="auto"/>
        </w:rPr>
        <w:t xml:space="preserve"> Burguer</w:t>
      </w:r>
      <w:r w:rsidRPr="00971649">
        <w:rPr>
          <w:color w:val="auto"/>
        </w:rPr>
        <w:t xml:space="preserve"> </w:t>
      </w:r>
      <w:r>
        <w:rPr>
          <w:color w:val="auto"/>
        </w:rPr>
        <w:t xml:space="preserve">promove, </w:t>
      </w:r>
      <w:r w:rsidRPr="00971649">
        <w:rPr>
          <w:color w:val="auto"/>
        </w:rPr>
        <w:t>rodízio</w:t>
      </w:r>
      <w:r>
        <w:rPr>
          <w:color w:val="auto"/>
        </w:rPr>
        <w:t>s</w:t>
      </w:r>
      <w:r w:rsidRPr="00971649">
        <w:rPr>
          <w:color w:val="auto"/>
        </w:rPr>
        <w:t xml:space="preserve"> de hambúrgueres artesanais em domicílio. Serv</w:t>
      </w:r>
      <w:r>
        <w:rPr>
          <w:color w:val="auto"/>
        </w:rPr>
        <w:t>em quatro</w:t>
      </w:r>
      <w:r w:rsidRPr="00971649">
        <w:rPr>
          <w:color w:val="auto"/>
        </w:rPr>
        <w:t xml:space="preserve"> tipos de hambúrgueres</w:t>
      </w:r>
      <w:r>
        <w:rPr>
          <w:color w:val="auto"/>
        </w:rPr>
        <w:t>,</w:t>
      </w:r>
      <w:r w:rsidRPr="00971649">
        <w:rPr>
          <w:color w:val="auto"/>
        </w:rPr>
        <w:t xml:space="preserve"> leva</w:t>
      </w:r>
      <w:r>
        <w:rPr>
          <w:color w:val="auto"/>
        </w:rPr>
        <w:t>ndo também ketchup, cinco tipos de maioneses e cinco</w:t>
      </w:r>
      <w:r w:rsidRPr="00971649">
        <w:rPr>
          <w:color w:val="auto"/>
        </w:rPr>
        <w:t xml:space="preserve"> molhos de pimentas </w:t>
      </w:r>
      <w:r w:rsidR="001612F4">
        <w:rPr>
          <w:color w:val="auto"/>
        </w:rPr>
        <w:t xml:space="preserve">do fabricante </w:t>
      </w:r>
      <w:r w:rsidRPr="00971649">
        <w:rPr>
          <w:color w:val="auto"/>
        </w:rPr>
        <w:t xml:space="preserve">De </w:t>
      </w:r>
      <w:proofErr w:type="spellStart"/>
      <w:r w:rsidRPr="00971649">
        <w:rPr>
          <w:color w:val="auto"/>
        </w:rPr>
        <w:t>Cabron</w:t>
      </w:r>
      <w:proofErr w:type="spellEnd"/>
      <w:r w:rsidRPr="00971649">
        <w:rPr>
          <w:color w:val="auto"/>
        </w:rPr>
        <w:t xml:space="preserve">. </w:t>
      </w:r>
      <w:r>
        <w:rPr>
          <w:color w:val="auto"/>
        </w:rPr>
        <w:t>É l</w:t>
      </w:r>
      <w:r w:rsidRPr="00971649">
        <w:rPr>
          <w:color w:val="auto"/>
        </w:rPr>
        <w:t>eva</w:t>
      </w:r>
      <w:r>
        <w:rPr>
          <w:color w:val="auto"/>
        </w:rPr>
        <w:t>do</w:t>
      </w:r>
      <w:r w:rsidRPr="00971649">
        <w:rPr>
          <w:color w:val="auto"/>
        </w:rPr>
        <w:t xml:space="preserve"> até </w:t>
      </w:r>
      <w:r>
        <w:rPr>
          <w:color w:val="auto"/>
        </w:rPr>
        <w:t xml:space="preserve">o </w:t>
      </w:r>
      <w:r w:rsidR="00F637A1">
        <w:rPr>
          <w:color w:val="auto"/>
        </w:rPr>
        <w:t>contratante</w:t>
      </w:r>
      <w:r w:rsidRPr="00971649">
        <w:rPr>
          <w:color w:val="auto"/>
        </w:rPr>
        <w:t xml:space="preserve"> toda</w:t>
      </w:r>
      <w:r w:rsidR="00F637A1">
        <w:rPr>
          <w:color w:val="auto"/>
        </w:rPr>
        <w:t xml:space="preserve"> </w:t>
      </w:r>
      <w:r w:rsidRPr="00971649">
        <w:rPr>
          <w:color w:val="auto"/>
        </w:rPr>
        <w:t xml:space="preserve">a infraestrutura, que vai desde guardanapos até a churrasqueira. Atendem a partir de 15 pessoas podendo ser no máximo até 60 pessoas. </w:t>
      </w:r>
    </w:p>
    <w:p w14:paraId="769C3716" w14:textId="77777777" w:rsidR="00F637A1" w:rsidRDefault="002B688E" w:rsidP="002B688E">
      <w:pPr>
        <w:jc w:val="center"/>
        <w:rPr>
          <w:color w:val="auto"/>
        </w:rPr>
      </w:pPr>
      <w:r>
        <w:rPr>
          <w:noProof/>
          <w:color w:val="auto"/>
          <w:lang w:eastAsia="pt-BR"/>
        </w:rPr>
        <w:drawing>
          <wp:inline distT="0" distB="0" distL="0" distR="0" wp14:anchorId="3A9D5475" wp14:editId="40BDEEE3">
            <wp:extent cx="3640347" cy="285848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ersonal Burguer LOG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79" cy="286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4B50" w14:textId="77777777" w:rsidR="00F637A1" w:rsidRDefault="00F637A1" w:rsidP="00971649">
      <w:pPr>
        <w:rPr>
          <w:color w:val="auto"/>
        </w:rPr>
      </w:pPr>
      <w:r>
        <w:rPr>
          <w:color w:val="auto"/>
        </w:rPr>
        <w:t>Durante o rodízio os pedidos são anotados em papel e posteriormente informados aos churrasqueiros e a contabilidade é feita em planilhas.</w:t>
      </w:r>
    </w:p>
    <w:p w14:paraId="5A2833DF" w14:textId="77777777" w:rsidR="00A724E0" w:rsidRPr="00126D07" w:rsidRDefault="00A724E0" w:rsidP="00A724E0">
      <w:pPr>
        <w:pStyle w:val="Ttulo4"/>
        <w:rPr>
          <w:color w:val="auto"/>
        </w:rPr>
      </w:pPr>
      <w:r>
        <w:rPr>
          <w:color w:val="auto"/>
        </w:rPr>
        <w:t>produtos</w:t>
      </w:r>
    </w:p>
    <w:p w14:paraId="535ADCDC" w14:textId="77777777" w:rsidR="00A724E0" w:rsidRPr="00126D07" w:rsidRDefault="00A724E0" w:rsidP="00A724E0"/>
    <w:p w14:paraId="5FD7BE82" w14:textId="77777777" w:rsidR="00A724E0" w:rsidRDefault="00F637A1" w:rsidP="00F637A1">
      <w:pPr>
        <w:rPr>
          <w:color w:val="auto"/>
        </w:rPr>
      </w:pPr>
      <w:r>
        <w:rPr>
          <w:color w:val="auto"/>
        </w:rPr>
        <w:t>O cliente serve os seguintes tipos de hambúrguer:</w:t>
      </w:r>
    </w:p>
    <w:p w14:paraId="72B47237" w14:textId="77777777" w:rsidR="00F637A1" w:rsidRDefault="00F637A1" w:rsidP="00F637A1">
      <w:pPr>
        <w:rPr>
          <w:color w:val="auto"/>
        </w:rPr>
      </w:pPr>
      <w:r>
        <w:rPr>
          <w:color w:val="auto"/>
        </w:rPr>
        <w:t>- Carne Bovina</w:t>
      </w:r>
    </w:p>
    <w:p w14:paraId="0F8EA4E4" w14:textId="77777777" w:rsidR="00F637A1" w:rsidRDefault="00F637A1" w:rsidP="00F637A1">
      <w:pPr>
        <w:rPr>
          <w:color w:val="auto"/>
        </w:rPr>
      </w:pPr>
      <w:r>
        <w:rPr>
          <w:color w:val="auto"/>
        </w:rPr>
        <w:t>- Carne Suína</w:t>
      </w:r>
    </w:p>
    <w:p w14:paraId="6E586A82" w14:textId="77777777" w:rsidR="00F637A1" w:rsidRDefault="00F637A1" w:rsidP="00F637A1">
      <w:pPr>
        <w:rPr>
          <w:color w:val="auto"/>
        </w:rPr>
      </w:pPr>
      <w:r>
        <w:rPr>
          <w:color w:val="auto"/>
        </w:rPr>
        <w:t>- Carne de Frango</w:t>
      </w:r>
    </w:p>
    <w:p w14:paraId="50FAF975" w14:textId="77777777" w:rsidR="00F637A1" w:rsidRDefault="00F637A1" w:rsidP="00F637A1">
      <w:pPr>
        <w:rPr>
          <w:color w:val="auto"/>
        </w:rPr>
      </w:pPr>
      <w:r>
        <w:rPr>
          <w:color w:val="auto"/>
        </w:rPr>
        <w:t>- Carne de Cordeiro</w:t>
      </w:r>
    </w:p>
    <w:p w14:paraId="4740DDA3" w14:textId="77777777" w:rsidR="00F637A1" w:rsidRDefault="00F637A1" w:rsidP="00F637A1">
      <w:pPr>
        <w:rPr>
          <w:color w:val="auto"/>
        </w:rPr>
      </w:pPr>
    </w:p>
    <w:p w14:paraId="1E8391C8" w14:textId="77777777" w:rsidR="00F637A1" w:rsidRDefault="00F637A1" w:rsidP="00F637A1">
      <w:pPr>
        <w:rPr>
          <w:color w:val="auto"/>
        </w:rPr>
      </w:pPr>
      <w:r>
        <w:rPr>
          <w:color w:val="auto"/>
        </w:rPr>
        <w:t>Cada tipo de hambúrguer leva uma guarnição diferente.</w:t>
      </w:r>
    </w:p>
    <w:p w14:paraId="387C57C9" w14:textId="77777777" w:rsidR="00F637A1" w:rsidRDefault="00F637A1" w:rsidP="00F637A1">
      <w:pPr>
        <w:rPr>
          <w:color w:val="auto"/>
        </w:rPr>
      </w:pPr>
    </w:p>
    <w:p w14:paraId="1540815B" w14:textId="77777777" w:rsidR="00F637A1" w:rsidRDefault="00F637A1" w:rsidP="00F637A1">
      <w:pPr>
        <w:rPr>
          <w:color w:val="auto"/>
        </w:rPr>
      </w:pPr>
      <w:r>
        <w:rPr>
          <w:color w:val="auto"/>
        </w:rPr>
        <w:t xml:space="preserve">O cliente também tem como produto a produção de ketchup e a disponibilização de pimentas da De </w:t>
      </w:r>
      <w:proofErr w:type="spellStart"/>
      <w:r>
        <w:rPr>
          <w:color w:val="auto"/>
        </w:rPr>
        <w:t>Cabron</w:t>
      </w:r>
      <w:proofErr w:type="spellEnd"/>
      <w:r>
        <w:rPr>
          <w:color w:val="auto"/>
        </w:rPr>
        <w:t>.</w:t>
      </w:r>
    </w:p>
    <w:p w14:paraId="66AF3089" w14:textId="77777777" w:rsidR="00F637A1" w:rsidRDefault="00F637A1" w:rsidP="00F637A1">
      <w:pPr>
        <w:rPr>
          <w:color w:val="auto"/>
        </w:rPr>
      </w:pPr>
    </w:p>
    <w:p w14:paraId="69E5E59D" w14:textId="77777777" w:rsidR="00A724E0" w:rsidRDefault="00A724E0" w:rsidP="00A724E0">
      <w:pPr>
        <w:rPr>
          <w:color w:val="auto"/>
        </w:rPr>
      </w:pPr>
    </w:p>
    <w:p w14:paraId="33A69CD1" w14:textId="77777777" w:rsidR="00E335B4" w:rsidRDefault="00E335B4" w:rsidP="00A724E0">
      <w:pPr>
        <w:rPr>
          <w:color w:val="auto"/>
        </w:rPr>
      </w:pPr>
    </w:p>
    <w:p w14:paraId="19DABD2B" w14:textId="77777777" w:rsidR="00A724E0" w:rsidRPr="00126D07" w:rsidRDefault="00A724E0" w:rsidP="00A724E0">
      <w:pPr>
        <w:pStyle w:val="Ttulo4"/>
        <w:rPr>
          <w:color w:val="auto"/>
        </w:rPr>
      </w:pPr>
      <w:r>
        <w:rPr>
          <w:color w:val="auto"/>
        </w:rPr>
        <w:lastRenderedPageBreak/>
        <w:t>solução</w:t>
      </w:r>
    </w:p>
    <w:p w14:paraId="7797D9C8" w14:textId="77777777" w:rsidR="00A724E0" w:rsidRPr="00126D07" w:rsidRDefault="00A724E0" w:rsidP="00A724E0"/>
    <w:p w14:paraId="178AD295" w14:textId="77777777" w:rsidR="00A724E0" w:rsidRDefault="00F637A1" w:rsidP="00F637A1">
      <w:pPr>
        <w:rPr>
          <w:color w:val="auto"/>
        </w:rPr>
      </w:pPr>
      <w:r>
        <w:rPr>
          <w:color w:val="auto"/>
        </w:rPr>
        <w:t>Para agilizar o processo de retirada de pedidos será desenvolvido um aplicativo mobile eliminando o uso de papel.</w:t>
      </w:r>
    </w:p>
    <w:p w14:paraId="43BD5A99" w14:textId="77777777" w:rsidR="00F637A1" w:rsidRDefault="00F637A1" w:rsidP="00F637A1">
      <w:pPr>
        <w:rPr>
          <w:color w:val="auto"/>
        </w:rPr>
      </w:pPr>
      <w:r>
        <w:rPr>
          <w:color w:val="auto"/>
        </w:rPr>
        <w:t>Será desenvolvido um sistema ERP para gerenciamento da empresa com maior precisão.</w:t>
      </w:r>
    </w:p>
    <w:p w14:paraId="52496976" w14:textId="77777777" w:rsidR="00F637A1" w:rsidRPr="00126D07" w:rsidRDefault="00F637A1" w:rsidP="00F637A1">
      <w:r>
        <w:rPr>
          <w:color w:val="auto"/>
        </w:rPr>
        <w:t>Para melhorar a divulgação será criado um site moderno e dinâmico mostrando os produtos do cliente.</w:t>
      </w:r>
    </w:p>
    <w:sectPr w:rsidR="00F637A1" w:rsidRPr="00126D07" w:rsidSect="0029136D">
      <w:headerReference w:type="default" r:id="rId28"/>
      <w:footerReference w:type="default" r:id="rId29"/>
      <w:footerReference w:type="first" r:id="rId30"/>
      <w:pgSz w:w="11906" w:h="16838" w:code="9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AC9FCE" w14:textId="77777777" w:rsidR="00A724E0" w:rsidRDefault="00A724E0" w:rsidP="004B7E44">
      <w:r>
        <w:separator/>
      </w:r>
    </w:p>
  </w:endnote>
  <w:endnote w:type="continuationSeparator" w:id="0">
    <w:p w14:paraId="74943BDB" w14:textId="77777777" w:rsidR="00A724E0" w:rsidRDefault="00A724E0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602C3FA4" w14:textId="77777777" w:rsidTr="00A724E0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000000"/>
          <w:vAlign w:val="center"/>
        </w:tcPr>
        <w:p w14:paraId="7DF2A18B" w14:textId="77777777" w:rsidR="004B7E44" w:rsidRDefault="00A724E0" w:rsidP="004B7E44">
          <w:pPr>
            <w:pStyle w:val="Rodap"/>
          </w:pPr>
          <w:r>
            <w:rPr>
              <w:noProof/>
              <w:lang w:eastAsia="pt-BR"/>
            </w:rPr>
            <w:drawing>
              <wp:inline distT="0" distB="0" distL="0" distR="0" wp14:anchorId="3BB0D3EE" wp14:editId="09BF3292">
                <wp:extent cx="2353406" cy="408819"/>
                <wp:effectExtent l="0" t="0" r="0" b="0"/>
                <wp:docPr id="9" name="Image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Logo Rodape ROLP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31048" cy="439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3AE982" w14:textId="77777777" w:rsidR="005A718F" w:rsidRDefault="005A718F" w:rsidP="004B7E44">
        <w:pPr>
          <w:pStyle w:val="Rodap"/>
        </w:pPr>
        <w:r>
          <w:rPr>
            <w:lang w:bidi="pt-BR"/>
          </w:rPr>
          <w:fldChar w:fldCharType="begin"/>
        </w:r>
        <w:r>
          <w:rPr>
            <w:lang w:bidi="pt-BR"/>
          </w:rPr>
          <w:instrText xml:space="preserve"> PAGE   \* MERGEFORMAT </w:instrText>
        </w:r>
        <w:r>
          <w:rPr>
            <w:lang w:bidi="pt-BR"/>
          </w:rPr>
          <w:fldChar w:fldCharType="separate"/>
        </w:r>
        <w:r w:rsidR="00572F61">
          <w:rPr>
            <w:noProof/>
            <w:lang w:bidi="pt-BR"/>
          </w:rPr>
          <w:t>1</w:t>
        </w:r>
        <w:r>
          <w:rPr>
            <w:noProof/>
            <w:lang w:bidi="pt-B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8240E6" w14:textId="77777777" w:rsidR="00A724E0" w:rsidRDefault="00A724E0" w:rsidP="004B7E44">
      <w:r>
        <w:separator/>
      </w:r>
    </w:p>
  </w:footnote>
  <w:footnote w:type="continuationSeparator" w:id="0">
    <w:p w14:paraId="685B326F" w14:textId="77777777" w:rsidR="00A724E0" w:rsidRDefault="00A724E0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4D4CCF93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43451BEB" w14:textId="77777777" w:rsidR="004B7E44" w:rsidRDefault="004B7E44" w:rsidP="004B7E44">
          <w:pPr>
            <w:pStyle w:val="Cabealho"/>
          </w:pPr>
          <w:r>
            <w:rPr>
              <w:noProof/>
              <w:lang w:eastAsia="pt-BR"/>
            </w:rPr>
            <mc:AlternateContent>
              <mc:Choice Requires="wps">
                <w:drawing>
                  <wp:inline distT="0" distB="0" distL="0" distR="0" wp14:anchorId="5209BE01" wp14:editId="5ACB1350">
                    <wp:extent cx="1352282" cy="592428"/>
                    <wp:effectExtent l="0" t="0" r="635" b="0"/>
                    <wp:docPr id="11" name="Retângul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08AA1BF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  <w:lang w:bidi="pt-BR"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  <w:lang w:bidi="pt-BR"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  <w:lang w:bidi="pt-BR"/>
                                  </w:rPr>
                                  <w:fldChar w:fldCharType="separate"/>
                                </w:r>
                                <w:r w:rsidR="00B140D4">
                                  <w:rPr>
                                    <w:b/>
                                    <w:noProof/>
                                    <w:lang w:bidi="pt-BR"/>
                                  </w:rPr>
                                  <w:t>3</w:t>
                                </w:r>
                                <w:r w:rsidRPr="004B7E44">
                                  <w:rPr>
                                    <w:b/>
                                    <w:lang w:bidi="pt-B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5209BE01" id="Retângulo 11" o:spid="_x0000_s1033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" fillcolor="#4d5154 [2429]" stroked="f" strokeweight="2pt">
                    <v:textbox>
                      <w:txbxContent>
                        <w:p w14:paraId="708AA1BF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  <w:lang w:bidi="pt-BR"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  <w:lang w:bidi="pt-BR"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  <w:lang w:bidi="pt-BR"/>
                            </w:rPr>
                            <w:fldChar w:fldCharType="separate"/>
                          </w:r>
                          <w:r w:rsidR="00B140D4">
                            <w:rPr>
                              <w:b/>
                              <w:noProof/>
                              <w:lang w:bidi="pt-BR"/>
                            </w:rPr>
                            <w:t>3</w:t>
                          </w:r>
                          <w:r w:rsidRPr="004B7E44">
                            <w:rPr>
                              <w:b/>
                              <w:lang w:bidi="pt-BR"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292A92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0C3D1D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F43E0E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BC0853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2551BC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activeWritingStyle w:appName="MSWord" w:lang="pt-BR" w:vendorID="64" w:dllVersion="6" w:nlCheck="1" w:checkStyle="0"/>
  <w:activeWritingStyle w:appName="MSWord" w:lang="pt-BR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24E0"/>
    <w:rsid w:val="0008721B"/>
    <w:rsid w:val="00103E8A"/>
    <w:rsid w:val="00126D07"/>
    <w:rsid w:val="001612F4"/>
    <w:rsid w:val="00176A25"/>
    <w:rsid w:val="001A3A88"/>
    <w:rsid w:val="00262AC3"/>
    <w:rsid w:val="00271877"/>
    <w:rsid w:val="00272A39"/>
    <w:rsid w:val="0029136D"/>
    <w:rsid w:val="00293B83"/>
    <w:rsid w:val="002B688E"/>
    <w:rsid w:val="004B7E44"/>
    <w:rsid w:val="004D5252"/>
    <w:rsid w:val="004F2B86"/>
    <w:rsid w:val="00572F61"/>
    <w:rsid w:val="00573796"/>
    <w:rsid w:val="005A718F"/>
    <w:rsid w:val="006A3CE7"/>
    <w:rsid w:val="007516CF"/>
    <w:rsid w:val="007879FE"/>
    <w:rsid w:val="00821BEA"/>
    <w:rsid w:val="008B33BC"/>
    <w:rsid w:val="009120E9"/>
    <w:rsid w:val="00945900"/>
    <w:rsid w:val="00971649"/>
    <w:rsid w:val="009C396C"/>
    <w:rsid w:val="00A65772"/>
    <w:rsid w:val="00A724E0"/>
    <w:rsid w:val="00B140D4"/>
    <w:rsid w:val="00B572B4"/>
    <w:rsid w:val="00BE24AF"/>
    <w:rsid w:val="00CE1FB6"/>
    <w:rsid w:val="00D03147"/>
    <w:rsid w:val="00D2159E"/>
    <w:rsid w:val="00D770D1"/>
    <w:rsid w:val="00DB26A7"/>
    <w:rsid w:val="00E00727"/>
    <w:rsid w:val="00E335B4"/>
    <w:rsid w:val="00E76CAD"/>
    <w:rsid w:val="00E8357B"/>
    <w:rsid w:val="00E94B5F"/>
    <w:rsid w:val="00F51814"/>
    <w:rsid w:val="00F637A1"/>
    <w:rsid w:val="00F96A10"/>
    <w:rsid w:val="00FB1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1E38E6E4"/>
  <w15:chartTrackingRefBased/>
  <w15:docId w15:val="{62AAD807-44B1-42DF-B394-4CE699848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18"/>
        <w:szCs w:val="18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  <w:lang w:val="pt-BR"/>
    </w:rPr>
  </w:style>
  <w:style w:type="paragraph" w:styleId="Ttulo1">
    <w:name w:val="heading 1"/>
    <w:basedOn w:val="Normal"/>
    <w:link w:val="Ttulo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Ttulo2">
    <w:name w:val="heading 2"/>
    <w:basedOn w:val="Normal"/>
    <w:link w:val="Ttulo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Ttulo3">
    <w:name w:val="heading 3"/>
    <w:basedOn w:val="Normal"/>
    <w:link w:val="Ttulo3Ch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Ttulo4">
    <w:name w:val="heading 4"/>
    <w:basedOn w:val="Normal"/>
    <w:link w:val="Ttulo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Ttulo5">
    <w:name w:val="heading 5"/>
    <w:basedOn w:val="Normal"/>
    <w:next w:val="Normal"/>
    <w:link w:val="Ttulo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tulo">
    <w:name w:val="Title"/>
    <w:basedOn w:val="Normal"/>
    <w:link w:val="TtuloChar"/>
    <w:uiPriority w:val="1"/>
    <w:qFormat/>
    <w:rsid w:val="00126D07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90"/>
      <w:szCs w:val="40"/>
    </w:rPr>
  </w:style>
  <w:style w:type="character" w:customStyle="1" w:styleId="TtuloChar">
    <w:name w:val="Título Char"/>
    <w:basedOn w:val="Fontepargpadro"/>
    <w:link w:val="Ttulo"/>
    <w:uiPriority w:val="1"/>
    <w:rsid w:val="00126D07"/>
    <w:rPr>
      <w:rFonts w:asciiTheme="majorHAnsi" w:eastAsia="Times New Roman" w:hAnsiTheme="majorHAnsi" w:cs="Times New Roman"/>
      <w:b/>
      <w:caps/>
      <w:color w:val="FFFFFF" w:themeColor="background1"/>
      <w:sz w:val="90"/>
      <w:szCs w:val="40"/>
      <w:lang w:val="pt-BR"/>
    </w:rPr>
  </w:style>
  <w:style w:type="paragraph" w:styleId="Subttulo">
    <w:name w:val="Subtitle"/>
    <w:basedOn w:val="Normal"/>
    <w:link w:val="Subttulo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tuloChar">
    <w:name w:val="Subtítulo Char"/>
    <w:basedOn w:val="Fontepargpadro"/>
    <w:link w:val="Subttulo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SemEspaamento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Ttulo2Char">
    <w:name w:val="Título 2 Char"/>
    <w:basedOn w:val="Fontepargpadro"/>
    <w:link w:val="Ttulo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Ttulo3Char">
    <w:name w:val="Título 3 Char"/>
    <w:basedOn w:val="Fontepargpadro"/>
    <w:link w:val="Ttulo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Ttulo4Char">
    <w:name w:val="Título 4 Char"/>
    <w:basedOn w:val="Fontepargpadro"/>
    <w:link w:val="Ttulo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aptulo">
    <w:name w:val="Capítulo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Ttulo5Char">
    <w:name w:val="Título 5 Char"/>
    <w:basedOn w:val="Fontepargpadro"/>
    <w:link w:val="Ttulo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5A718F"/>
    <w:pPr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A718F"/>
  </w:style>
  <w:style w:type="paragraph" w:styleId="Rodap">
    <w:name w:val="footer"/>
    <w:basedOn w:val="Normal"/>
    <w:link w:val="RodapChar"/>
    <w:uiPriority w:val="99"/>
    <w:unhideWhenUsed/>
    <w:rsid w:val="005A718F"/>
    <w:pPr>
      <w:spacing w:line="240" w:lineRule="auto"/>
      <w:jc w:val="center"/>
    </w:pPr>
  </w:style>
  <w:style w:type="character" w:customStyle="1" w:styleId="RodapChar">
    <w:name w:val="Rodapé Char"/>
    <w:basedOn w:val="Fontepargpadro"/>
    <w:link w:val="Rodap"/>
    <w:uiPriority w:val="99"/>
    <w:rsid w:val="005A718F"/>
  </w:style>
  <w:style w:type="character" w:styleId="TextodoEspaoReservado">
    <w:name w:val="Placeholder Text"/>
    <w:basedOn w:val="Fontepargpadro"/>
    <w:uiPriority w:val="99"/>
    <w:semiHidden/>
    <w:rsid w:val="0094590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770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pt-BR"/>
    </w:rPr>
  </w:style>
  <w:style w:type="character" w:customStyle="1" w:styleId="rwd-quabrar">
    <w:name w:val="rwd-quabrar"/>
    <w:basedOn w:val="Fontepargpadro"/>
    <w:rsid w:val="00D770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88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47341">
          <w:marLeft w:val="0"/>
          <w:marRight w:val="0"/>
          <w:marTop w:val="225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5899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microsoft.com/office/2007/relationships/diagramDrawing" Target="diagrams/drawing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diagramColors" Target="diagrams/colors1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diagramQuickStyle" Target="diagrams/quickStyle1.xm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diagramLayout" Target="diagrams/layout1.xml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JPG"/><Relationship Id="rId22" Type="http://schemas.openxmlformats.org/officeDocument/2006/relationships/diagramData" Target="diagrams/data1.xml"/><Relationship Id="rId27" Type="http://schemas.openxmlformats.org/officeDocument/2006/relationships/image" Target="media/image15.png"/><Relationship Id="rId30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ger\AppData\Roaming\Microsoft\Modelos\Relat&#243;rio%20de%20neg&#243;cios%20(design%20profissional)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1EC7B00-9854-4516-82E4-6E66BC30912F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pt-BR"/>
        </a:p>
      </dgm:t>
    </dgm:pt>
    <dgm:pt modelId="{ADA2B634-2D23-4434-864C-9BD1F447FB88}">
      <dgm:prSet phldrT="[Texto]"/>
      <dgm:spPr/>
      <dgm:t>
        <a:bodyPr/>
        <a:lstStyle/>
        <a:p>
          <a:r>
            <a:rPr lang="pt-BR"/>
            <a:t>ETEC Ibitinga</a:t>
          </a:r>
        </a:p>
      </dgm:t>
    </dgm:pt>
    <dgm:pt modelId="{B47878DB-E2EF-4FC1-9D1F-87491FFBEAED}" type="parTrans" cxnId="{F5BCF37B-8280-432C-8A16-4B7E8E4DEB1F}">
      <dgm:prSet/>
      <dgm:spPr/>
      <dgm:t>
        <a:bodyPr/>
        <a:lstStyle/>
        <a:p>
          <a:endParaRPr lang="pt-BR"/>
        </a:p>
      </dgm:t>
    </dgm:pt>
    <dgm:pt modelId="{26463DC7-27C1-4E3F-B287-CE2C339FCC01}" type="sibTrans" cxnId="{F5BCF37B-8280-432C-8A16-4B7E8E4DEB1F}">
      <dgm:prSet/>
      <dgm:spPr/>
      <dgm:t>
        <a:bodyPr/>
        <a:lstStyle/>
        <a:p>
          <a:endParaRPr lang="pt-BR"/>
        </a:p>
      </dgm:t>
    </dgm:pt>
    <dgm:pt modelId="{6A9B5C04-FDF9-4883-825F-ED533AC067BE}">
      <dgm:prSet phldrT="[Texto]"/>
      <dgm:spPr>
        <a:solidFill>
          <a:srgbClr val="00B0F0"/>
        </a:solidFill>
      </dgm:spPr>
      <dgm:t>
        <a:bodyPr/>
        <a:lstStyle/>
        <a:p>
          <a:r>
            <a:rPr lang="pt-BR"/>
            <a:t>Luan Eduardo Rodrigues Ramos</a:t>
          </a:r>
        </a:p>
      </dgm:t>
    </dgm:pt>
    <dgm:pt modelId="{DC40FCFF-BF4A-491D-9D1C-BF566F9EE9BD}" type="parTrans" cxnId="{9CB7BD0B-A13D-4709-AD91-E804C87E2A60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31EF638E-3F3D-427B-8A2E-7D7275B964E5}" type="sibTrans" cxnId="{9CB7BD0B-A13D-4709-AD91-E804C87E2A60}">
      <dgm:prSet/>
      <dgm:spPr/>
      <dgm:t>
        <a:bodyPr/>
        <a:lstStyle/>
        <a:p>
          <a:endParaRPr lang="pt-BR"/>
        </a:p>
      </dgm:t>
    </dgm:pt>
    <dgm:pt modelId="{95FB3236-03FF-469F-97A7-1F0F6146E383}">
      <dgm:prSet phldrT="[Texto]"/>
      <dgm:spPr>
        <a:solidFill>
          <a:srgbClr val="00B0F0"/>
        </a:solidFill>
      </dgm:spPr>
      <dgm:t>
        <a:bodyPr/>
        <a:lstStyle/>
        <a:p>
          <a:r>
            <a:rPr lang="pt-BR"/>
            <a:t>Paulo Cesar Martins Custodio</a:t>
          </a:r>
        </a:p>
      </dgm:t>
    </dgm:pt>
    <dgm:pt modelId="{BCCB1D77-759F-4C82-83A0-870295D970A0}" type="parTrans" cxnId="{1946C92B-49D2-489E-8FDB-03769BA505DC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9FBD5912-ECC9-4573-BA61-12B55789F9F1}" type="sibTrans" cxnId="{1946C92B-49D2-489E-8FDB-03769BA505DC}">
      <dgm:prSet/>
      <dgm:spPr/>
      <dgm:t>
        <a:bodyPr/>
        <a:lstStyle/>
        <a:p>
          <a:endParaRPr lang="pt-BR"/>
        </a:p>
      </dgm:t>
    </dgm:pt>
    <dgm:pt modelId="{9733F11D-3EEA-48BC-8907-803847F74AE0}">
      <dgm:prSet phldrT="[Texto]"/>
      <dgm:spPr>
        <a:solidFill>
          <a:srgbClr val="00B0F0"/>
        </a:solidFill>
      </dgm:spPr>
      <dgm:t>
        <a:bodyPr/>
        <a:lstStyle/>
        <a:p>
          <a:r>
            <a:rPr lang="pt-BR"/>
            <a:t>Otávio Henrique dos Santos Martins</a:t>
          </a:r>
        </a:p>
      </dgm:t>
    </dgm:pt>
    <dgm:pt modelId="{8A47C70D-E997-41CA-8D2A-B48049EE5B19}" type="parTrans" cxnId="{30D3E137-807B-429D-A457-F9A1D4691F44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B3CD178D-3A08-4FDE-A569-6D5239792542}" type="sibTrans" cxnId="{30D3E137-807B-429D-A457-F9A1D4691F44}">
      <dgm:prSet/>
      <dgm:spPr/>
      <dgm:t>
        <a:bodyPr/>
        <a:lstStyle/>
        <a:p>
          <a:endParaRPr lang="pt-BR"/>
        </a:p>
      </dgm:t>
    </dgm:pt>
    <dgm:pt modelId="{82FD59C6-8ECF-4F76-9A00-444D5A139B58}" type="asst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ROLP Sistemas</a:t>
          </a:r>
        </a:p>
      </dgm:t>
    </dgm:pt>
    <dgm:pt modelId="{9372F8FC-6EBD-41E9-92F9-39BC20A53E2A}" type="sibTrans" cxnId="{59EF6EE6-F386-480D-BA38-3518CCA57094}">
      <dgm:prSet/>
      <dgm:spPr/>
      <dgm:t>
        <a:bodyPr/>
        <a:lstStyle/>
        <a:p>
          <a:endParaRPr lang="pt-BR"/>
        </a:p>
      </dgm:t>
    </dgm:pt>
    <dgm:pt modelId="{4B351745-BC38-4CCE-BA78-43267616C365}" type="parTrans" cxnId="{59EF6EE6-F386-480D-BA38-3518CCA57094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E25DBB97-55DA-4580-BBB9-81C5CB3F420D}" type="asst">
      <dgm:prSet phldrT="[Texto]"/>
      <dgm:spPr>
        <a:solidFill>
          <a:srgbClr val="FFC000"/>
        </a:solidFill>
      </dgm:spPr>
      <dgm:t>
        <a:bodyPr/>
        <a:lstStyle/>
        <a:p>
          <a:r>
            <a:rPr lang="pt-BR"/>
            <a:t>Personal Burguer</a:t>
          </a:r>
        </a:p>
      </dgm:t>
    </dgm:pt>
    <dgm:pt modelId="{9F99AF22-4DCE-4C57-90F9-673D2B52FA06}" type="parTrans" cxnId="{32C8B3EB-BFD8-47FE-851C-10E37C3D0FAE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64AFED3E-96E0-4BEF-81D0-0FEEA9F10C81}" type="sibTrans" cxnId="{32C8B3EB-BFD8-47FE-851C-10E37C3D0FAE}">
      <dgm:prSet/>
      <dgm:spPr/>
      <dgm:t>
        <a:bodyPr/>
        <a:lstStyle/>
        <a:p>
          <a:endParaRPr lang="pt-BR"/>
        </a:p>
      </dgm:t>
    </dgm:pt>
    <dgm:pt modelId="{D960E82A-2587-4A2A-8C27-9E7B7149A1AF}">
      <dgm:prSet phldrT="[Texto]"/>
      <dgm:spPr>
        <a:solidFill>
          <a:srgbClr val="00B0F0"/>
        </a:solidFill>
      </dgm:spPr>
      <dgm:t>
        <a:bodyPr/>
        <a:lstStyle/>
        <a:p>
          <a:r>
            <a:rPr lang="pt-BR"/>
            <a:t>Raphael Assencio da Silva</a:t>
          </a:r>
        </a:p>
      </dgm:t>
    </dgm:pt>
    <dgm:pt modelId="{5A4DC5E4-10D4-4B14-A6C3-A1C93A57414C}" type="parTrans" cxnId="{73598209-282C-40EF-BDDE-EB7894D0D155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25FF85C6-97FF-4609-BC29-68A2A9E64F63}" type="sibTrans" cxnId="{73598209-282C-40EF-BDDE-EB7894D0D155}">
      <dgm:prSet/>
      <dgm:spPr/>
      <dgm:t>
        <a:bodyPr/>
        <a:lstStyle/>
        <a:p>
          <a:endParaRPr lang="pt-BR"/>
        </a:p>
      </dgm:t>
    </dgm:pt>
    <dgm:pt modelId="{694A04AF-5B1A-42A8-BF1B-98F819CAFC38}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Aplicativo Mobile</a:t>
          </a:r>
        </a:p>
      </dgm:t>
    </dgm:pt>
    <dgm:pt modelId="{24A7F876-7043-4FED-B0AC-6262C565234D}" type="parTrans" cxnId="{5AB4D24E-FF39-482D-942C-439AD328250C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400CEFDE-0612-473E-AC59-F850819EC896}" type="sibTrans" cxnId="{5AB4D24E-FF39-482D-942C-439AD328250C}">
      <dgm:prSet/>
      <dgm:spPr/>
      <dgm:t>
        <a:bodyPr/>
        <a:lstStyle/>
        <a:p>
          <a:endParaRPr lang="pt-BR"/>
        </a:p>
      </dgm:t>
    </dgm:pt>
    <dgm:pt modelId="{86BF5B01-D23C-46AB-8692-B6F6F17116F1}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Banco de Dados</a:t>
          </a:r>
        </a:p>
      </dgm:t>
    </dgm:pt>
    <dgm:pt modelId="{0002DC1E-83A4-49F0-A733-7106B31D628B}" type="parTrans" cxnId="{15B8EAD3-F430-43E9-B0AA-0ADAB1BFFB4B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86023593-389B-4639-98C4-676EEE7DAAD9}" type="sibTrans" cxnId="{15B8EAD3-F430-43E9-B0AA-0ADAB1BFFB4B}">
      <dgm:prSet/>
      <dgm:spPr/>
      <dgm:t>
        <a:bodyPr/>
        <a:lstStyle/>
        <a:p>
          <a:endParaRPr lang="pt-BR"/>
        </a:p>
      </dgm:t>
    </dgm:pt>
    <dgm:pt modelId="{53D3B5BD-9232-4992-A6C7-79567223AC69}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Web Designer</a:t>
          </a:r>
        </a:p>
      </dgm:t>
    </dgm:pt>
    <dgm:pt modelId="{CFC0ABA9-E17B-4EE3-8CD6-690A28A8CA32}" type="parTrans" cxnId="{DDFFEDB1-9897-4D9C-9A98-C25A25EF31AD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A456F7A7-40AF-43B8-9C30-89464CAA9FEE}" type="sibTrans" cxnId="{DDFFEDB1-9897-4D9C-9A98-C25A25EF31AD}">
      <dgm:prSet/>
      <dgm:spPr/>
      <dgm:t>
        <a:bodyPr/>
        <a:lstStyle/>
        <a:p>
          <a:endParaRPr lang="pt-BR"/>
        </a:p>
      </dgm:t>
    </dgm:pt>
    <dgm:pt modelId="{9CAFB94B-10FA-49D4-AE6D-9DCA2A38EBE8}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Aplicativo Desktop</a:t>
          </a:r>
        </a:p>
      </dgm:t>
    </dgm:pt>
    <dgm:pt modelId="{8B483C03-08F5-4FCF-BCD7-9D54DD98EAC5}" type="parTrans" cxnId="{3DE1F540-E32A-4474-8FD5-9AFA1013887A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10A1C22A-C397-435E-8295-E254C176F99B}" type="sibTrans" cxnId="{3DE1F540-E32A-4474-8FD5-9AFA1013887A}">
      <dgm:prSet/>
      <dgm:spPr/>
      <dgm:t>
        <a:bodyPr/>
        <a:lstStyle/>
        <a:p>
          <a:endParaRPr lang="pt-BR"/>
        </a:p>
      </dgm:t>
    </dgm:pt>
    <dgm:pt modelId="{721FAD80-E8DE-424B-A090-C96EFE54A14B}" type="pres">
      <dgm:prSet presAssocID="{11EC7B00-9854-4516-82E4-6E66BC30912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E30E2D9-A051-464A-877A-ABF5BE70B6B4}" type="pres">
      <dgm:prSet presAssocID="{ADA2B634-2D23-4434-864C-9BD1F447FB88}" presName="hierRoot1" presStyleCnt="0">
        <dgm:presLayoutVars>
          <dgm:hierBranch val="init"/>
        </dgm:presLayoutVars>
      </dgm:prSet>
      <dgm:spPr/>
    </dgm:pt>
    <dgm:pt modelId="{8ADF8EDF-451A-45DA-A419-E8E4FD11461C}" type="pres">
      <dgm:prSet presAssocID="{ADA2B634-2D23-4434-864C-9BD1F447FB88}" presName="rootComposite1" presStyleCnt="0"/>
      <dgm:spPr/>
    </dgm:pt>
    <dgm:pt modelId="{23374EF2-52BF-424F-802D-0DBF47F65637}" type="pres">
      <dgm:prSet presAssocID="{ADA2B634-2D23-4434-864C-9BD1F447FB88}" presName="rootText1" presStyleLbl="node0" presStyleIdx="0" presStyleCnt="1">
        <dgm:presLayoutVars>
          <dgm:chPref val="3"/>
        </dgm:presLayoutVars>
      </dgm:prSet>
      <dgm:spPr/>
    </dgm:pt>
    <dgm:pt modelId="{6FF431B6-B66D-48BF-91FA-49A0F878F6EA}" type="pres">
      <dgm:prSet presAssocID="{ADA2B634-2D23-4434-864C-9BD1F447FB88}" presName="rootConnector1" presStyleLbl="node1" presStyleIdx="0" presStyleCnt="0"/>
      <dgm:spPr/>
    </dgm:pt>
    <dgm:pt modelId="{A95C5A18-A82C-42DA-9C43-5787EBCC52E4}" type="pres">
      <dgm:prSet presAssocID="{ADA2B634-2D23-4434-864C-9BD1F447FB88}" presName="hierChild2" presStyleCnt="0"/>
      <dgm:spPr/>
    </dgm:pt>
    <dgm:pt modelId="{01078B61-31CF-4A10-B515-4B3A89D1D4FB}" type="pres">
      <dgm:prSet presAssocID="{DC40FCFF-BF4A-491D-9D1C-BF566F9EE9BD}" presName="Name37" presStyleLbl="parChTrans1D2" presStyleIdx="0" presStyleCnt="6"/>
      <dgm:spPr/>
    </dgm:pt>
    <dgm:pt modelId="{CD2A20A3-9664-4723-904D-348497611D74}" type="pres">
      <dgm:prSet presAssocID="{6A9B5C04-FDF9-4883-825F-ED533AC067BE}" presName="hierRoot2" presStyleCnt="0">
        <dgm:presLayoutVars>
          <dgm:hierBranch val="init"/>
        </dgm:presLayoutVars>
      </dgm:prSet>
      <dgm:spPr/>
    </dgm:pt>
    <dgm:pt modelId="{9E3D6D29-2969-4670-8CAB-EC5B7F5EC164}" type="pres">
      <dgm:prSet presAssocID="{6A9B5C04-FDF9-4883-825F-ED533AC067BE}" presName="rootComposite" presStyleCnt="0"/>
      <dgm:spPr/>
    </dgm:pt>
    <dgm:pt modelId="{7652D30C-D4DD-41F4-A217-1B2991213A0D}" type="pres">
      <dgm:prSet presAssocID="{6A9B5C04-FDF9-4883-825F-ED533AC067BE}" presName="rootText" presStyleLbl="node2" presStyleIdx="0" presStyleCnt="4">
        <dgm:presLayoutVars>
          <dgm:chPref val="3"/>
        </dgm:presLayoutVars>
      </dgm:prSet>
      <dgm:spPr/>
    </dgm:pt>
    <dgm:pt modelId="{288DA5A6-B776-43C8-83F3-75490198BC7A}" type="pres">
      <dgm:prSet presAssocID="{6A9B5C04-FDF9-4883-825F-ED533AC067BE}" presName="rootConnector" presStyleLbl="node2" presStyleIdx="0" presStyleCnt="4"/>
      <dgm:spPr/>
    </dgm:pt>
    <dgm:pt modelId="{1FD11F4D-DAA8-4862-8777-B055763966CE}" type="pres">
      <dgm:prSet presAssocID="{6A9B5C04-FDF9-4883-825F-ED533AC067BE}" presName="hierChild4" presStyleCnt="0"/>
      <dgm:spPr/>
    </dgm:pt>
    <dgm:pt modelId="{C2DD2C61-450D-40E2-9CCE-41D6D2FBD0C3}" type="pres">
      <dgm:prSet presAssocID="{24A7F876-7043-4FED-B0AC-6262C565234D}" presName="Name37" presStyleLbl="parChTrans1D3" presStyleIdx="0" presStyleCnt="4"/>
      <dgm:spPr/>
    </dgm:pt>
    <dgm:pt modelId="{2651F44A-0E10-4B31-8E82-9C369524CF73}" type="pres">
      <dgm:prSet presAssocID="{694A04AF-5B1A-42A8-BF1B-98F819CAFC38}" presName="hierRoot2" presStyleCnt="0">
        <dgm:presLayoutVars>
          <dgm:hierBranch val="init"/>
        </dgm:presLayoutVars>
      </dgm:prSet>
      <dgm:spPr/>
    </dgm:pt>
    <dgm:pt modelId="{965F2138-B1F6-43B8-819D-3979E9CA5E1D}" type="pres">
      <dgm:prSet presAssocID="{694A04AF-5B1A-42A8-BF1B-98F819CAFC38}" presName="rootComposite" presStyleCnt="0"/>
      <dgm:spPr/>
    </dgm:pt>
    <dgm:pt modelId="{93CF08E5-7DCF-4F8F-A0A2-429B403E9502}" type="pres">
      <dgm:prSet presAssocID="{694A04AF-5B1A-42A8-BF1B-98F819CAFC38}" presName="rootText" presStyleLbl="node3" presStyleIdx="0" presStyleCnt="4">
        <dgm:presLayoutVars>
          <dgm:chPref val="3"/>
        </dgm:presLayoutVars>
      </dgm:prSet>
      <dgm:spPr/>
    </dgm:pt>
    <dgm:pt modelId="{CDB155DA-DA01-4077-BDD5-8B3C7AAECB36}" type="pres">
      <dgm:prSet presAssocID="{694A04AF-5B1A-42A8-BF1B-98F819CAFC38}" presName="rootConnector" presStyleLbl="node3" presStyleIdx="0" presStyleCnt="4"/>
      <dgm:spPr/>
    </dgm:pt>
    <dgm:pt modelId="{34E37296-EEB8-4DEF-9F74-422B52AD880A}" type="pres">
      <dgm:prSet presAssocID="{694A04AF-5B1A-42A8-BF1B-98F819CAFC38}" presName="hierChild4" presStyleCnt="0"/>
      <dgm:spPr/>
    </dgm:pt>
    <dgm:pt modelId="{2E88246F-A2D0-420C-A6B3-AC58EB4A78D1}" type="pres">
      <dgm:prSet presAssocID="{694A04AF-5B1A-42A8-BF1B-98F819CAFC38}" presName="hierChild5" presStyleCnt="0"/>
      <dgm:spPr/>
    </dgm:pt>
    <dgm:pt modelId="{2127F996-DB5D-467A-8432-E26C5697BA5F}" type="pres">
      <dgm:prSet presAssocID="{6A9B5C04-FDF9-4883-825F-ED533AC067BE}" presName="hierChild5" presStyleCnt="0"/>
      <dgm:spPr/>
    </dgm:pt>
    <dgm:pt modelId="{611DC70A-843D-4B1A-B8AA-C492602A2FC9}" type="pres">
      <dgm:prSet presAssocID="{BCCB1D77-759F-4C82-83A0-870295D970A0}" presName="Name37" presStyleLbl="parChTrans1D2" presStyleIdx="1" presStyleCnt="6"/>
      <dgm:spPr/>
    </dgm:pt>
    <dgm:pt modelId="{12567BE3-C163-4123-8464-A6A9C3D63C18}" type="pres">
      <dgm:prSet presAssocID="{95FB3236-03FF-469F-97A7-1F0F6146E383}" presName="hierRoot2" presStyleCnt="0">
        <dgm:presLayoutVars>
          <dgm:hierBranch val="init"/>
        </dgm:presLayoutVars>
      </dgm:prSet>
      <dgm:spPr/>
    </dgm:pt>
    <dgm:pt modelId="{D45A8CF3-4871-4DEB-AD29-9A8F40731F56}" type="pres">
      <dgm:prSet presAssocID="{95FB3236-03FF-469F-97A7-1F0F6146E383}" presName="rootComposite" presStyleCnt="0"/>
      <dgm:spPr/>
    </dgm:pt>
    <dgm:pt modelId="{90F9AC27-3E15-432B-924E-89C0ED4A4DC5}" type="pres">
      <dgm:prSet presAssocID="{95FB3236-03FF-469F-97A7-1F0F6146E383}" presName="rootText" presStyleLbl="node2" presStyleIdx="1" presStyleCnt="4">
        <dgm:presLayoutVars>
          <dgm:chPref val="3"/>
        </dgm:presLayoutVars>
      </dgm:prSet>
      <dgm:spPr/>
    </dgm:pt>
    <dgm:pt modelId="{94F9E46C-F0C0-4D33-809D-5121F390C737}" type="pres">
      <dgm:prSet presAssocID="{95FB3236-03FF-469F-97A7-1F0F6146E383}" presName="rootConnector" presStyleLbl="node2" presStyleIdx="1" presStyleCnt="4"/>
      <dgm:spPr/>
    </dgm:pt>
    <dgm:pt modelId="{84723B9F-D7D9-4EB4-B826-918A94C05D86}" type="pres">
      <dgm:prSet presAssocID="{95FB3236-03FF-469F-97A7-1F0F6146E383}" presName="hierChild4" presStyleCnt="0"/>
      <dgm:spPr/>
    </dgm:pt>
    <dgm:pt modelId="{80F849AD-9704-431C-96F2-D3C4BAB74B96}" type="pres">
      <dgm:prSet presAssocID="{0002DC1E-83A4-49F0-A733-7106B31D628B}" presName="Name37" presStyleLbl="parChTrans1D3" presStyleIdx="1" presStyleCnt="4"/>
      <dgm:spPr/>
    </dgm:pt>
    <dgm:pt modelId="{EDC5932E-E94C-4EBD-8A0C-B88067C67A09}" type="pres">
      <dgm:prSet presAssocID="{86BF5B01-D23C-46AB-8692-B6F6F17116F1}" presName="hierRoot2" presStyleCnt="0">
        <dgm:presLayoutVars>
          <dgm:hierBranch val="init"/>
        </dgm:presLayoutVars>
      </dgm:prSet>
      <dgm:spPr/>
    </dgm:pt>
    <dgm:pt modelId="{17465E69-6BD4-4B69-8436-640666B7FA1F}" type="pres">
      <dgm:prSet presAssocID="{86BF5B01-D23C-46AB-8692-B6F6F17116F1}" presName="rootComposite" presStyleCnt="0"/>
      <dgm:spPr/>
    </dgm:pt>
    <dgm:pt modelId="{5C274848-C2CA-4EBD-94C8-DFA041A60535}" type="pres">
      <dgm:prSet presAssocID="{86BF5B01-D23C-46AB-8692-B6F6F17116F1}" presName="rootText" presStyleLbl="node3" presStyleIdx="1" presStyleCnt="4">
        <dgm:presLayoutVars>
          <dgm:chPref val="3"/>
        </dgm:presLayoutVars>
      </dgm:prSet>
      <dgm:spPr/>
    </dgm:pt>
    <dgm:pt modelId="{C1776391-FDC6-40F9-9F73-073396EA6A31}" type="pres">
      <dgm:prSet presAssocID="{86BF5B01-D23C-46AB-8692-B6F6F17116F1}" presName="rootConnector" presStyleLbl="node3" presStyleIdx="1" presStyleCnt="4"/>
      <dgm:spPr/>
    </dgm:pt>
    <dgm:pt modelId="{9C953A61-7307-4E6F-B2A2-A8053C10041D}" type="pres">
      <dgm:prSet presAssocID="{86BF5B01-D23C-46AB-8692-B6F6F17116F1}" presName="hierChild4" presStyleCnt="0"/>
      <dgm:spPr/>
    </dgm:pt>
    <dgm:pt modelId="{F0E4F7A4-CA30-4643-840C-E62C9E5B76A5}" type="pres">
      <dgm:prSet presAssocID="{86BF5B01-D23C-46AB-8692-B6F6F17116F1}" presName="hierChild5" presStyleCnt="0"/>
      <dgm:spPr/>
    </dgm:pt>
    <dgm:pt modelId="{082B2AC4-092F-4039-9B5C-18DA3F3583B2}" type="pres">
      <dgm:prSet presAssocID="{95FB3236-03FF-469F-97A7-1F0F6146E383}" presName="hierChild5" presStyleCnt="0"/>
      <dgm:spPr/>
    </dgm:pt>
    <dgm:pt modelId="{D6041236-8D67-4DFC-B312-22C1182A608B}" type="pres">
      <dgm:prSet presAssocID="{8A47C70D-E997-41CA-8D2A-B48049EE5B19}" presName="Name37" presStyleLbl="parChTrans1D2" presStyleIdx="2" presStyleCnt="6"/>
      <dgm:spPr/>
    </dgm:pt>
    <dgm:pt modelId="{59700042-3C5F-403F-9E92-C17941412FDB}" type="pres">
      <dgm:prSet presAssocID="{9733F11D-3EEA-48BC-8907-803847F74AE0}" presName="hierRoot2" presStyleCnt="0">
        <dgm:presLayoutVars>
          <dgm:hierBranch val="init"/>
        </dgm:presLayoutVars>
      </dgm:prSet>
      <dgm:spPr/>
    </dgm:pt>
    <dgm:pt modelId="{399B231B-7DC7-4CC1-B03A-F95407751D7F}" type="pres">
      <dgm:prSet presAssocID="{9733F11D-3EEA-48BC-8907-803847F74AE0}" presName="rootComposite" presStyleCnt="0"/>
      <dgm:spPr/>
    </dgm:pt>
    <dgm:pt modelId="{AFC5BEA3-F479-46D5-A7D1-EEA2B6D03EF7}" type="pres">
      <dgm:prSet presAssocID="{9733F11D-3EEA-48BC-8907-803847F74AE0}" presName="rootText" presStyleLbl="node2" presStyleIdx="2" presStyleCnt="4">
        <dgm:presLayoutVars>
          <dgm:chPref val="3"/>
        </dgm:presLayoutVars>
      </dgm:prSet>
      <dgm:spPr/>
    </dgm:pt>
    <dgm:pt modelId="{D19D640D-A85F-43E9-89BF-038E2FC9B8B8}" type="pres">
      <dgm:prSet presAssocID="{9733F11D-3EEA-48BC-8907-803847F74AE0}" presName="rootConnector" presStyleLbl="node2" presStyleIdx="2" presStyleCnt="4"/>
      <dgm:spPr/>
    </dgm:pt>
    <dgm:pt modelId="{87E3C1C5-4790-40D0-B78C-0788E78724D4}" type="pres">
      <dgm:prSet presAssocID="{9733F11D-3EEA-48BC-8907-803847F74AE0}" presName="hierChild4" presStyleCnt="0"/>
      <dgm:spPr/>
    </dgm:pt>
    <dgm:pt modelId="{0A2FBB52-0D4C-40E0-8024-8467DECA13D2}" type="pres">
      <dgm:prSet presAssocID="{CFC0ABA9-E17B-4EE3-8CD6-690A28A8CA32}" presName="Name37" presStyleLbl="parChTrans1D3" presStyleIdx="2" presStyleCnt="4"/>
      <dgm:spPr/>
    </dgm:pt>
    <dgm:pt modelId="{ED970E61-70A1-4060-8DDF-FF3EC4D99883}" type="pres">
      <dgm:prSet presAssocID="{53D3B5BD-9232-4992-A6C7-79567223AC69}" presName="hierRoot2" presStyleCnt="0">
        <dgm:presLayoutVars>
          <dgm:hierBranch val="init"/>
        </dgm:presLayoutVars>
      </dgm:prSet>
      <dgm:spPr/>
    </dgm:pt>
    <dgm:pt modelId="{A90FF6AD-5F36-4BA2-B1B7-E061E0596FC4}" type="pres">
      <dgm:prSet presAssocID="{53D3B5BD-9232-4992-A6C7-79567223AC69}" presName="rootComposite" presStyleCnt="0"/>
      <dgm:spPr/>
    </dgm:pt>
    <dgm:pt modelId="{ED8DCE78-1E22-45CD-9A56-64FE0FA1D2DF}" type="pres">
      <dgm:prSet presAssocID="{53D3B5BD-9232-4992-A6C7-79567223AC69}" presName="rootText" presStyleLbl="node3" presStyleIdx="2" presStyleCnt="4">
        <dgm:presLayoutVars>
          <dgm:chPref val="3"/>
        </dgm:presLayoutVars>
      </dgm:prSet>
      <dgm:spPr/>
    </dgm:pt>
    <dgm:pt modelId="{E97255E2-3BD2-4E8F-90A8-8C2EC88B5462}" type="pres">
      <dgm:prSet presAssocID="{53D3B5BD-9232-4992-A6C7-79567223AC69}" presName="rootConnector" presStyleLbl="node3" presStyleIdx="2" presStyleCnt="4"/>
      <dgm:spPr/>
    </dgm:pt>
    <dgm:pt modelId="{8E4A5EAF-DE1E-4967-A648-7490164B8006}" type="pres">
      <dgm:prSet presAssocID="{53D3B5BD-9232-4992-A6C7-79567223AC69}" presName="hierChild4" presStyleCnt="0"/>
      <dgm:spPr/>
    </dgm:pt>
    <dgm:pt modelId="{2D0C9A66-F40D-4FC2-B93E-C8882D6D7DCE}" type="pres">
      <dgm:prSet presAssocID="{53D3B5BD-9232-4992-A6C7-79567223AC69}" presName="hierChild5" presStyleCnt="0"/>
      <dgm:spPr/>
    </dgm:pt>
    <dgm:pt modelId="{1988A2F2-C804-4ECE-BDD4-F09747CFFA53}" type="pres">
      <dgm:prSet presAssocID="{9733F11D-3EEA-48BC-8907-803847F74AE0}" presName="hierChild5" presStyleCnt="0"/>
      <dgm:spPr/>
    </dgm:pt>
    <dgm:pt modelId="{D19D3E85-01D6-4F49-A373-13790B78BAD2}" type="pres">
      <dgm:prSet presAssocID="{5A4DC5E4-10D4-4B14-A6C3-A1C93A57414C}" presName="Name37" presStyleLbl="parChTrans1D2" presStyleIdx="3" presStyleCnt="6"/>
      <dgm:spPr/>
    </dgm:pt>
    <dgm:pt modelId="{6F33E02B-9957-481D-973A-FACCBA557896}" type="pres">
      <dgm:prSet presAssocID="{D960E82A-2587-4A2A-8C27-9E7B7149A1AF}" presName="hierRoot2" presStyleCnt="0">
        <dgm:presLayoutVars>
          <dgm:hierBranch val="init"/>
        </dgm:presLayoutVars>
      </dgm:prSet>
      <dgm:spPr/>
    </dgm:pt>
    <dgm:pt modelId="{40F77F44-9826-4034-9F6D-F271484A8337}" type="pres">
      <dgm:prSet presAssocID="{D960E82A-2587-4A2A-8C27-9E7B7149A1AF}" presName="rootComposite" presStyleCnt="0"/>
      <dgm:spPr/>
    </dgm:pt>
    <dgm:pt modelId="{CF8F77EC-4BF0-4233-B704-6D98DB4EA7AD}" type="pres">
      <dgm:prSet presAssocID="{D960E82A-2587-4A2A-8C27-9E7B7149A1AF}" presName="rootText" presStyleLbl="node2" presStyleIdx="3" presStyleCnt="4">
        <dgm:presLayoutVars>
          <dgm:chPref val="3"/>
        </dgm:presLayoutVars>
      </dgm:prSet>
      <dgm:spPr/>
    </dgm:pt>
    <dgm:pt modelId="{B1A0EED5-E02C-48C0-82D8-EC64689CC384}" type="pres">
      <dgm:prSet presAssocID="{D960E82A-2587-4A2A-8C27-9E7B7149A1AF}" presName="rootConnector" presStyleLbl="node2" presStyleIdx="3" presStyleCnt="4"/>
      <dgm:spPr/>
    </dgm:pt>
    <dgm:pt modelId="{8B2ABA05-BC9C-465E-BD97-F21B9772704F}" type="pres">
      <dgm:prSet presAssocID="{D960E82A-2587-4A2A-8C27-9E7B7149A1AF}" presName="hierChild4" presStyleCnt="0"/>
      <dgm:spPr/>
    </dgm:pt>
    <dgm:pt modelId="{5FA8B590-BCFB-4255-B831-34D7332BF71A}" type="pres">
      <dgm:prSet presAssocID="{8B483C03-08F5-4FCF-BCD7-9D54DD98EAC5}" presName="Name37" presStyleLbl="parChTrans1D3" presStyleIdx="3" presStyleCnt="4"/>
      <dgm:spPr/>
    </dgm:pt>
    <dgm:pt modelId="{65817A4C-BB4F-463A-B724-FF5C456A5AC9}" type="pres">
      <dgm:prSet presAssocID="{9CAFB94B-10FA-49D4-AE6D-9DCA2A38EBE8}" presName="hierRoot2" presStyleCnt="0">
        <dgm:presLayoutVars>
          <dgm:hierBranch val="init"/>
        </dgm:presLayoutVars>
      </dgm:prSet>
      <dgm:spPr/>
    </dgm:pt>
    <dgm:pt modelId="{FA315D28-5EA4-4C5D-83D9-FF49F9F278EB}" type="pres">
      <dgm:prSet presAssocID="{9CAFB94B-10FA-49D4-AE6D-9DCA2A38EBE8}" presName="rootComposite" presStyleCnt="0"/>
      <dgm:spPr/>
    </dgm:pt>
    <dgm:pt modelId="{06489B2E-04E0-4475-89EB-BC187398DEEF}" type="pres">
      <dgm:prSet presAssocID="{9CAFB94B-10FA-49D4-AE6D-9DCA2A38EBE8}" presName="rootText" presStyleLbl="node3" presStyleIdx="3" presStyleCnt="4">
        <dgm:presLayoutVars>
          <dgm:chPref val="3"/>
        </dgm:presLayoutVars>
      </dgm:prSet>
      <dgm:spPr/>
    </dgm:pt>
    <dgm:pt modelId="{312B0B4E-9075-4831-BFF0-93BF3CD097A6}" type="pres">
      <dgm:prSet presAssocID="{9CAFB94B-10FA-49D4-AE6D-9DCA2A38EBE8}" presName="rootConnector" presStyleLbl="node3" presStyleIdx="3" presStyleCnt="4"/>
      <dgm:spPr/>
    </dgm:pt>
    <dgm:pt modelId="{331899E1-2F3C-4E64-9A76-DBE855943313}" type="pres">
      <dgm:prSet presAssocID="{9CAFB94B-10FA-49D4-AE6D-9DCA2A38EBE8}" presName="hierChild4" presStyleCnt="0"/>
      <dgm:spPr/>
    </dgm:pt>
    <dgm:pt modelId="{02A52B98-08B7-4C97-83EA-5BC6DF94365C}" type="pres">
      <dgm:prSet presAssocID="{9CAFB94B-10FA-49D4-AE6D-9DCA2A38EBE8}" presName="hierChild5" presStyleCnt="0"/>
      <dgm:spPr/>
    </dgm:pt>
    <dgm:pt modelId="{61C48625-B611-438B-897B-1231059EF1C1}" type="pres">
      <dgm:prSet presAssocID="{D960E82A-2587-4A2A-8C27-9E7B7149A1AF}" presName="hierChild5" presStyleCnt="0"/>
      <dgm:spPr/>
    </dgm:pt>
    <dgm:pt modelId="{6BC30F9A-14D0-4BAE-A36B-56984BEBA83F}" type="pres">
      <dgm:prSet presAssocID="{ADA2B634-2D23-4434-864C-9BD1F447FB88}" presName="hierChild3" presStyleCnt="0"/>
      <dgm:spPr/>
    </dgm:pt>
    <dgm:pt modelId="{85482EEA-888B-45C7-AFC1-20020F3A95D9}" type="pres">
      <dgm:prSet presAssocID="{4B351745-BC38-4CCE-BA78-43267616C365}" presName="Name111" presStyleLbl="parChTrans1D2" presStyleIdx="4" presStyleCnt="6"/>
      <dgm:spPr/>
    </dgm:pt>
    <dgm:pt modelId="{D81A2B12-1A9B-456F-8058-DB4E28E97CF2}" type="pres">
      <dgm:prSet presAssocID="{82FD59C6-8ECF-4F76-9A00-444D5A139B58}" presName="hierRoot3" presStyleCnt="0">
        <dgm:presLayoutVars>
          <dgm:hierBranch val="init"/>
        </dgm:presLayoutVars>
      </dgm:prSet>
      <dgm:spPr/>
    </dgm:pt>
    <dgm:pt modelId="{D7CC4B8C-19BD-4854-92B6-72F82BBCB2E0}" type="pres">
      <dgm:prSet presAssocID="{82FD59C6-8ECF-4F76-9A00-444D5A139B58}" presName="rootComposite3" presStyleCnt="0"/>
      <dgm:spPr/>
    </dgm:pt>
    <dgm:pt modelId="{139E3501-D707-40C9-A45E-520F0228BCA4}" type="pres">
      <dgm:prSet presAssocID="{82FD59C6-8ECF-4F76-9A00-444D5A139B58}" presName="rootText3" presStyleLbl="asst1" presStyleIdx="0" presStyleCnt="2">
        <dgm:presLayoutVars>
          <dgm:chPref val="3"/>
        </dgm:presLayoutVars>
      </dgm:prSet>
      <dgm:spPr/>
    </dgm:pt>
    <dgm:pt modelId="{2B31E781-3039-4ACD-B8CC-29CD9AE359BF}" type="pres">
      <dgm:prSet presAssocID="{82FD59C6-8ECF-4F76-9A00-444D5A139B58}" presName="rootConnector3" presStyleLbl="asst1" presStyleIdx="0" presStyleCnt="2"/>
      <dgm:spPr/>
    </dgm:pt>
    <dgm:pt modelId="{109F3170-C47F-440E-B63A-EA2200D00DCC}" type="pres">
      <dgm:prSet presAssocID="{82FD59C6-8ECF-4F76-9A00-444D5A139B58}" presName="hierChild6" presStyleCnt="0"/>
      <dgm:spPr/>
    </dgm:pt>
    <dgm:pt modelId="{D0549DAE-2F59-45B4-AEB5-2D8121577276}" type="pres">
      <dgm:prSet presAssocID="{82FD59C6-8ECF-4F76-9A00-444D5A139B58}" presName="hierChild7" presStyleCnt="0"/>
      <dgm:spPr/>
    </dgm:pt>
    <dgm:pt modelId="{100AF685-DFA4-4089-B062-E627A99699F9}" type="pres">
      <dgm:prSet presAssocID="{9F99AF22-4DCE-4C57-90F9-673D2B52FA06}" presName="Name111" presStyleLbl="parChTrans1D2" presStyleIdx="5" presStyleCnt="6"/>
      <dgm:spPr/>
    </dgm:pt>
    <dgm:pt modelId="{057CB4EC-CE6F-4BA0-BCC3-40D5229D8A7B}" type="pres">
      <dgm:prSet presAssocID="{E25DBB97-55DA-4580-BBB9-81C5CB3F420D}" presName="hierRoot3" presStyleCnt="0">
        <dgm:presLayoutVars>
          <dgm:hierBranch val="init"/>
        </dgm:presLayoutVars>
      </dgm:prSet>
      <dgm:spPr/>
    </dgm:pt>
    <dgm:pt modelId="{F430ED4D-1EC2-4AAC-BEAC-D036BD24FFE8}" type="pres">
      <dgm:prSet presAssocID="{E25DBB97-55DA-4580-BBB9-81C5CB3F420D}" presName="rootComposite3" presStyleCnt="0"/>
      <dgm:spPr/>
    </dgm:pt>
    <dgm:pt modelId="{4ED98020-9A2E-402E-AF8D-3C7BB780294C}" type="pres">
      <dgm:prSet presAssocID="{E25DBB97-55DA-4580-BBB9-81C5CB3F420D}" presName="rootText3" presStyleLbl="asst1" presStyleIdx="1" presStyleCnt="2">
        <dgm:presLayoutVars>
          <dgm:chPref val="3"/>
        </dgm:presLayoutVars>
      </dgm:prSet>
      <dgm:spPr/>
    </dgm:pt>
    <dgm:pt modelId="{9B29E3EF-C5F8-4055-89C3-CED22DEAA8D8}" type="pres">
      <dgm:prSet presAssocID="{E25DBB97-55DA-4580-BBB9-81C5CB3F420D}" presName="rootConnector3" presStyleLbl="asst1" presStyleIdx="1" presStyleCnt="2"/>
      <dgm:spPr/>
    </dgm:pt>
    <dgm:pt modelId="{0DA990AC-7A6B-4BD6-B386-5695CA552B3F}" type="pres">
      <dgm:prSet presAssocID="{E25DBB97-55DA-4580-BBB9-81C5CB3F420D}" presName="hierChild6" presStyleCnt="0"/>
      <dgm:spPr/>
    </dgm:pt>
    <dgm:pt modelId="{686D8BDB-F77A-4048-9CF6-961CAC265100}" type="pres">
      <dgm:prSet presAssocID="{E25DBB97-55DA-4580-BBB9-81C5CB3F420D}" presName="hierChild7" presStyleCnt="0"/>
      <dgm:spPr/>
    </dgm:pt>
  </dgm:ptLst>
  <dgm:cxnLst>
    <dgm:cxn modelId="{267E1604-0D0D-4948-85B9-3683325E9DF3}" type="presOf" srcId="{6A9B5C04-FDF9-4883-825F-ED533AC067BE}" destId="{7652D30C-D4DD-41F4-A217-1B2991213A0D}" srcOrd="0" destOrd="0" presId="urn:microsoft.com/office/officeart/2005/8/layout/orgChart1"/>
    <dgm:cxn modelId="{73598209-282C-40EF-BDDE-EB7894D0D155}" srcId="{ADA2B634-2D23-4434-864C-9BD1F447FB88}" destId="{D960E82A-2587-4A2A-8C27-9E7B7149A1AF}" srcOrd="5" destOrd="0" parTransId="{5A4DC5E4-10D4-4B14-A6C3-A1C93A57414C}" sibTransId="{25FF85C6-97FF-4609-BC29-68A2A9E64F63}"/>
    <dgm:cxn modelId="{9CB7BD0B-A13D-4709-AD91-E804C87E2A60}" srcId="{ADA2B634-2D23-4434-864C-9BD1F447FB88}" destId="{6A9B5C04-FDF9-4883-825F-ED533AC067BE}" srcOrd="2" destOrd="0" parTransId="{DC40FCFF-BF4A-491D-9D1C-BF566F9EE9BD}" sibTransId="{31EF638E-3F3D-427B-8A2E-7D7275B964E5}"/>
    <dgm:cxn modelId="{B2EFA20E-29A4-4E88-B035-82DF78129F17}" type="presOf" srcId="{694A04AF-5B1A-42A8-BF1B-98F819CAFC38}" destId="{93CF08E5-7DCF-4F8F-A0A2-429B403E9502}" srcOrd="0" destOrd="0" presId="urn:microsoft.com/office/officeart/2005/8/layout/orgChart1"/>
    <dgm:cxn modelId="{027BE61A-CBBA-47FE-A94C-E962E85B23D6}" type="presOf" srcId="{95FB3236-03FF-469F-97A7-1F0F6146E383}" destId="{94F9E46C-F0C0-4D33-809D-5121F390C737}" srcOrd="1" destOrd="0" presId="urn:microsoft.com/office/officeart/2005/8/layout/orgChart1"/>
    <dgm:cxn modelId="{43786220-772A-4011-977D-58DD894DAE50}" type="presOf" srcId="{BCCB1D77-759F-4C82-83A0-870295D970A0}" destId="{611DC70A-843D-4B1A-B8AA-C492602A2FC9}" srcOrd="0" destOrd="0" presId="urn:microsoft.com/office/officeart/2005/8/layout/orgChart1"/>
    <dgm:cxn modelId="{1946C92B-49D2-489E-8FDB-03769BA505DC}" srcId="{ADA2B634-2D23-4434-864C-9BD1F447FB88}" destId="{95FB3236-03FF-469F-97A7-1F0F6146E383}" srcOrd="3" destOrd="0" parTransId="{BCCB1D77-759F-4C82-83A0-870295D970A0}" sibTransId="{9FBD5912-ECC9-4573-BA61-12B55789F9F1}"/>
    <dgm:cxn modelId="{5C69182E-56D9-4180-93B4-2AF19F4D9F95}" type="presOf" srcId="{E25DBB97-55DA-4580-BBB9-81C5CB3F420D}" destId="{4ED98020-9A2E-402E-AF8D-3C7BB780294C}" srcOrd="0" destOrd="0" presId="urn:microsoft.com/office/officeart/2005/8/layout/orgChart1"/>
    <dgm:cxn modelId="{30D3E137-807B-429D-A457-F9A1D4691F44}" srcId="{ADA2B634-2D23-4434-864C-9BD1F447FB88}" destId="{9733F11D-3EEA-48BC-8907-803847F74AE0}" srcOrd="4" destOrd="0" parTransId="{8A47C70D-E997-41CA-8D2A-B48049EE5B19}" sibTransId="{B3CD178D-3A08-4FDE-A569-6D5239792542}"/>
    <dgm:cxn modelId="{45D3FA3C-E8A6-4E11-BC9C-FBAD7E58B953}" type="presOf" srcId="{86BF5B01-D23C-46AB-8692-B6F6F17116F1}" destId="{5C274848-C2CA-4EBD-94C8-DFA041A60535}" srcOrd="0" destOrd="0" presId="urn:microsoft.com/office/officeart/2005/8/layout/orgChart1"/>
    <dgm:cxn modelId="{3DE1F540-E32A-4474-8FD5-9AFA1013887A}" srcId="{D960E82A-2587-4A2A-8C27-9E7B7149A1AF}" destId="{9CAFB94B-10FA-49D4-AE6D-9DCA2A38EBE8}" srcOrd="0" destOrd="0" parTransId="{8B483C03-08F5-4FCF-BCD7-9D54DD98EAC5}" sibTransId="{10A1C22A-C397-435E-8295-E254C176F99B}"/>
    <dgm:cxn modelId="{994F515C-5BE8-4CD6-B3CE-0F3C63A6A0EA}" type="presOf" srcId="{86BF5B01-D23C-46AB-8692-B6F6F17116F1}" destId="{C1776391-FDC6-40F9-9F73-073396EA6A31}" srcOrd="1" destOrd="0" presId="urn:microsoft.com/office/officeart/2005/8/layout/orgChart1"/>
    <dgm:cxn modelId="{EABA2B46-8FC0-47AC-A4EF-31DA8257FA30}" type="presOf" srcId="{ADA2B634-2D23-4434-864C-9BD1F447FB88}" destId="{23374EF2-52BF-424F-802D-0DBF47F65637}" srcOrd="0" destOrd="0" presId="urn:microsoft.com/office/officeart/2005/8/layout/orgChart1"/>
    <dgm:cxn modelId="{BF2BEB48-635B-430E-9857-67230DB4C5A1}" type="presOf" srcId="{E25DBB97-55DA-4580-BBB9-81C5CB3F420D}" destId="{9B29E3EF-C5F8-4055-89C3-CED22DEAA8D8}" srcOrd="1" destOrd="0" presId="urn:microsoft.com/office/officeart/2005/8/layout/orgChart1"/>
    <dgm:cxn modelId="{C6CB456A-CC2E-4939-BCF6-FB5FE996CF6A}" type="presOf" srcId="{95FB3236-03FF-469F-97A7-1F0F6146E383}" destId="{90F9AC27-3E15-432B-924E-89C0ED4A4DC5}" srcOrd="0" destOrd="0" presId="urn:microsoft.com/office/officeart/2005/8/layout/orgChart1"/>
    <dgm:cxn modelId="{A55BD74D-F990-4DCA-8D8A-A47FBBC0B279}" type="presOf" srcId="{24A7F876-7043-4FED-B0AC-6262C565234D}" destId="{C2DD2C61-450D-40E2-9CCE-41D6D2FBD0C3}" srcOrd="0" destOrd="0" presId="urn:microsoft.com/office/officeart/2005/8/layout/orgChart1"/>
    <dgm:cxn modelId="{BB5D6F6E-A72A-4454-B87B-F08AFB1E1DF6}" type="presOf" srcId="{9CAFB94B-10FA-49D4-AE6D-9DCA2A38EBE8}" destId="{312B0B4E-9075-4831-BFF0-93BF3CD097A6}" srcOrd="1" destOrd="0" presId="urn:microsoft.com/office/officeart/2005/8/layout/orgChart1"/>
    <dgm:cxn modelId="{5AB4D24E-FF39-482D-942C-439AD328250C}" srcId="{6A9B5C04-FDF9-4883-825F-ED533AC067BE}" destId="{694A04AF-5B1A-42A8-BF1B-98F819CAFC38}" srcOrd="0" destOrd="0" parTransId="{24A7F876-7043-4FED-B0AC-6262C565234D}" sibTransId="{400CEFDE-0612-473E-AC59-F850819EC896}"/>
    <dgm:cxn modelId="{EB70B56F-7CB6-4A1D-B8CD-481AFABF12B2}" type="presOf" srcId="{DC40FCFF-BF4A-491D-9D1C-BF566F9EE9BD}" destId="{01078B61-31CF-4A10-B515-4B3A89D1D4FB}" srcOrd="0" destOrd="0" presId="urn:microsoft.com/office/officeart/2005/8/layout/orgChart1"/>
    <dgm:cxn modelId="{3831AA54-C3A1-4726-A195-5A1AD50A6EDD}" type="presOf" srcId="{4B351745-BC38-4CCE-BA78-43267616C365}" destId="{85482EEA-888B-45C7-AFC1-20020F3A95D9}" srcOrd="0" destOrd="0" presId="urn:microsoft.com/office/officeart/2005/8/layout/orgChart1"/>
    <dgm:cxn modelId="{E4D9FE54-A946-4956-8E84-C8CA423B916D}" type="presOf" srcId="{82FD59C6-8ECF-4F76-9A00-444D5A139B58}" destId="{139E3501-D707-40C9-A45E-520F0228BCA4}" srcOrd="0" destOrd="0" presId="urn:microsoft.com/office/officeart/2005/8/layout/orgChart1"/>
    <dgm:cxn modelId="{394F1579-8EEC-425A-98B3-9C44ADAE31DA}" type="presOf" srcId="{6A9B5C04-FDF9-4883-825F-ED533AC067BE}" destId="{288DA5A6-B776-43C8-83F3-75490198BC7A}" srcOrd="1" destOrd="0" presId="urn:microsoft.com/office/officeart/2005/8/layout/orgChart1"/>
    <dgm:cxn modelId="{F5BCF37B-8280-432C-8A16-4B7E8E4DEB1F}" srcId="{11EC7B00-9854-4516-82E4-6E66BC30912F}" destId="{ADA2B634-2D23-4434-864C-9BD1F447FB88}" srcOrd="0" destOrd="0" parTransId="{B47878DB-E2EF-4FC1-9D1F-87491FFBEAED}" sibTransId="{26463DC7-27C1-4E3F-B287-CE2C339FCC01}"/>
    <dgm:cxn modelId="{F4346981-9E4C-436D-940B-7F774DCB3AFA}" type="presOf" srcId="{8A47C70D-E997-41CA-8D2A-B48049EE5B19}" destId="{D6041236-8D67-4DFC-B312-22C1182A608B}" srcOrd="0" destOrd="0" presId="urn:microsoft.com/office/officeart/2005/8/layout/orgChart1"/>
    <dgm:cxn modelId="{CC980D82-9240-4014-9DC9-85CC20791F0C}" type="presOf" srcId="{9733F11D-3EEA-48BC-8907-803847F74AE0}" destId="{D19D640D-A85F-43E9-89BF-038E2FC9B8B8}" srcOrd="1" destOrd="0" presId="urn:microsoft.com/office/officeart/2005/8/layout/orgChart1"/>
    <dgm:cxn modelId="{76E74D85-1050-430B-8333-F550A24899FD}" type="presOf" srcId="{82FD59C6-8ECF-4F76-9A00-444D5A139B58}" destId="{2B31E781-3039-4ACD-B8CC-29CD9AE359BF}" srcOrd="1" destOrd="0" presId="urn:microsoft.com/office/officeart/2005/8/layout/orgChart1"/>
    <dgm:cxn modelId="{E6884D89-AEBA-432F-9AAB-E314137DE7B7}" type="presOf" srcId="{9733F11D-3EEA-48BC-8907-803847F74AE0}" destId="{AFC5BEA3-F479-46D5-A7D1-EEA2B6D03EF7}" srcOrd="0" destOrd="0" presId="urn:microsoft.com/office/officeart/2005/8/layout/orgChart1"/>
    <dgm:cxn modelId="{9D1C3999-1E09-426D-A21C-8F8A3181C348}" type="presOf" srcId="{5A4DC5E4-10D4-4B14-A6C3-A1C93A57414C}" destId="{D19D3E85-01D6-4F49-A373-13790B78BAD2}" srcOrd="0" destOrd="0" presId="urn:microsoft.com/office/officeart/2005/8/layout/orgChart1"/>
    <dgm:cxn modelId="{33DD50A1-5BAD-4F4F-A0E8-0D16B509B613}" type="presOf" srcId="{D960E82A-2587-4A2A-8C27-9E7B7149A1AF}" destId="{CF8F77EC-4BF0-4233-B704-6D98DB4EA7AD}" srcOrd="0" destOrd="0" presId="urn:microsoft.com/office/officeart/2005/8/layout/orgChart1"/>
    <dgm:cxn modelId="{DDFFEDB1-9897-4D9C-9A98-C25A25EF31AD}" srcId="{9733F11D-3EEA-48BC-8907-803847F74AE0}" destId="{53D3B5BD-9232-4992-A6C7-79567223AC69}" srcOrd="0" destOrd="0" parTransId="{CFC0ABA9-E17B-4EE3-8CD6-690A28A8CA32}" sibTransId="{A456F7A7-40AF-43B8-9C30-89464CAA9FEE}"/>
    <dgm:cxn modelId="{188F44BE-EBD2-4339-A98A-DD767E3BEAEF}" type="presOf" srcId="{ADA2B634-2D23-4434-864C-9BD1F447FB88}" destId="{6FF431B6-B66D-48BF-91FA-49A0F878F6EA}" srcOrd="1" destOrd="0" presId="urn:microsoft.com/office/officeart/2005/8/layout/orgChart1"/>
    <dgm:cxn modelId="{1A0D3BC5-53B9-4E27-A42D-8D3A1C411193}" type="presOf" srcId="{694A04AF-5B1A-42A8-BF1B-98F819CAFC38}" destId="{CDB155DA-DA01-4077-BDD5-8B3C7AAECB36}" srcOrd="1" destOrd="0" presId="urn:microsoft.com/office/officeart/2005/8/layout/orgChart1"/>
    <dgm:cxn modelId="{5CF938CE-E3C4-4AC0-AC08-B79A4BF79593}" type="presOf" srcId="{D960E82A-2587-4A2A-8C27-9E7B7149A1AF}" destId="{B1A0EED5-E02C-48C0-82D8-EC64689CC384}" srcOrd="1" destOrd="0" presId="urn:microsoft.com/office/officeart/2005/8/layout/orgChart1"/>
    <dgm:cxn modelId="{956F62D2-0B80-422E-AE13-D31563587D59}" type="presOf" srcId="{11EC7B00-9854-4516-82E4-6E66BC30912F}" destId="{721FAD80-E8DE-424B-A090-C96EFE54A14B}" srcOrd="0" destOrd="0" presId="urn:microsoft.com/office/officeart/2005/8/layout/orgChart1"/>
    <dgm:cxn modelId="{15B8EAD3-F430-43E9-B0AA-0ADAB1BFFB4B}" srcId="{95FB3236-03FF-469F-97A7-1F0F6146E383}" destId="{86BF5B01-D23C-46AB-8692-B6F6F17116F1}" srcOrd="0" destOrd="0" parTransId="{0002DC1E-83A4-49F0-A733-7106B31D628B}" sibTransId="{86023593-389B-4639-98C4-676EEE7DAAD9}"/>
    <dgm:cxn modelId="{E585CCDE-B435-4DDC-9203-ACC2F95E1ECA}" type="presOf" srcId="{53D3B5BD-9232-4992-A6C7-79567223AC69}" destId="{ED8DCE78-1E22-45CD-9A56-64FE0FA1D2DF}" srcOrd="0" destOrd="0" presId="urn:microsoft.com/office/officeart/2005/8/layout/orgChart1"/>
    <dgm:cxn modelId="{B8862CE0-F3B3-4E6D-A85E-2A343080CA69}" type="presOf" srcId="{53D3B5BD-9232-4992-A6C7-79567223AC69}" destId="{E97255E2-3BD2-4E8F-90A8-8C2EC88B5462}" srcOrd="1" destOrd="0" presId="urn:microsoft.com/office/officeart/2005/8/layout/orgChart1"/>
    <dgm:cxn modelId="{E219F2E1-981E-4177-B77B-16B90D82A00E}" type="presOf" srcId="{9CAFB94B-10FA-49D4-AE6D-9DCA2A38EBE8}" destId="{06489B2E-04E0-4475-89EB-BC187398DEEF}" srcOrd="0" destOrd="0" presId="urn:microsoft.com/office/officeart/2005/8/layout/orgChart1"/>
    <dgm:cxn modelId="{59EF6EE6-F386-480D-BA38-3518CCA57094}" srcId="{ADA2B634-2D23-4434-864C-9BD1F447FB88}" destId="{82FD59C6-8ECF-4F76-9A00-444D5A139B58}" srcOrd="0" destOrd="0" parTransId="{4B351745-BC38-4CCE-BA78-43267616C365}" sibTransId="{9372F8FC-6EBD-41E9-92F9-39BC20A53E2A}"/>
    <dgm:cxn modelId="{64DCFCE9-77E3-4865-A525-070C047ABB4F}" type="presOf" srcId="{CFC0ABA9-E17B-4EE3-8CD6-690A28A8CA32}" destId="{0A2FBB52-0D4C-40E0-8024-8467DECA13D2}" srcOrd="0" destOrd="0" presId="urn:microsoft.com/office/officeart/2005/8/layout/orgChart1"/>
    <dgm:cxn modelId="{32C8B3EB-BFD8-47FE-851C-10E37C3D0FAE}" srcId="{ADA2B634-2D23-4434-864C-9BD1F447FB88}" destId="{E25DBB97-55DA-4580-BBB9-81C5CB3F420D}" srcOrd="1" destOrd="0" parTransId="{9F99AF22-4DCE-4C57-90F9-673D2B52FA06}" sibTransId="{64AFED3E-96E0-4BEF-81D0-0FEEA9F10C81}"/>
    <dgm:cxn modelId="{4383C8F9-2CC9-4FDB-B610-BA02CCC017F0}" type="presOf" srcId="{8B483C03-08F5-4FCF-BCD7-9D54DD98EAC5}" destId="{5FA8B590-BCFB-4255-B831-34D7332BF71A}" srcOrd="0" destOrd="0" presId="urn:microsoft.com/office/officeart/2005/8/layout/orgChart1"/>
    <dgm:cxn modelId="{8884EEFD-0F16-4D0E-B2A2-90A815CAADAE}" type="presOf" srcId="{0002DC1E-83A4-49F0-A733-7106B31D628B}" destId="{80F849AD-9704-431C-96F2-D3C4BAB74B96}" srcOrd="0" destOrd="0" presId="urn:microsoft.com/office/officeart/2005/8/layout/orgChart1"/>
    <dgm:cxn modelId="{ABB317FE-91C7-478F-A9FC-9830BB1224FC}" type="presOf" srcId="{9F99AF22-4DCE-4C57-90F9-673D2B52FA06}" destId="{100AF685-DFA4-4089-B062-E627A99699F9}" srcOrd="0" destOrd="0" presId="urn:microsoft.com/office/officeart/2005/8/layout/orgChart1"/>
    <dgm:cxn modelId="{45E6B8D0-6DB0-4EC3-8EA4-F09EF048DE5F}" type="presParOf" srcId="{721FAD80-E8DE-424B-A090-C96EFE54A14B}" destId="{FE30E2D9-A051-464A-877A-ABF5BE70B6B4}" srcOrd="0" destOrd="0" presId="urn:microsoft.com/office/officeart/2005/8/layout/orgChart1"/>
    <dgm:cxn modelId="{9CC3E3FF-0AA6-429B-A3B4-5C3CBDDC53F5}" type="presParOf" srcId="{FE30E2D9-A051-464A-877A-ABF5BE70B6B4}" destId="{8ADF8EDF-451A-45DA-A419-E8E4FD11461C}" srcOrd="0" destOrd="0" presId="urn:microsoft.com/office/officeart/2005/8/layout/orgChart1"/>
    <dgm:cxn modelId="{860F6F60-A6E9-46B8-88EA-788A8EB94F41}" type="presParOf" srcId="{8ADF8EDF-451A-45DA-A419-E8E4FD11461C}" destId="{23374EF2-52BF-424F-802D-0DBF47F65637}" srcOrd="0" destOrd="0" presId="urn:microsoft.com/office/officeart/2005/8/layout/orgChart1"/>
    <dgm:cxn modelId="{8D11DC0D-DD8B-4B46-88B6-8F548DA983BB}" type="presParOf" srcId="{8ADF8EDF-451A-45DA-A419-E8E4FD11461C}" destId="{6FF431B6-B66D-48BF-91FA-49A0F878F6EA}" srcOrd="1" destOrd="0" presId="urn:microsoft.com/office/officeart/2005/8/layout/orgChart1"/>
    <dgm:cxn modelId="{DF4C94FE-D0AB-4F33-85C6-2C5402A67151}" type="presParOf" srcId="{FE30E2D9-A051-464A-877A-ABF5BE70B6B4}" destId="{A95C5A18-A82C-42DA-9C43-5787EBCC52E4}" srcOrd="1" destOrd="0" presId="urn:microsoft.com/office/officeart/2005/8/layout/orgChart1"/>
    <dgm:cxn modelId="{7760C83E-A696-4884-B817-C2A8558BB071}" type="presParOf" srcId="{A95C5A18-A82C-42DA-9C43-5787EBCC52E4}" destId="{01078B61-31CF-4A10-B515-4B3A89D1D4FB}" srcOrd="0" destOrd="0" presId="urn:microsoft.com/office/officeart/2005/8/layout/orgChart1"/>
    <dgm:cxn modelId="{5C4AB8FD-9109-45A8-A629-BC0E8E75FE52}" type="presParOf" srcId="{A95C5A18-A82C-42DA-9C43-5787EBCC52E4}" destId="{CD2A20A3-9664-4723-904D-348497611D74}" srcOrd="1" destOrd="0" presId="urn:microsoft.com/office/officeart/2005/8/layout/orgChart1"/>
    <dgm:cxn modelId="{D84BBA2C-E4F6-47C9-AD49-6FC94F23A953}" type="presParOf" srcId="{CD2A20A3-9664-4723-904D-348497611D74}" destId="{9E3D6D29-2969-4670-8CAB-EC5B7F5EC164}" srcOrd="0" destOrd="0" presId="urn:microsoft.com/office/officeart/2005/8/layout/orgChart1"/>
    <dgm:cxn modelId="{306A077D-40B8-4418-9ADD-6AB36BCCE822}" type="presParOf" srcId="{9E3D6D29-2969-4670-8CAB-EC5B7F5EC164}" destId="{7652D30C-D4DD-41F4-A217-1B2991213A0D}" srcOrd="0" destOrd="0" presId="urn:microsoft.com/office/officeart/2005/8/layout/orgChart1"/>
    <dgm:cxn modelId="{E1C170E5-DFAB-4FBA-98B8-53597A74A816}" type="presParOf" srcId="{9E3D6D29-2969-4670-8CAB-EC5B7F5EC164}" destId="{288DA5A6-B776-43C8-83F3-75490198BC7A}" srcOrd="1" destOrd="0" presId="urn:microsoft.com/office/officeart/2005/8/layout/orgChart1"/>
    <dgm:cxn modelId="{A270D7C9-5B3B-4270-B21A-1B7AB201DB03}" type="presParOf" srcId="{CD2A20A3-9664-4723-904D-348497611D74}" destId="{1FD11F4D-DAA8-4862-8777-B055763966CE}" srcOrd="1" destOrd="0" presId="urn:microsoft.com/office/officeart/2005/8/layout/orgChart1"/>
    <dgm:cxn modelId="{765FA20D-D06D-4A83-A62E-A36625803894}" type="presParOf" srcId="{1FD11F4D-DAA8-4862-8777-B055763966CE}" destId="{C2DD2C61-450D-40E2-9CCE-41D6D2FBD0C3}" srcOrd="0" destOrd="0" presId="urn:microsoft.com/office/officeart/2005/8/layout/orgChart1"/>
    <dgm:cxn modelId="{0626728C-76EA-4A5F-91C6-462B48536FF8}" type="presParOf" srcId="{1FD11F4D-DAA8-4862-8777-B055763966CE}" destId="{2651F44A-0E10-4B31-8E82-9C369524CF73}" srcOrd="1" destOrd="0" presId="urn:microsoft.com/office/officeart/2005/8/layout/orgChart1"/>
    <dgm:cxn modelId="{1871605D-235E-4AAF-884A-9721E953C68D}" type="presParOf" srcId="{2651F44A-0E10-4B31-8E82-9C369524CF73}" destId="{965F2138-B1F6-43B8-819D-3979E9CA5E1D}" srcOrd="0" destOrd="0" presId="urn:microsoft.com/office/officeart/2005/8/layout/orgChart1"/>
    <dgm:cxn modelId="{B26A3F04-1ADB-44F7-9F1F-1489D8619FF4}" type="presParOf" srcId="{965F2138-B1F6-43B8-819D-3979E9CA5E1D}" destId="{93CF08E5-7DCF-4F8F-A0A2-429B403E9502}" srcOrd="0" destOrd="0" presId="urn:microsoft.com/office/officeart/2005/8/layout/orgChart1"/>
    <dgm:cxn modelId="{DCC45ED7-899B-41EB-A899-1451E8624044}" type="presParOf" srcId="{965F2138-B1F6-43B8-819D-3979E9CA5E1D}" destId="{CDB155DA-DA01-4077-BDD5-8B3C7AAECB36}" srcOrd="1" destOrd="0" presId="urn:microsoft.com/office/officeart/2005/8/layout/orgChart1"/>
    <dgm:cxn modelId="{369B29CB-44E4-4550-8745-19570AE40104}" type="presParOf" srcId="{2651F44A-0E10-4B31-8E82-9C369524CF73}" destId="{34E37296-EEB8-4DEF-9F74-422B52AD880A}" srcOrd="1" destOrd="0" presId="urn:microsoft.com/office/officeart/2005/8/layout/orgChart1"/>
    <dgm:cxn modelId="{09672DE7-0A29-4E52-B52B-F4783C957DB9}" type="presParOf" srcId="{2651F44A-0E10-4B31-8E82-9C369524CF73}" destId="{2E88246F-A2D0-420C-A6B3-AC58EB4A78D1}" srcOrd="2" destOrd="0" presId="urn:microsoft.com/office/officeart/2005/8/layout/orgChart1"/>
    <dgm:cxn modelId="{67068BB7-C64B-4963-8B13-F3CFBC8B889B}" type="presParOf" srcId="{CD2A20A3-9664-4723-904D-348497611D74}" destId="{2127F996-DB5D-467A-8432-E26C5697BA5F}" srcOrd="2" destOrd="0" presId="urn:microsoft.com/office/officeart/2005/8/layout/orgChart1"/>
    <dgm:cxn modelId="{0E81B3E6-88FF-48DF-BDD4-074779959272}" type="presParOf" srcId="{A95C5A18-A82C-42DA-9C43-5787EBCC52E4}" destId="{611DC70A-843D-4B1A-B8AA-C492602A2FC9}" srcOrd="2" destOrd="0" presId="urn:microsoft.com/office/officeart/2005/8/layout/orgChart1"/>
    <dgm:cxn modelId="{C7226D55-C372-4419-B389-6FD203A9E977}" type="presParOf" srcId="{A95C5A18-A82C-42DA-9C43-5787EBCC52E4}" destId="{12567BE3-C163-4123-8464-A6A9C3D63C18}" srcOrd="3" destOrd="0" presId="urn:microsoft.com/office/officeart/2005/8/layout/orgChart1"/>
    <dgm:cxn modelId="{05488506-FE27-4C69-B2E5-868011E6F15E}" type="presParOf" srcId="{12567BE3-C163-4123-8464-A6A9C3D63C18}" destId="{D45A8CF3-4871-4DEB-AD29-9A8F40731F56}" srcOrd="0" destOrd="0" presId="urn:microsoft.com/office/officeart/2005/8/layout/orgChart1"/>
    <dgm:cxn modelId="{5617025B-5C0F-434F-A6CD-E09ED44D00B1}" type="presParOf" srcId="{D45A8CF3-4871-4DEB-AD29-9A8F40731F56}" destId="{90F9AC27-3E15-432B-924E-89C0ED4A4DC5}" srcOrd="0" destOrd="0" presId="urn:microsoft.com/office/officeart/2005/8/layout/orgChart1"/>
    <dgm:cxn modelId="{F230A5D9-A545-42E0-9ABD-B2EBFF2C4164}" type="presParOf" srcId="{D45A8CF3-4871-4DEB-AD29-9A8F40731F56}" destId="{94F9E46C-F0C0-4D33-809D-5121F390C737}" srcOrd="1" destOrd="0" presId="urn:microsoft.com/office/officeart/2005/8/layout/orgChart1"/>
    <dgm:cxn modelId="{A0316CAC-B29A-4816-86C7-756261F73BC3}" type="presParOf" srcId="{12567BE3-C163-4123-8464-A6A9C3D63C18}" destId="{84723B9F-D7D9-4EB4-B826-918A94C05D86}" srcOrd="1" destOrd="0" presId="urn:microsoft.com/office/officeart/2005/8/layout/orgChart1"/>
    <dgm:cxn modelId="{EFC05F25-0B2E-4736-B37A-4091A8DFA6CC}" type="presParOf" srcId="{84723B9F-D7D9-4EB4-B826-918A94C05D86}" destId="{80F849AD-9704-431C-96F2-D3C4BAB74B96}" srcOrd="0" destOrd="0" presId="urn:microsoft.com/office/officeart/2005/8/layout/orgChart1"/>
    <dgm:cxn modelId="{D3937D64-79AF-47D9-B033-AC00FC3F79C2}" type="presParOf" srcId="{84723B9F-D7D9-4EB4-B826-918A94C05D86}" destId="{EDC5932E-E94C-4EBD-8A0C-B88067C67A09}" srcOrd="1" destOrd="0" presId="urn:microsoft.com/office/officeart/2005/8/layout/orgChart1"/>
    <dgm:cxn modelId="{1A4F750E-2B64-4700-83E9-F394B68D7CB7}" type="presParOf" srcId="{EDC5932E-E94C-4EBD-8A0C-B88067C67A09}" destId="{17465E69-6BD4-4B69-8436-640666B7FA1F}" srcOrd="0" destOrd="0" presId="urn:microsoft.com/office/officeart/2005/8/layout/orgChart1"/>
    <dgm:cxn modelId="{44819DB6-A6A8-4BDE-A91C-1E02A3278441}" type="presParOf" srcId="{17465E69-6BD4-4B69-8436-640666B7FA1F}" destId="{5C274848-C2CA-4EBD-94C8-DFA041A60535}" srcOrd="0" destOrd="0" presId="urn:microsoft.com/office/officeart/2005/8/layout/orgChart1"/>
    <dgm:cxn modelId="{96BCAAEF-3B79-4404-B510-F87B7424AC3B}" type="presParOf" srcId="{17465E69-6BD4-4B69-8436-640666B7FA1F}" destId="{C1776391-FDC6-40F9-9F73-073396EA6A31}" srcOrd="1" destOrd="0" presId="urn:microsoft.com/office/officeart/2005/8/layout/orgChart1"/>
    <dgm:cxn modelId="{A6952201-DF78-4967-B2A6-8ABE9E41F08D}" type="presParOf" srcId="{EDC5932E-E94C-4EBD-8A0C-B88067C67A09}" destId="{9C953A61-7307-4E6F-B2A2-A8053C10041D}" srcOrd="1" destOrd="0" presId="urn:microsoft.com/office/officeart/2005/8/layout/orgChart1"/>
    <dgm:cxn modelId="{F21C4EA1-DA35-4D8F-8A32-3D9F54FF0547}" type="presParOf" srcId="{EDC5932E-E94C-4EBD-8A0C-B88067C67A09}" destId="{F0E4F7A4-CA30-4643-840C-E62C9E5B76A5}" srcOrd="2" destOrd="0" presId="urn:microsoft.com/office/officeart/2005/8/layout/orgChart1"/>
    <dgm:cxn modelId="{0BF6A143-67E0-4C3B-B19A-9E0FFB0513FE}" type="presParOf" srcId="{12567BE3-C163-4123-8464-A6A9C3D63C18}" destId="{082B2AC4-092F-4039-9B5C-18DA3F3583B2}" srcOrd="2" destOrd="0" presId="urn:microsoft.com/office/officeart/2005/8/layout/orgChart1"/>
    <dgm:cxn modelId="{4B062F91-2D53-42E3-8164-C497B3CF2FF7}" type="presParOf" srcId="{A95C5A18-A82C-42DA-9C43-5787EBCC52E4}" destId="{D6041236-8D67-4DFC-B312-22C1182A608B}" srcOrd="4" destOrd="0" presId="urn:microsoft.com/office/officeart/2005/8/layout/orgChart1"/>
    <dgm:cxn modelId="{9617D10E-4EFB-437C-A184-FDA5A628874A}" type="presParOf" srcId="{A95C5A18-A82C-42DA-9C43-5787EBCC52E4}" destId="{59700042-3C5F-403F-9E92-C17941412FDB}" srcOrd="5" destOrd="0" presId="urn:microsoft.com/office/officeart/2005/8/layout/orgChart1"/>
    <dgm:cxn modelId="{DF081806-AEA8-46FA-B4AC-F8F7A49894CB}" type="presParOf" srcId="{59700042-3C5F-403F-9E92-C17941412FDB}" destId="{399B231B-7DC7-4CC1-B03A-F95407751D7F}" srcOrd="0" destOrd="0" presId="urn:microsoft.com/office/officeart/2005/8/layout/orgChart1"/>
    <dgm:cxn modelId="{AD17DFA0-11C1-4374-8B58-B06F206D9B3E}" type="presParOf" srcId="{399B231B-7DC7-4CC1-B03A-F95407751D7F}" destId="{AFC5BEA3-F479-46D5-A7D1-EEA2B6D03EF7}" srcOrd="0" destOrd="0" presId="urn:microsoft.com/office/officeart/2005/8/layout/orgChart1"/>
    <dgm:cxn modelId="{2D58BCE1-1CAF-4D74-877A-06E6129A356C}" type="presParOf" srcId="{399B231B-7DC7-4CC1-B03A-F95407751D7F}" destId="{D19D640D-A85F-43E9-89BF-038E2FC9B8B8}" srcOrd="1" destOrd="0" presId="urn:microsoft.com/office/officeart/2005/8/layout/orgChart1"/>
    <dgm:cxn modelId="{604AE40B-79F2-4AE2-A697-0464DC6F8CF7}" type="presParOf" srcId="{59700042-3C5F-403F-9E92-C17941412FDB}" destId="{87E3C1C5-4790-40D0-B78C-0788E78724D4}" srcOrd="1" destOrd="0" presId="urn:microsoft.com/office/officeart/2005/8/layout/orgChart1"/>
    <dgm:cxn modelId="{046D2551-BE4D-46FE-8B9E-DF598EFFD682}" type="presParOf" srcId="{87E3C1C5-4790-40D0-B78C-0788E78724D4}" destId="{0A2FBB52-0D4C-40E0-8024-8467DECA13D2}" srcOrd="0" destOrd="0" presId="urn:microsoft.com/office/officeart/2005/8/layout/orgChart1"/>
    <dgm:cxn modelId="{1923A8AD-A935-469E-80B3-9FE8C0DE4735}" type="presParOf" srcId="{87E3C1C5-4790-40D0-B78C-0788E78724D4}" destId="{ED970E61-70A1-4060-8DDF-FF3EC4D99883}" srcOrd="1" destOrd="0" presId="urn:microsoft.com/office/officeart/2005/8/layout/orgChart1"/>
    <dgm:cxn modelId="{0296ED80-0121-4232-9171-D79BDB504E2D}" type="presParOf" srcId="{ED970E61-70A1-4060-8DDF-FF3EC4D99883}" destId="{A90FF6AD-5F36-4BA2-B1B7-E061E0596FC4}" srcOrd="0" destOrd="0" presId="urn:microsoft.com/office/officeart/2005/8/layout/orgChart1"/>
    <dgm:cxn modelId="{AAB5DAB3-DF46-47AA-8810-1091650721A8}" type="presParOf" srcId="{A90FF6AD-5F36-4BA2-B1B7-E061E0596FC4}" destId="{ED8DCE78-1E22-45CD-9A56-64FE0FA1D2DF}" srcOrd="0" destOrd="0" presId="urn:microsoft.com/office/officeart/2005/8/layout/orgChart1"/>
    <dgm:cxn modelId="{22B4E3F2-D1CC-449E-BBF2-205408C41750}" type="presParOf" srcId="{A90FF6AD-5F36-4BA2-B1B7-E061E0596FC4}" destId="{E97255E2-3BD2-4E8F-90A8-8C2EC88B5462}" srcOrd="1" destOrd="0" presId="urn:microsoft.com/office/officeart/2005/8/layout/orgChart1"/>
    <dgm:cxn modelId="{FA214F6A-381F-46EC-8EFE-9F8C29D6C10C}" type="presParOf" srcId="{ED970E61-70A1-4060-8DDF-FF3EC4D99883}" destId="{8E4A5EAF-DE1E-4967-A648-7490164B8006}" srcOrd="1" destOrd="0" presId="urn:microsoft.com/office/officeart/2005/8/layout/orgChart1"/>
    <dgm:cxn modelId="{53687DD6-1DF0-407B-B2AF-B6E531C9464F}" type="presParOf" srcId="{ED970E61-70A1-4060-8DDF-FF3EC4D99883}" destId="{2D0C9A66-F40D-4FC2-B93E-C8882D6D7DCE}" srcOrd="2" destOrd="0" presId="urn:microsoft.com/office/officeart/2005/8/layout/orgChart1"/>
    <dgm:cxn modelId="{95C3095A-36D5-449D-AA63-A18DAA0F3B95}" type="presParOf" srcId="{59700042-3C5F-403F-9E92-C17941412FDB}" destId="{1988A2F2-C804-4ECE-BDD4-F09747CFFA53}" srcOrd="2" destOrd="0" presId="urn:microsoft.com/office/officeart/2005/8/layout/orgChart1"/>
    <dgm:cxn modelId="{3A09380B-59A7-49D8-B065-440B3F7932BB}" type="presParOf" srcId="{A95C5A18-A82C-42DA-9C43-5787EBCC52E4}" destId="{D19D3E85-01D6-4F49-A373-13790B78BAD2}" srcOrd="6" destOrd="0" presId="urn:microsoft.com/office/officeart/2005/8/layout/orgChart1"/>
    <dgm:cxn modelId="{4CBB28DC-B77E-44E8-818C-9BC082246E1F}" type="presParOf" srcId="{A95C5A18-A82C-42DA-9C43-5787EBCC52E4}" destId="{6F33E02B-9957-481D-973A-FACCBA557896}" srcOrd="7" destOrd="0" presId="urn:microsoft.com/office/officeart/2005/8/layout/orgChart1"/>
    <dgm:cxn modelId="{6EAA4ABE-A7E9-4F61-9CBC-7FDC51F58273}" type="presParOf" srcId="{6F33E02B-9957-481D-973A-FACCBA557896}" destId="{40F77F44-9826-4034-9F6D-F271484A8337}" srcOrd="0" destOrd="0" presId="urn:microsoft.com/office/officeart/2005/8/layout/orgChart1"/>
    <dgm:cxn modelId="{20AD0132-D592-4F1A-A28A-8F4D73FE0C4A}" type="presParOf" srcId="{40F77F44-9826-4034-9F6D-F271484A8337}" destId="{CF8F77EC-4BF0-4233-B704-6D98DB4EA7AD}" srcOrd="0" destOrd="0" presId="urn:microsoft.com/office/officeart/2005/8/layout/orgChart1"/>
    <dgm:cxn modelId="{F515C8DE-71CA-4B74-9886-82DDD1192C0F}" type="presParOf" srcId="{40F77F44-9826-4034-9F6D-F271484A8337}" destId="{B1A0EED5-E02C-48C0-82D8-EC64689CC384}" srcOrd="1" destOrd="0" presId="urn:microsoft.com/office/officeart/2005/8/layout/orgChart1"/>
    <dgm:cxn modelId="{7A9E4D19-284E-468F-80CF-2EA14F7C1BBF}" type="presParOf" srcId="{6F33E02B-9957-481D-973A-FACCBA557896}" destId="{8B2ABA05-BC9C-465E-BD97-F21B9772704F}" srcOrd="1" destOrd="0" presId="urn:microsoft.com/office/officeart/2005/8/layout/orgChart1"/>
    <dgm:cxn modelId="{B475A037-94D2-4C2A-BA70-1B1BBE3F326F}" type="presParOf" srcId="{8B2ABA05-BC9C-465E-BD97-F21B9772704F}" destId="{5FA8B590-BCFB-4255-B831-34D7332BF71A}" srcOrd="0" destOrd="0" presId="urn:microsoft.com/office/officeart/2005/8/layout/orgChart1"/>
    <dgm:cxn modelId="{F7FEAA91-3F29-4A88-AFA1-DC2B8BA38DD1}" type="presParOf" srcId="{8B2ABA05-BC9C-465E-BD97-F21B9772704F}" destId="{65817A4C-BB4F-463A-B724-FF5C456A5AC9}" srcOrd="1" destOrd="0" presId="urn:microsoft.com/office/officeart/2005/8/layout/orgChart1"/>
    <dgm:cxn modelId="{30DFEB97-0907-4894-8C7B-F9910780C35A}" type="presParOf" srcId="{65817A4C-BB4F-463A-B724-FF5C456A5AC9}" destId="{FA315D28-5EA4-4C5D-83D9-FF49F9F278EB}" srcOrd="0" destOrd="0" presId="urn:microsoft.com/office/officeart/2005/8/layout/orgChart1"/>
    <dgm:cxn modelId="{B8AB7DC3-5B88-450D-AB56-1E928929FB43}" type="presParOf" srcId="{FA315D28-5EA4-4C5D-83D9-FF49F9F278EB}" destId="{06489B2E-04E0-4475-89EB-BC187398DEEF}" srcOrd="0" destOrd="0" presId="urn:microsoft.com/office/officeart/2005/8/layout/orgChart1"/>
    <dgm:cxn modelId="{292CCB03-2D1B-4133-BE7B-BF8E9BA3832F}" type="presParOf" srcId="{FA315D28-5EA4-4C5D-83D9-FF49F9F278EB}" destId="{312B0B4E-9075-4831-BFF0-93BF3CD097A6}" srcOrd="1" destOrd="0" presId="urn:microsoft.com/office/officeart/2005/8/layout/orgChart1"/>
    <dgm:cxn modelId="{4C9E991F-FBD2-4A40-B60C-40850560222D}" type="presParOf" srcId="{65817A4C-BB4F-463A-B724-FF5C456A5AC9}" destId="{331899E1-2F3C-4E64-9A76-DBE855943313}" srcOrd="1" destOrd="0" presId="urn:microsoft.com/office/officeart/2005/8/layout/orgChart1"/>
    <dgm:cxn modelId="{EB128BAC-590D-4E16-B811-AA8F51A69AF2}" type="presParOf" srcId="{65817A4C-BB4F-463A-B724-FF5C456A5AC9}" destId="{02A52B98-08B7-4C97-83EA-5BC6DF94365C}" srcOrd="2" destOrd="0" presId="urn:microsoft.com/office/officeart/2005/8/layout/orgChart1"/>
    <dgm:cxn modelId="{9341B6E0-69A9-4AA3-813B-CFD6CB5541E6}" type="presParOf" srcId="{6F33E02B-9957-481D-973A-FACCBA557896}" destId="{61C48625-B611-438B-897B-1231059EF1C1}" srcOrd="2" destOrd="0" presId="urn:microsoft.com/office/officeart/2005/8/layout/orgChart1"/>
    <dgm:cxn modelId="{ED64D44C-06CC-404A-87CD-FDDF0D9C3D19}" type="presParOf" srcId="{FE30E2D9-A051-464A-877A-ABF5BE70B6B4}" destId="{6BC30F9A-14D0-4BAE-A36B-56984BEBA83F}" srcOrd="2" destOrd="0" presId="urn:microsoft.com/office/officeart/2005/8/layout/orgChart1"/>
    <dgm:cxn modelId="{504F8B34-A886-4F26-B1A4-3464FFBEA4EF}" type="presParOf" srcId="{6BC30F9A-14D0-4BAE-A36B-56984BEBA83F}" destId="{85482EEA-888B-45C7-AFC1-20020F3A95D9}" srcOrd="0" destOrd="0" presId="urn:microsoft.com/office/officeart/2005/8/layout/orgChart1"/>
    <dgm:cxn modelId="{473C7585-923D-4D7E-A446-D3EDA9AA22B4}" type="presParOf" srcId="{6BC30F9A-14D0-4BAE-A36B-56984BEBA83F}" destId="{D81A2B12-1A9B-456F-8058-DB4E28E97CF2}" srcOrd="1" destOrd="0" presId="urn:microsoft.com/office/officeart/2005/8/layout/orgChart1"/>
    <dgm:cxn modelId="{0F28F0AD-0463-45E2-A1E4-41A003AD9E5F}" type="presParOf" srcId="{D81A2B12-1A9B-456F-8058-DB4E28E97CF2}" destId="{D7CC4B8C-19BD-4854-92B6-72F82BBCB2E0}" srcOrd="0" destOrd="0" presId="urn:microsoft.com/office/officeart/2005/8/layout/orgChart1"/>
    <dgm:cxn modelId="{C5D8232E-7D6A-488E-A5C7-71DD9974F9EC}" type="presParOf" srcId="{D7CC4B8C-19BD-4854-92B6-72F82BBCB2E0}" destId="{139E3501-D707-40C9-A45E-520F0228BCA4}" srcOrd="0" destOrd="0" presId="urn:microsoft.com/office/officeart/2005/8/layout/orgChart1"/>
    <dgm:cxn modelId="{6374680E-E2D6-4EEE-90A0-F3254598AA68}" type="presParOf" srcId="{D7CC4B8C-19BD-4854-92B6-72F82BBCB2E0}" destId="{2B31E781-3039-4ACD-B8CC-29CD9AE359BF}" srcOrd="1" destOrd="0" presId="urn:microsoft.com/office/officeart/2005/8/layout/orgChart1"/>
    <dgm:cxn modelId="{3235BF0D-A843-4448-A0B3-7CC854DA374A}" type="presParOf" srcId="{D81A2B12-1A9B-456F-8058-DB4E28E97CF2}" destId="{109F3170-C47F-440E-B63A-EA2200D00DCC}" srcOrd="1" destOrd="0" presId="urn:microsoft.com/office/officeart/2005/8/layout/orgChart1"/>
    <dgm:cxn modelId="{E885E70F-2A10-42E8-9483-E8083789464E}" type="presParOf" srcId="{D81A2B12-1A9B-456F-8058-DB4E28E97CF2}" destId="{D0549DAE-2F59-45B4-AEB5-2D8121577276}" srcOrd="2" destOrd="0" presId="urn:microsoft.com/office/officeart/2005/8/layout/orgChart1"/>
    <dgm:cxn modelId="{552CA59E-4E78-401D-9110-6F61A0600633}" type="presParOf" srcId="{6BC30F9A-14D0-4BAE-A36B-56984BEBA83F}" destId="{100AF685-DFA4-4089-B062-E627A99699F9}" srcOrd="2" destOrd="0" presId="urn:microsoft.com/office/officeart/2005/8/layout/orgChart1"/>
    <dgm:cxn modelId="{82BE6088-E1B3-4293-A039-571861AA49B9}" type="presParOf" srcId="{6BC30F9A-14D0-4BAE-A36B-56984BEBA83F}" destId="{057CB4EC-CE6F-4BA0-BCC3-40D5229D8A7B}" srcOrd="3" destOrd="0" presId="urn:microsoft.com/office/officeart/2005/8/layout/orgChart1"/>
    <dgm:cxn modelId="{99889AB4-03B9-4F7D-B7FC-AE4F7AF750D5}" type="presParOf" srcId="{057CB4EC-CE6F-4BA0-BCC3-40D5229D8A7B}" destId="{F430ED4D-1EC2-4AAC-BEAC-D036BD24FFE8}" srcOrd="0" destOrd="0" presId="urn:microsoft.com/office/officeart/2005/8/layout/orgChart1"/>
    <dgm:cxn modelId="{D4D50427-02EC-40EE-86FF-6BBC3321D262}" type="presParOf" srcId="{F430ED4D-1EC2-4AAC-BEAC-D036BD24FFE8}" destId="{4ED98020-9A2E-402E-AF8D-3C7BB780294C}" srcOrd="0" destOrd="0" presId="urn:microsoft.com/office/officeart/2005/8/layout/orgChart1"/>
    <dgm:cxn modelId="{4468F043-68EE-4801-A0A2-49697E8F3B76}" type="presParOf" srcId="{F430ED4D-1EC2-4AAC-BEAC-D036BD24FFE8}" destId="{9B29E3EF-C5F8-4055-89C3-CED22DEAA8D8}" srcOrd="1" destOrd="0" presId="urn:microsoft.com/office/officeart/2005/8/layout/orgChart1"/>
    <dgm:cxn modelId="{CD147B33-E6FC-414C-8000-F74FCD3BC4F9}" type="presParOf" srcId="{057CB4EC-CE6F-4BA0-BCC3-40D5229D8A7B}" destId="{0DA990AC-7A6B-4BD6-B386-5695CA552B3F}" srcOrd="1" destOrd="0" presId="urn:microsoft.com/office/officeart/2005/8/layout/orgChart1"/>
    <dgm:cxn modelId="{8627E235-8FA3-4F44-8A96-FC0D90368BFB}" type="presParOf" srcId="{057CB4EC-CE6F-4BA0-BCC3-40D5229D8A7B}" destId="{686D8BDB-F77A-4048-9CF6-961CAC265100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00AF685-DFA4-4089-B062-E627A99699F9}">
      <dsp:nvSpPr>
        <dsp:cNvPr id="0" name=""/>
        <dsp:cNvSpPr/>
      </dsp:nvSpPr>
      <dsp:spPr>
        <a:xfrm>
          <a:off x="2602766" y="684574"/>
          <a:ext cx="117963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17963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85482EEA-888B-45C7-AFC1-20020F3A95D9}">
      <dsp:nvSpPr>
        <dsp:cNvPr id="0" name=""/>
        <dsp:cNvSpPr/>
      </dsp:nvSpPr>
      <dsp:spPr>
        <a:xfrm>
          <a:off x="2484802" y="684574"/>
          <a:ext cx="117963" cy="516794"/>
        </a:xfrm>
        <a:custGeom>
          <a:avLst/>
          <a:gdLst/>
          <a:ahLst/>
          <a:cxnLst/>
          <a:rect l="0" t="0" r="0" b="0"/>
          <a:pathLst>
            <a:path>
              <a:moveTo>
                <a:pt x="117963" y="0"/>
              </a:moveTo>
              <a:lnTo>
                <a:pt x="117963" y="516794"/>
              </a:lnTo>
              <a:lnTo>
                <a:pt x="0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5FA8B590-BCFB-4255-B831-34D7332BF71A}">
      <dsp:nvSpPr>
        <dsp:cNvPr id="0" name=""/>
        <dsp:cNvSpPr/>
      </dsp:nvSpPr>
      <dsp:spPr>
        <a:xfrm>
          <a:off x="4192471" y="2279897"/>
          <a:ext cx="168519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68519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D19D3E85-01D6-4F49-A373-13790B78BAD2}">
      <dsp:nvSpPr>
        <dsp:cNvPr id="0" name=""/>
        <dsp:cNvSpPr/>
      </dsp:nvSpPr>
      <dsp:spPr>
        <a:xfrm>
          <a:off x="2602766" y="684574"/>
          <a:ext cx="2039091" cy="1033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15625"/>
              </a:lnTo>
              <a:lnTo>
                <a:pt x="2039091" y="915625"/>
              </a:lnTo>
              <a:lnTo>
                <a:pt x="2039091" y="1033589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0A2FBB52-0D4C-40E0-8024-8467DECA13D2}">
      <dsp:nvSpPr>
        <dsp:cNvPr id="0" name=""/>
        <dsp:cNvSpPr/>
      </dsp:nvSpPr>
      <dsp:spPr>
        <a:xfrm>
          <a:off x="2833077" y="2279897"/>
          <a:ext cx="168519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68519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D6041236-8D67-4DFC-B312-22C1182A608B}">
      <dsp:nvSpPr>
        <dsp:cNvPr id="0" name=""/>
        <dsp:cNvSpPr/>
      </dsp:nvSpPr>
      <dsp:spPr>
        <a:xfrm>
          <a:off x="2602766" y="684574"/>
          <a:ext cx="679697" cy="1033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15625"/>
              </a:lnTo>
              <a:lnTo>
                <a:pt x="679697" y="915625"/>
              </a:lnTo>
              <a:lnTo>
                <a:pt x="679697" y="1033589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80F849AD-9704-431C-96F2-D3C4BAB74B96}">
      <dsp:nvSpPr>
        <dsp:cNvPr id="0" name=""/>
        <dsp:cNvSpPr/>
      </dsp:nvSpPr>
      <dsp:spPr>
        <a:xfrm>
          <a:off x="1473683" y="2279897"/>
          <a:ext cx="168519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68519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611DC70A-843D-4B1A-B8AA-C492602A2FC9}">
      <dsp:nvSpPr>
        <dsp:cNvPr id="0" name=""/>
        <dsp:cNvSpPr/>
      </dsp:nvSpPr>
      <dsp:spPr>
        <a:xfrm>
          <a:off x="1923069" y="684574"/>
          <a:ext cx="679697" cy="1033589"/>
        </a:xfrm>
        <a:custGeom>
          <a:avLst/>
          <a:gdLst/>
          <a:ahLst/>
          <a:cxnLst/>
          <a:rect l="0" t="0" r="0" b="0"/>
          <a:pathLst>
            <a:path>
              <a:moveTo>
                <a:pt x="679697" y="0"/>
              </a:moveTo>
              <a:lnTo>
                <a:pt x="679697" y="915625"/>
              </a:lnTo>
              <a:lnTo>
                <a:pt x="0" y="915625"/>
              </a:lnTo>
              <a:lnTo>
                <a:pt x="0" y="1033589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C2DD2C61-450D-40E2-9CCE-41D6D2FBD0C3}">
      <dsp:nvSpPr>
        <dsp:cNvPr id="0" name=""/>
        <dsp:cNvSpPr/>
      </dsp:nvSpPr>
      <dsp:spPr>
        <a:xfrm>
          <a:off x="114288" y="2279897"/>
          <a:ext cx="168519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68519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01078B61-31CF-4A10-B515-4B3A89D1D4FB}">
      <dsp:nvSpPr>
        <dsp:cNvPr id="0" name=""/>
        <dsp:cNvSpPr/>
      </dsp:nvSpPr>
      <dsp:spPr>
        <a:xfrm>
          <a:off x="563675" y="684574"/>
          <a:ext cx="2039091" cy="1033589"/>
        </a:xfrm>
        <a:custGeom>
          <a:avLst/>
          <a:gdLst/>
          <a:ahLst/>
          <a:cxnLst/>
          <a:rect l="0" t="0" r="0" b="0"/>
          <a:pathLst>
            <a:path>
              <a:moveTo>
                <a:pt x="2039091" y="0"/>
              </a:moveTo>
              <a:lnTo>
                <a:pt x="2039091" y="915625"/>
              </a:lnTo>
              <a:lnTo>
                <a:pt x="0" y="915625"/>
              </a:lnTo>
              <a:lnTo>
                <a:pt x="0" y="1033589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23374EF2-52BF-424F-802D-0DBF47F65637}">
      <dsp:nvSpPr>
        <dsp:cNvPr id="0" name=""/>
        <dsp:cNvSpPr/>
      </dsp:nvSpPr>
      <dsp:spPr>
        <a:xfrm>
          <a:off x="2041033" y="122841"/>
          <a:ext cx="1123466" cy="561733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ETEC Ibitinga</a:t>
          </a:r>
        </a:p>
      </dsp:txBody>
      <dsp:txXfrm>
        <a:off x="2041033" y="122841"/>
        <a:ext cx="1123466" cy="561733"/>
      </dsp:txXfrm>
    </dsp:sp>
    <dsp:sp modelId="{7652D30C-D4DD-41F4-A217-1B2991213A0D}">
      <dsp:nvSpPr>
        <dsp:cNvPr id="0" name=""/>
        <dsp:cNvSpPr/>
      </dsp:nvSpPr>
      <dsp:spPr>
        <a:xfrm>
          <a:off x="1942" y="1718163"/>
          <a:ext cx="1123466" cy="561733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Luan Eduardo Rodrigues Ramos</a:t>
          </a:r>
        </a:p>
      </dsp:txBody>
      <dsp:txXfrm>
        <a:off x="1942" y="1718163"/>
        <a:ext cx="1123466" cy="561733"/>
      </dsp:txXfrm>
    </dsp:sp>
    <dsp:sp modelId="{93CF08E5-7DCF-4F8F-A0A2-429B403E9502}">
      <dsp:nvSpPr>
        <dsp:cNvPr id="0" name=""/>
        <dsp:cNvSpPr/>
      </dsp:nvSpPr>
      <dsp:spPr>
        <a:xfrm>
          <a:off x="282808" y="2515825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Aplicativo Mobile</a:t>
          </a:r>
        </a:p>
      </dsp:txBody>
      <dsp:txXfrm>
        <a:off x="282808" y="2515825"/>
        <a:ext cx="1123466" cy="561733"/>
      </dsp:txXfrm>
    </dsp:sp>
    <dsp:sp modelId="{90F9AC27-3E15-432B-924E-89C0ED4A4DC5}">
      <dsp:nvSpPr>
        <dsp:cNvPr id="0" name=""/>
        <dsp:cNvSpPr/>
      </dsp:nvSpPr>
      <dsp:spPr>
        <a:xfrm>
          <a:off x="1361336" y="1718163"/>
          <a:ext cx="1123466" cy="561733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Paulo Cesar Martins Custodio</a:t>
          </a:r>
        </a:p>
      </dsp:txBody>
      <dsp:txXfrm>
        <a:off x="1361336" y="1718163"/>
        <a:ext cx="1123466" cy="561733"/>
      </dsp:txXfrm>
    </dsp:sp>
    <dsp:sp modelId="{5C274848-C2CA-4EBD-94C8-DFA041A60535}">
      <dsp:nvSpPr>
        <dsp:cNvPr id="0" name=""/>
        <dsp:cNvSpPr/>
      </dsp:nvSpPr>
      <dsp:spPr>
        <a:xfrm>
          <a:off x="1642203" y="2515825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Banco de Dados</a:t>
          </a:r>
        </a:p>
      </dsp:txBody>
      <dsp:txXfrm>
        <a:off x="1642203" y="2515825"/>
        <a:ext cx="1123466" cy="561733"/>
      </dsp:txXfrm>
    </dsp:sp>
    <dsp:sp modelId="{AFC5BEA3-F479-46D5-A7D1-EEA2B6D03EF7}">
      <dsp:nvSpPr>
        <dsp:cNvPr id="0" name=""/>
        <dsp:cNvSpPr/>
      </dsp:nvSpPr>
      <dsp:spPr>
        <a:xfrm>
          <a:off x="2720730" y="1718163"/>
          <a:ext cx="1123466" cy="561733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Otávio Henrique dos Santos Martins</a:t>
          </a:r>
        </a:p>
      </dsp:txBody>
      <dsp:txXfrm>
        <a:off x="2720730" y="1718163"/>
        <a:ext cx="1123466" cy="561733"/>
      </dsp:txXfrm>
    </dsp:sp>
    <dsp:sp modelId="{ED8DCE78-1E22-45CD-9A56-64FE0FA1D2DF}">
      <dsp:nvSpPr>
        <dsp:cNvPr id="0" name=""/>
        <dsp:cNvSpPr/>
      </dsp:nvSpPr>
      <dsp:spPr>
        <a:xfrm>
          <a:off x="3001597" y="2515825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Web Designer</a:t>
          </a:r>
        </a:p>
      </dsp:txBody>
      <dsp:txXfrm>
        <a:off x="3001597" y="2515825"/>
        <a:ext cx="1123466" cy="561733"/>
      </dsp:txXfrm>
    </dsp:sp>
    <dsp:sp modelId="{CF8F77EC-4BF0-4233-B704-6D98DB4EA7AD}">
      <dsp:nvSpPr>
        <dsp:cNvPr id="0" name=""/>
        <dsp:cNvSpPr/>
      </dsp:nvSpPr>
      <dsp:spPr>
        <a:xfrm>
          <a:off x="4080124" y="1718163"/>
          <a:ext cx="1123466" cy="561733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Raphael Assencio da Silva</a:t>
          </a:r>
        </a:p>
      </dsp:txBody>
      <dsp:txXfrm>
        <a:off x="4080124" y="1718163"/>
        <a:ext cx="1123466" cy="561733"/>
      </dsp:txXfrm>
    </dsp:sp>
    <dsp:sp modelId="{06489B2E-04E0-4475-89EB-BC187398DEEF}">
      <dsp:nvSpPr>
        <dsp:cNvPr id="0" name=""/>
        <dsp:cNvSpPr/>
      </dsp:nvSpPr>
      <dsp:spPr>
        <a:xfrm>
          <a:off x="4360991" y="2515825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Aplicativo Desktop</a:t>
          </a:r>
        </a:p>
      </dsp:txBody>
      <dsp:txXfrm>
        <a:off x="4360991" y="2515825"/>
        <a:ext cx="1123466" cy="561733"/>
      </dsp:txXfrm>
    </dsp:sp>
    <dsp:sp modelId="{139E3501-D707-40C9-A45E-520F0228BCA4}">
      <dsp:nvSpPr>
        <dsp:cNvPr id="0" name=""/>
        <dsp:cNvSpPr/>
      </dsp:nvSpPr>
      <dsp:spPr>
        <a:xfrm>
          <a:off x="1361336" y="920502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ROLP Sistemas</a:t>
          </a:r>
        </a:p>
      </dsp:txBody>
      <dsp:txXfrm>
        <a:off x="1361336" y="920502"/>
        <a:ext cx="1123466" cy="561733"/>
      </dsp:txXfrm>
    </dsp:sp>
    <dsp:sp modelId="{4ED98020-9A2E-402E-AF8D-3C7BB780294C}">
      <dsp:nvSpPr>
        <dsp:cNvPr id="0" name=""/>
        <dsp:cNvSpPr/>
      </dsp:nvSpPr>
      <dsp:spPr>
        <a:xfrm>
          <a:off x="2720730" y="920502"/>
          <a:ext cx="1123466" cy="561733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Personal Burguer</a:t>
          </a:r>
        </a:p>
      </dsp:txBody>
      <dsp:txXfrm>
        <a:off x="2720730" y="920502"/>
        <a:ext cx="1123466" cy="5617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Relatório de negócios (design profissional).dotx</Template>
  <TotalTime>285</TotalTime>
  <Pages>8</Pages>
  <Words>552</Words>
  <Characters>2987</Characters>
  <Application>Microsoft Office Word</Application>
  <DocSecurity>0</DocSecurity>
  <Lines>24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Raphael A. da Silva</cp:lastModifiedBy>
  <cp:revision>11</cp:revision>
  <dcterms:created xsi:type="dcterms:W3CDTF">2019-09-25T00:22:00Z</dcterms:created>
  <dcterms:modified xsi:type="dcterms:W3CDTF">2019-11-09T00:26:00Z</dcterms:modified>
</cp:coreProperties>
</file>